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1BCBB" w14:textId="4163278C" w:rsidR="00FA026D" w:rsidRPr="0089150E" w:rsidRDefault="000425B1" w:rsidP="000425B1">
      <w:pPr>
        <w:pStyle w:val="Heading1"/>
        <w:rPr>
          <w:b w:val="0"/>
          <w:bCs/>
          <w:rtl/>
          <w:lang w:bidi="fa-IR"/>
        </w:rPr>
      </w:pPr>
      <w:r w:rsidRPr="0089150E">
        <w:rPr>
          <w:rFonts w:hint="cs"/>
          <w:b w:val="0"/>
          <w:bCs/>
          <w:rtl/>
          <w:lang w:bidi="fa-IR"/>
        </w:rPr>
        <w:t>پایتون هوش مصنوعی</w:t>
      </w:r>
    </w:p>
    <w:p w14:paraId="621D71E7" w14:textId="77777777" w:rsidR="0089150E" w:rsidRPr="0089150E" w:rsidRDefault="0089150E" w:rsidP="0089150E">
      <w:pPr>
        <w:bidi w:val="0"/>
        <w:rPr>
          <w:b w:val="0"/>
          <w:bCs/>
          <w:lang w:bidi="fa-IR"/>
        </w:rPr>
      </w:pPr>
      <w:r w:rsidRPr="0089150E">
        <w:rPr>
          <w:b w:val="0"/>
          <w:bCs/>
          <w:lang w:bidi="fa-IR"/>
        </w:rPr>
        <w:t>Of course! Teaching Python is a fantastic idea. What to teach depends heavily on your audience (their age, background, and goals). I'll break it down into a logical curriculum for a complete beginner, which you can then adjust.</w:t>
      </w:r>
    </w:p>
    <w:p w14:paraId="1DD03ECE" w14:textId="77777777" w:rsidR="0089150E" w:rsidRPr="0089150E" w:rsidRDefault="0089150E" w:rsidP="0089150E">
      <w:pPr>
        <w:bidi w:val="0"/>
        <w:rPr>
          <w:b w:val="0"/>
          <w:bCs/>
          <w:lang w:bidi="fa-IR"/>
        </w:rPr>
      </w:pPr>
      <w:r w:rsidRPr="0089150E">
        <w:rPr>
          <w:b w:val="0"/>
          <w:bCs/>
          <w:lang w:bidi="fa-IR"/>
        </w:rPr>
        <w:t>Here is a structured, step-by-step guide on what to teach, from absolute basics to more advanced concepts.</w:t>
      </w:r>
    </w:p>
    <w:p w14:paraId="597DCB21" w14:textId="77777777" w:rsidR="0089150E" w:rsidRPr="0089150E" w:rsidRDefault="0089150E" w:rsidP="0089150E">
      <w:pPr>
        <w:pStyle w:val="Heading2"/>
        <w:bidi w:val="0"/>
        <w:rPr>
          <w:b w:val="0"/>
          <w:lang w:bidi="fa-IR"/>
        </w:rPr>
      </w:pPr>
      <w:r w:rsidRPr="0089150E">
        <w:rPr>
          <w:b w:val="0"/>
          <w:lang w:bidi="fa-IR"/>
        </w:rPr>
        <w:t>### Phase 1: The Absolute Fundamentals (The "Hello World" Phase)</w:t>
      </w:r>
    </w:p>
    <w:p w14:paraId="30178E45" w14:textId="77777777" w:rsidR="0089150E" w:rsidRPr="0089150E" w:rsidRDefault="0089150E" w:rsidP="0089150E">
      <w:pPr>
        <w:bidi w:val="0"/>
        <w:rPr>
          <w:b w:val="0"/>
          <w:bCs/>
          <w:lang w:bidi="fa-IR"/>
        </w:rPr>
      </w:pPr>
      <w:r w:rsidRPr="0089150E">
        <w:rPr>
          <w:b w:val="0"/>
          <w:bCs/>
          <w:lang w:bidi="fa-IR"/>
        </w:rPr>
        <w:t>**Goal:** Get students comfortable with the syntax and running simple programs.</w:t>
      </w:r>
    </w:p>
    <w:p w14:paraId="7AA6543F" w14:textId="77777777" w:rsidR="0089150E" w:rsidRPr="0089150E" w:rsidRDefault="0089150E" w:rsidP="0089150E">
      <w:pPr>
        <w:pStyle w:val="Heading3"/>
        <w:bidi w:val="0"/>
        <w:rPr>
          <w:b w:val="0"/>
          <w:lang w:bidi="fa-IR"/>
        </w:rPr>
      </w:pPr>
      <w:r w:rsidRPr="0089150E">
        <w:rPr>
          <w:b w:val="0"/>
          <w:lang w:bidi="fa-IR"/>
        </w:rPr>
        <w:t>1.  **Why Python?**</w:t>
      </w:r>
    </w:p>
    <w:p w14:paraId="59FAE2CE" w14:textId="77777777" w:rsidR="0089150E" w:rsidRPr="0089150E" w:rsidRDefault="0089150E" w:rsidP="0089150E">
      <w:pPr>
        <w:bidi w:val="0"/>
        <w:rPr>
          <w:b w:val="0"/>
          <w:bCs/>
          <w:lang w:bidi="fa-IR"/>
        </w:rPr>
      </w:pPr>
      <w:r w:rsidRPr="0089150E">
        <w:rPr>
          <w:b w:val="0"/>
          <w:bCs/>
          <w:lang w:bidi="fa-IR"/>
        </w:rPr>
        <w:t xml:space="preserve">    *   Briefly explain its simplicity, readability, and wide range of applications (Web, Data Science, AI, Automation, Scripting).</w:t>
      </w:r>
    </w:p>
    <w:p w14:paraId="76DFE97A" w14:textId="77777777" w:rsidR="0089150E" w:rsidRPr="0089150E" w:rsidRDefault="0089150E" w:rsidP="0089150E">
      <w:pPr>
        <w:pStyle w:val="Heading3"/>
        <w:bidi w:val="0"/>
        <w:rPr>
          <w:b w:val="0"/>
          <w:lang w:bidi="fa-IR"/>
        </w:rPr>
      </w:pPr>
      <w:r w:rsidRPr="0089150E">
        <w:rPr>
          <w:b w:val="0"/>
          <w:lang w:bidi="fa-IR"/>
        </w:rPr>
        <w:t>2.  **Setup &amp; First Program**</w:t>
      </w:r>
    </w:p>
    <w:p w14:paraId="070CF578" w14:textId="77777777" w:rsidR="0089150E" w:rsidRPr="0089150E" w:rsidRDefault="0089150E" w:rsidP="0089150E">
      <w:pPr>
        <w:bidi w:val="0"/>
        <w:rPr>
          <w:b w:val="0"/>
          <w:bCs/>
          <w:lang w:bidi="fa-IR"/>
        </w:rPr>
      </w:pPr>
      <w:r w:rsidRPr="0089150E">
        <w:rPr>
          <w:b w:val="0"/>
          <w:bCs/>
          <w:lang w:bidi="fa-IR"/>
        </w:rPr>
        <w:t xml:space="preserve">    *   How to install Python and a good code editor (highly recommend **VS Code** or **PyCharm Community Edition**).</w:t>
      </w:r>
    </w:p>
    <w:p w14:paraId="1731B1B9" w14:textId="77777777" w:rsidR="0089150E" w:rsidRPr="0089150E" w:rsidRDefault="0089150E" w:rsidP="0089150E">
      <w:pPr>
        <w:bidi w:val="0"/>
        <w:rPr>
          <w:b w:val="0"/>
          <w:bCs/>
          <w:lang w:bidi="fa-IR"/>
        </w:rPr>
      </w:pPr>
      <w:r w:rsidRPr="0089150E">
        <w:rPr>
          <w:b w:val="0"/>
          <w:bCs/>
          <w:lang w:bidi="fa-IR"/>
        </w:rPr>
        <w:t xml:space="preserve">    *   How to run a Python file from the terminal/command line.</w:t>
      </w:r>
    </w:p>
    <w:p w14:paraId="687BB15D" w14:textId="77777777" w:rsidR="0089150E" w:rsidRPr="0089150E" w:rsidRDefault="0089150E" w:rsidP="0089150E">
      <w:pPr>
        <w:bidi w:val="0"/>
        <w:rPr>
          <w:b w:val="0"/>
          <w:bCs/>
          <w:lang w:bidi="fa-IR"/>
        </w:rPr>
      </w:pPr>
      <w:r w:rsidRPr="0089150E">
        <w:rPr>
          <w:b w:val="0"/>
          <w:bCs/>
          <w:lang w:bidi="fa-IR"/>
        </w:rPr>
        <w:t xml:space="preserve">    *   The sacred tradition: `print("Hello, World!")`</w:t>
      </w:r>
    </w:p>
    <w:p w14:paraId="5B18A069" w14:textId="77777777" w:rsidR="0089150E" w:rsidRPr="0089150E" w:rsidRDefault="0089150E" w:rsidP="0089150E">
      <w:pPr>
        <w:pStyle w:val="Heading3"/>
        <w:bidi w:val="0"/>
        <w:rPr>
          <w:b w:val="0"/>
          <w:lang w:bidi="fa-IR"/>
        </w:rPr>
      </w:pPr>
      <w:r w:rsidRPr="0089150E">
        <w:rPr>
          <w:b w:val="0"/>
          <w:lang w:bidi="fa-IR"/>
        </w:rPr>
        <w:t>3.  **Variables and Basic Data Types**</w:t>
      </w:r>
    </w:p>
    <w:p w14:paraId="5ACECDA9" w14:textId="77777777" w:rsidR="0089150E" w:rsidRPr="0089150E" w:rsidRDefault="0089150E" w:rsidP="0089150E">
      <w:pPr>
        <w:bidi w:val="0"/>
        <w:rPr>
          <w:b w:val="0"/>
          <w:bCs/>
          <w:lang w:bidi="fa-IR"/>
        </w:rPr>
      </w:pPr>
      <w:r w:rsidRPr="0089150E">
        <w:rPr>
          <w:b w:val="0"/>
          <w:bCs/>
          <w:lang w:bidi="fa-IR"/>
        </w:rPr>
        <w:t xml:space="preserve">    *   What is a variable? (A container for a value).</w:t>
      </w:r>
    </w:p>
    <w:p w14:paraId="4AB4AD5A" w14:textId="77777777" w:rsidR="0089150E" w:rsidRPr="0089150E" w:rsidRDefault="0089150E" w:rsidP="0089150E">
      <w:pPr>
        <w:bidi w:val="0"/>
        <w:rPr>
          <w:b w:val="0"/>
          <w:bCs/>
          <w:lang w:bidi="fa-IR"/>
        </w:rPr>
      </w:pPr>
      <w:r w:rsidRPr="0089150E">
        <w:rPr>
          <w:b w:val="0"/>
          <w:bCs/>
          <w:lang w:bidi="fa-IR"/>
        </w:rPr>
        <w:t xml:space="preserve">    *   The basic types:</w:t>
      </w:r>
    </w:p>
    <w:p w14:paraId="106B3130" w14:textId="77777777" w:rsidR="0089150E" w:rsidRPr="0089150E" w:rsidRDefault="0089150E" w:rsidP="0089150E">
      <w:pPr>
        <w:bidi w:val="0"/>
        <w:rPr>
          <w:b w:val="0"/>
          <w:bCs/>
          <w:lang w:bidi="fa-IR"/>
        </w:rPr>
      </w:pPr>
      <w:r w:rsidRPr="0089150E">
        <w:rPr>
          <w:b w:val="0"/>
          <w:bCs/>
          <w:lang w:bidi="fa-IR"/>
        </w:rPr>
        <w:t xml:space="preserve">        *   Strings (`str`): `name = "Alice"`</w:t>
      </w:r>
    </w:p>
    <w:p w14:paraId="7B4AA998" w14:textId="77777777" w:rsidR="0089150E" w:rsidRPr="0089150E" w:rsidRDefault="0089150E" w:rsidP="0089150E">
      <w:pPr>
        <w:bidi w:val="0"/>
        <w:rPr>
          <w:b w:val="0"/>
          <w:bCs/>
          <w:lang w:bidi="fa-IR"/>
        </w:rPr>
      </w:pPr>
      <w:r w:rsidRPr="0089150E">
        <w:rPr>
          <w:b w:val="0"/>
          <w:bCs/>
          <w:lang w:bidi="fa-IR"/>
        </w:rPr>
        <w:t xml:space="preserve">        *   Integers (`int`): `age = 30`</w:t>
      </w:r>
    </w:p>
    <w:p w14:paraId="7A591E08" w14:textId="77777777" w:rsidR="0089150E" w:rsidRPr="0089150E" w:rsidRDefault="0089150E" w:rsidP="0089150E">
      <w:pPr>
        <w:bidi w:val="0"/>
        <w:rPr>
          <w:b w:val="0"/>
          <w:bCs/>
          <w:lang w:bidi="fa-IR"/>
        </w:rPr>
      </w:pPr>
      <w:r w:rsidRPr="0089150E">
        <w:rPr>
          <w:b w:val="0"/>
          <w:bCs/>
          <w:lang w:bidi="fa-IR"/>
        </w:rPr>
        <w:t xml:space="preserve">        *   Floats (`float`): `height = 5.9`</w:t>
      </w:r>
    </w:p>
    <w:p w14:paraId="47E215D0" w14:textId="77777777" w:rsidR="0089150E" w:rsidRPr="0089150E" w:rsidRDefault="0089150E" w:rsidP="0089150E">
      <w:pPr>
        <w:bidi w:val="0"/>
        <w:rPr>
          <w:b w:val="0"/>
          <w:bCs/>
          <w:lang w:bidi="fa-IR"/>
        </w:rPr>
      </w:pPr>
      <w:r w:rsidRPr="0089150E">
        <w:rPr>
          <w:b w:val="0"/>
          <w:bCs/>
          <w:lang w:bidi="fa-IR"/>
        </w:rPr>
        <w:t xml:space="preserve">        *   Booleans (`bool`): `is_student = True`</w:t>
      </w:r>
    </w:p>
    <w:p w14:paraId="476B9E9C" w14:textId="77777777" w:rsidR="0089150E" w:rsidRDefault="0089150E" w:rsidP="0089150E">
      <w:pPr>
        <w:bidi w:val="0"/>
        <w:rPr>
          <w:b w:val="0"/>
          <w:bCs/>
          <w:lang w:bidi="fa-IR"/>
        </w:rPr>
      </w:pPr>
      <w:r w:rsidRPr="0089150E">
        <w:rPr>
          <w:b w:val="0"/>
          <w:bCs/>
          <w:lang w:bidi="fa-IR"/>
        </w:rPr>
        <w:t xml:space="preserve">    *   The concept of dynamic typing (you don't declare the type).</w:t>
      </w:r>
    </w:p>
    <w:p w14:paraId="2665E051" w14:textId="77777777" w:rsidR="00FF255A" w:rsidRPr="00FF255A" w:rsidRDefault="00FF255A" w:rsidP="00FF255A">
      <w:pPr>
        <w:pStyle w:val="Heading3"/>
        <w:bidi w:val="0"/>
        <w:rPr>
          <w:b w:val="0"/>
          <w:lang w:bidi="fa-IR"/>
        </w:rPr>
      </w:pPr>
      <w:r w:rsidRPr="00FF255A">
        <w:rPr>
          <w:b w:val="0"/>
          <w:lang w:bidi="fa-IR"/>
        </w:rPr>
        <w:t>what about const?</w:t>
      </w:r>
    </w:p>
    <w:p w14:paraId="60FD24B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Excellent question! This gets to a key difference between Python and many other languages like JavaScript, C++, or Java.</w:t>
      </w:r>
    </w:p>
    <w:p w14:paraId="6A758346" w14:textId="77777777" w:rsidR="00FF255A" w:rsidRPr="00FF255A" w:rsidRDefault="00FF255A" w:rsidP="00FF255A">
      <w:pPr>
        <w:shd w:val="clear" w:color="auto" w:fill="D9D9D9" w:themeFill="background1" w:themeFillShade="D9"/>
        <w:bidi w:val="0"/>
        <w:rPr>
          <w:b w:val="0"/>
          <w:bCs/>
          <w:rtl/>
          <w:lang w:bidi="fa-IR"/>
        </w:rPr>
      </w:pPr>
    </w:p>
    <w:p w14:paraId="393A00A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**The short answer is: Python does not have a strict, built-in `const` keyword or concept for making true constants that the interpreter will enforce.**</w:t>
      </w:r>
    </w:p>
    <w:p w14:paraId="0136DF0F" w14:textId="77777777" w:rsidR="00FF255A" w:rsidRPr="00FF255A" w:rsidRDefault="00FF255A" w:rsidP="00FF255A">
      <w:pPr>
        <w:shd w:val="clear" w:color="auto" w:fill="D9D9D9" w:themeFill="background1" w:themeFillShade="D9"/>
        <w:bidi w:val="0"/>
        <w:rPr>
          <w:b w:val="0"/>
          <w:bCs/>
          <w:rtl/>
          <w:lang w:bidi="fa-IR"/>
        </w:rPr>
      </w:pPr>
    </w:p>
    <w:p w14:paraId="3117E94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However, there are strong conventions and techniques to achieve the same goal.</w:t>
      </w:r>
    </w:p>
    <w:p w14:paraId="7D5C8CA0" w14:textId="77777777" w:rsidR="00FF255A" w:rsidRPr="00FF255A" w:rsidRDefault="00FF255A" w:rsidP="00FF255A">
      <w:pPr>
        <w:shd w:val="clear" w:color="auto" w:fill="D9D9D9" w:themeFill="background1" w:themeFillShade="D9"/>
        <w:bidi w:val="0"/>
        <w:rPr>
          <w:b w:val="0"/>
          <w:bCs/>
          <w:rtl/>
          <w:lang w:bidi="fa-IR"/>
        </w:rPr>
      </w:pPr>
    </w:p>
    <w:p w14:paraId="628BC0EF"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26757B26" w14:textId="77777777" w:rsidR="00FF255A" w:rsidRPr="00FF255A" w:rsidRDefault="00FF255A" w:rsidP="00FF255A">
      <w:pPr>
        <w:shd w:val="clear" w:color="auto" w:fill="D9D9D9" w:themeFill="background1" w:themeFillShade="D9"/>
        <w:bidi w:val="0"/>
        <w:rPr>
          <w:b w:val="0"/>
          <w:bCs/>
          <w:rtl/>
          <w:lang w:bidi="fa-IR"/>
        </w:rPr>
      </w:pPr>
    </w:p>
    <w:p w14:paraId="040230F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1. The Convention: UPPERCASE_VARIABLE_NAMES</w:t>
      </w:r>
    </w:p>
    <w:p w14:paraId="631DCE4B" w14:textId="77777777" w:rsidR="00FF255A" w:rsidRPr="00FF255A" w:rsidRDefault="00FF255A" w:rsidP="00FF255A">
      <w:pPr>
        <w:shd w:val="clear" w:color="auto" w:fill="D9D9D9" w:themeFill="background1" w:themeFillShade="D9"/>
        <w:bidi w:val="0"/>
        <w:rPr>
          <w:b w:val="0"/>
          <w:bCs/>
          <w:rtl/>
          <w:lang w:bidi="fa-IR"/>
        </w:rPr>
      </w:pPr>
    </w:p>
    <w:p w14:paraId="09800D8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In Python, the universal convention to indicate that a variable should be treated as a constant (meaning you *should not* change it) is to write its name in all capital letters with underscores.</w:t>
      </w:r>
    </w:p>
    <w:p w14:paraId="1093DEAB" w14:textId="77777777" w:rsidR="00FF255A" w:rsidRPr="00FF255A" w:rsidRDefault="00FF255A" w:rsidP="00FF255A">
      <w:pPr>
        <w:shd w:val="clear" w:color="auto" w:fill="D9D9D9" w:themeFill="background1" w:themeFillShade="D9"/>
        <w:bidi w:val="0"/>
        <w:rPr>
          <w:b w:val="0"/>
          <w:bCs/>
          <w:rtl/>
          <w:lang w:bidi="fa-IR"/>
        </w:rPr>
      </w:pPr>
    </w:p>
    <w:p w14:paraId="13D20BC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**Example:**</w:t>
      </w:r>
    </w:p>
    <w:p w14:paraId="7C1BB4D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4DF4FE6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These are variables that should be treated as constants</w:t>
      </w:r>
    </w:p>
    <w:p w14:paraId="4AD1C4D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PI = 3.14159</w:t>
      </w:r>
    </w:p>
    <w:p w14:paraId="6C7A124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MAX_CONNECTIONS = 100</w:t>
      </w:r>
    </w:p>
    <w:p w14:paraId="221BE5E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DATABASE_URL = "sqlite:///example.db"</w:t>
      </w:r>
    </w:p>
    <w:p w14:paraId="23501DC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COMPANY_NAME = "My Awesome App"</w:t>
      </w:r>
    </w:p>
    <w:p w14:paraId="5393E224" w14:textId="77777777" w:rsidR="00FF255A" w:rsidRPr="00FF255A" w:rsidRDefault="00FF255A" w:rsidP="00FF255A">
      <w:pPr>
        <w:shd w:val="clear" w:color="auto" w:fill="D9D9D9" w:themeFill="background1" w:themeFillShade="D9"/>
        <w:bidi w:val="0"/>
        <w:rPr>
          <w:b w:val="0"/>
          <w:bCs/>
          <w:rtl/>
          <w:lang w:bidi="fa-IR"/>
        </w:rPr>
      </w:pPr>
    </w:p>
    <w:p w14:paraId="6B57606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These are normal variables</w:t>
      </w:r>
    </w:p>
    <w:p w14:paraId="121A741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name = "Alice"</w:t>
      </w:r>
    </w:p>
    <w:p w14:paraId="1BE5399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age = 30</w:t>
      </w:r>
    </w:p>
    <w:p w14:paraId="43DFA43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is_active = True</w:t>
      </w:r>
    </w:p>
    <w:p w14:paraId="75AB683B"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4BCA9D9D" w14:textId="77777777" w:rsidR="00FF255A" w:rsidRPr="00FF255A" w:rsidRDefault="00FF255A" w:rsidP="00FF255A">
      <w:pPr>
        <w:shd w:val="clear" w:color="auto" w:fill="D9D9D9" w:themeFill="background1" w:themeFillShade="D9"/>
        <w:bidi w:val="0"/>
        <w:rPr>
          <w:b w:val="0"/>
          <w:bCs/>
          <w:rtl/>
          <w:lang w:bidi="fa-IR"/>
        </w:rPr>
      </w:pPr>
    </w:p>
    <w:p w14:paraId="370D656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**How it works:**</w:t>
      </w:r>
    </w:p>
    <w:p w14:paraId="17F70FC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**It's a warning to programmers, not a rule for Python.** Nothing in the Python interpreter will stop you or throw an error if you write `PI = 3` later in your code.</w:t>
      </w:r>
    </w:p>
    <w:p w14:paraId="7C263C4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It's a **style convention**. Any programmer reading your code will see `PI` and understand, "This value is not meant to be changed. If I change it, I might break something."</w:t>
      </w:r>
    </w:p>
    <w:p w14:paraId="61E480CF" w14:textId="77777777" w:rsidR="00FF255A" w:rsidRPr="00FF255A" w:rsidRDefault="00FF255A" w:rsidP="00FF255A">
      <w:pPr>
        <w:shd w:val="clear" w:color="auto" w:fill="D9D9D9" w:themeFill="background1" w:themeFillShade="D9"/>
        <w:bidi w:val="0"/>
        <w:rPr>
          <w:b w:val="0"/>
          <w:bCs/>
          <w:rtl/>
          <w:lang w:bidi="fa-IR"/>
        </w:rPr>
      </w:pPr>
    </w:p>
    <w:p w14:paraId="162E6470"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CCFCAFF" w14:textId="77777777" w:rsidR="00FF255A" w:rsidRPr="00FF255A" w:rsidRDefault="00FF255A" w:rsidP="00FF255A">
      <w:pPr>
        <w:shd w:val="clear" w:color="auto" w:fill="D9D9D9" w:themeFill="background1" w:themeFillShade="D9"/>
        <w:bidi w:val="0"/>
        <w:rPr>
          <w:b w:val="0"/>
          <w:bCs/>
          <w:rtl/>
          <w:lang w:bidi="fa-IR"/>
        </w:rPr>
      </w:pPr>
    </w:p>
    <w:p w14:paraId="1AAB55D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2. Why Python Doesn't Have Built-in Constants</w:t>
      </w:r>
    </w:p>
    <w:p w14:paraId="3A097565" w14:textId="77777777" w:rsidR="00FF255A" w:rsidRPr="00FF255A" w:rsidRDefault="00FF255A" w:rsidP="00FF255A">
      <w:pPr>
        <w:shd w:val="clear" w:color="auto" w:fill="D9D9D9" w:themeFill="background1" w:themeFillShade="D9"/>
        <w:bidi w:val="0"/>
        <w:rPr>
          <w:b w:val="0"/>
          <w:bCs/>
          <w:rtl/>
          <w:lang w:bidi="fa-IR"/>
        </w:rPr>
      </w:pPr>
    </w:p>
    <w:p w14:paraId="17E97E6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Python's design philosophy often prioritizes **"we are all consenting adults"**. This means it trusts the programmer to understand and follow the conventions and not to modify things they aren't supposed to. It doesn't try to add strict enforcement for things that can be handled by convention.</w:t>
      </w:r>
    </w:p>
    <w:p w14:paraId="73A41A86" w14:textId="77777777" w:rsidR="00FF255A" w:rsidRPr="00FF255A" w:rsidRDefault="00FF255A" w:rsidP="00FF255A">
      <w:pPr>
        <w:shd w:val="clear" w:color="auto" w:fill="D9D9D9" w:themeFill="background1" w:themeFillShade="D9"/>
        <w:bidi w:val="0"/>
        <w:rPr>
          <w:b w:val="0"/>
          <w:bCs/>
          <w:rtl/>
          <w:lang w:bidi="fa-IR"/>
        </w:rPr>
      </w:pPr>
    </w:p>
    <w:p w14:paraId="799A7B57"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367AB1C4" w14:textId="77777777" w:rsidR="00FF255A" w:rsidRPr="00FF255A" w:rsidRDefault="00FF255A" w:rsidP="00FF255A">
      <w:pPr>
        <w:shd w:val="clear" w:color="auto" w:fill="D9D9D9" w:themeFill="background1" w:themeFillShade="D9"/>
        <w:bidi w:val="0"/>
        <w:rPr>
          <w:b w:val="0"/>
          <w:bCs/>
          <w:rtl/>
          <w:lang w:bidi="fa-IR"/>
        </w:rPr>
      </w:pPr>
    </w:p>
    <w:p w14:paraId="1C027B1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3. How to Get "Real" Constants (Advanced)</w:t>
      </w:r>
    </w:p>
    <w:p w14:paraId="2639788D" w14:textId="77777777" w:rsidR="00FF255A" w:rsidRPr="00FF255A" w:rsidRDefault="00FF255A" w:rsidP="00FF255A">
      <w:pPr>
        <w:shd w:val="clear" w:color="auto" w:fill="D9D9D9" w:themeFill="background1" w:themeFillShade="D9"/>
        <w:bidi w:val="0"/>
        <w:rPr>
          <w:b w:val="0"/>
          <w:bCs/>
          <w:rtl/>
          <w:lang w:bidi="fa-IR"/>
        </w:rPr>
      </w:pPr>
    </w:p>
    <w:p w14:paraId="05D2867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If you absolutely need enforcement (e.g., for a critical library or to prevent other developers on your team from making mistakes), you have to get creative. Here are two common advanced methods:</w:t>
      </w:r>
    </w:p>
    <w:p w14:paraId="787DB435" w14:textId="77777777" w:rsidR="00FF255A" w:rsidRPr="00FF255A" w:rsidRDefault="00FF255A" w:rsidP="00FF255A">
      <w:pPr>
        <w:shd w:val="clear" w:color="auto" w:fill="D9D9D9" w:themeFill="background1" w:themeFillShade="D9"/>
        <w:bidi w:val="0"/>
        <w:rPr>
          <w:b w:val="0"/>
          <w:bCs/>
          <w:rtl/>
          <w:lang w:bidi="fa-IR"/>
        </w:rPr>
      </w:pPr>
    </w:p>
    <w:p w14:paraId="097756C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**A. Using a `namedtuple` (Simple &amp; Lightweight)**</w:t>
      </w:r>
    </w:p>
    <w:p w14:paraId="4249F8E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`namedtuple` creates an immutable object. Once set, the values cannot be changed.</w:t>
      </w:r>
    </w:p>
    <w:p w14:paraId="2ADF58A4" w14:textId="77777777" w:rsidR="00FF255A" w:rsidRPr="00FF255A" w:rsidRDefault="00FF255A" w:rsidP="00FF255A">
      <w:pPr>
        <w:shd w:val="clear" w:color="auto" w:fill="D9D9D9" w:themeFill="background1" w:themeFillShade="D9"/>
        <w:bidi w:val="0"/>
        <w:rPr>
          <w:b w:val="0"/>
          <w:bCs/>
          <w:rtl/>
          <w:lang w:bidi="fa-IR"/>
        </w:rPr>
      </w:pPr>
    </w:p>
    <w:p w14:paraId="55585C6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39DE9B1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from collections import namedtuple</w:t>
      </w:r>
    </w:p>
    <w:p w14:paraId="2BEF8A02" w14:textId="77777777" w:rsidR="00FF255A" w:rsidRPr="00FF255A" w:rsidRDefault="00FF255A" w:rsidP="00FF255A">
      <w:pPr>
        <w:shd w:val="clear" w:color="auto" w:fill="D9D9D9" w:themeFill="background1" w:themeFillShade="D9"/>
        <w:bidi w:val="0"/>
        <w:rPr>
          <w:b w:val="0"/>
          <w:bCs/>
          <w:rtl/>
          <w:lang w:bidi="fa-IR"/>
        </w:rPr>
      </w:pPr>
    </w:p>
    <w:p w14:paraId="1F8E365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Create a 'Constants' structure</w:t>
      </w:r>
    </w:p>
    <w:p w14:paraId="2DC833C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Constants = namedtuple('Constants', ['PI', 'GRAVITY'])</w:t>
      </w:r>
    </w:p>
    <w:p w14:paraId="7477104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const = Constants(PI=3.14159, GRAVITY=9.8)</w:t>
      </w:r>
    </w:p>
    <w:p w14:paraId="16B8CD2A" w14:textId="77777777" w:rsidR="00FF255A" w:rsidRPr="00FF255A" w:rsidRDefault="00FF255A" w:rsidP="00FF255A">
      <w:pPr>
        <w:shd w:val="clear" w:color="auto" w:fill="D9D9D9" w:themeFill="background1" w:themeFillShade="D9"/>
        <w:bidi w:val="0"/>
        <w:rPr>
          <w:b w:val="0"/>
          <w:bCs/>
          <w:rtl/>
          <w:lang w:bidi="fa-IR"/>
        </w:rPr>
      </w:pPr>
    </w:p>
    <w:p w14:paraId="4AA3757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print(const.PI) # Output: 3.14159</w:t>
      </w:r>
    </w:p>
    <w:p w14:paraId="7BDEFCD8" w14:textId="77777777" w:rsidR="00FF255A" w:rsidRPr="00FF255A" w:rsidRDefault="00FF255A" w:rsidP="00FF255A">
      <w:pPr>
        <w:shd w:val="clear" w:color="auto" w:fill="D9D9D9" w:themeFill="background1" w:themeFillShade="D9"/>
        <w:bidi w:val="0"/>
        <w:rPr>
          <w:b w:val="0"/>
          <w:bCs/>
          <w:rtl/>
          <w:lang w:bidi="fa-IR"/>
        </w:rPr>
      </w:pPr>
    </w:p>
    <w:p w14:paraId="3496F2C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Trying to change it will cause an error</w:t>
      </w:r>
    </w:p>
    <w:p w14:paraId="1DEC0C4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const.PI = 3.14 # AttributeError: can't set attribute</w:t>
      </w:r>
    </w:p>
    <w:p w14:paraId="039F55FD"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12B270C1" w14:textId="77777777" w:rsidR="00FF255A" w:rsidRPr="00FF255A" w:rsidRDefault="00FF255A" w:rsidP="00FF255A">
      <w:pPr>
        <w:shd w:val="clear" w:color="auto" w:fill="D9D9D9" w:themeFill="background1" w:themeFillShade="D9"/>
        <w:bidi w:val="0"/>
        <w:rPr>
          <w:b w:val="0"/>
          <w:bCs/>
          <w:rtl/>
          <w:lang w:bidi="fa-IR"/>
        </w:rPr>
      </w:pPr>
    </w:p>
    <w:p w14:paraId="629C452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**B. Using a Class with Properties (More Robust)**</w:t>
      </w:r>
    </w:p>
    <w:p w14:paraId="2016978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You can create a class that only allows attributes to be set once.</w:t>
      </w:r>
    </w:p>
    <w:p w14:paraId="1DBF06A2" w14:textId="77777777" w:rsidR="00FF255A" w:rsidRPr="00FF255A" w:rsidRDefault="00FF255A" w:rsidP="00FF255A">
      <w:pPr>
        <w:shd w:val="clear" w:color="auto" w:fill="D9D9D9" w:themeFill="background1" w:themeFillShade="D9"/>
        <w:bidi w:val="0"/>
        <w:rPr>
          <w:b w:val="0"/>
          <w:bCs/>
          <w:rtl/>
          <w:lang w:bidi="fa-IR"/>
        </w:rPr>
      </w:pPr>
    </w:p>
    <w:p w14:paraId="446E355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530219A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class Constants:</w:t>
      </w:r>
    </w:p>
    <w:p w14:paraId="12A033C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def __init__(self):</w:t>
      </w:r>
    </w:p>
    <w:p w14:paraId="26F0288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 xml:space="preserve">        self._PI = 3.14159</w:t>
      </w:r>
    </w:p>
    <w:p w14:paraId="664F697B" w14:textId="77777777" w:rsidR="00FF255A" w:rsidRPr="00FF255A" w:rsidRDefault="00FF255A" w:rsidP="00FF255A">
      <w:pPr>
        <w:shd w:val="clear" w:color="auto" w:fill="D9D9D9" w:themeFill="background1" w:themeFillShade="D9"/>
        <w:bidi w:val="0"/>
        <w:rPr>
          <w:b w:val="0"/>
          <w:bCs/>
          <w:rtl/>
          <w:lang w:bidi="fa-IR"/>
        </w:rPr>
      </w:pPr>
    </w:p>
    <w:p w14:paraId="0F8E747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@property</w:t>
      </w:r>
    </w:p>
    <w:p w14:paraId="6717D35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def PI(self):</w:t>
      </w:r>
    </w:p>
    <w:p w14:paraId="1812F0E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return self._PI</w:t>
      </w:r>
    </w:p>
    <w:p w14:paraId="29B13214" w14:textId="77777777" w:rsidR="00FF255A" w:rsidRPr="00FF255A" w:rsidRDefault="00FF255A" w:rsidP="00FF255A">
      <w:pPr>
        <w:shd w:val="clear" w:color="auto" w:fill="D9D9D9" w:themeFill="background1" w:themeFillShade="D9"/>
        <w:bidi w:val="0"/>
        <w:rPr>
          <w:b w:val="0"/>
          <w:bCs/>
          <w:rtl/>
          <w:lang w:bidi="fa-IR"/>
        </w:rPr>
      </w:pPr>
    </w:p>
    <w:p w14:paraId="0DDAE06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 No setter method is defined, so PI cannot be changed</w:t>
      </w:r>
    </w:p>
    <w:p w14:paraId="20E0105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 @PI.setter</w:t>
      </w:r>
    </w:p>
    <w:p w14:paraId="4EE068B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 def PI(self, value):</w:t>
      </w:r>
    </w:p>
    <w:p w14:paraId="121D554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     raise AttributeError("Cannot change constant value")</w:t>
      </w:r>
    </w:p>
    <w:p w14:paraId="0A5C30E6" w14:textId="77777777" w:rsidR="00FF255A" w:rsidRPr="00FF255A" w:rsidRDefault="00FF255A" w:rsidP="00FF255A">
      <w:pPr>
        <w:shd w:val="clear" w:color="auto" w:fill="D9D9D9" w:themeFill="background1" w:themeFillShade="D9"/>
        <w:bidi w:val="0"/>
        <w:rPr>
          <w:b w:val="0"/>
          <w:bCs/>
          <w:rtl/>
          <w:lang w:bidi="fa-IR"/>
        </w:rPr>
      </w:pPr>
    </w:p>
    <w:p w14:paraId="0DCCA75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const = Constants()</w:t>
      </w:r>
    </w:p>
    <w:p w14:paraId="7F3BBE5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print(const.PI) # Output: 3.14159</w:t>
      </w:r>
    </w:p>
    <w:p w14:paraId="3203043A" w14:textId="77777777" w:rsidR="00FF255A" w:rsidRPr="00FF255A" w:rsidRDefault="00FF255A" w:rsidP="00FF255A">
      <w:pPr>
        <w:shd w:val="clear" w:color="auto" w:fill="D9D9D9" w:themeFill="background1" w:themeFillShade="D9"/>
        <w:bidi w:val="0"/>
        <w:rPr>
          <w:b w:val="0"/>
          <w:bCs/>
          <w:rtl/>
          <w:lang w:bidi="fa-IR"/>
        </w:rPr>
      </w:pPr>
    </w:p>
    <w:p w14:paraId="38C5E41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Trying to change it will cause an error</w:t>
      </w:r>
    </w:p>
    <w:p w14:paraId="1ACBF09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const.PI = 3.14 # AttributeError: property 'PI' of 'Constants' object has no setter</w:t>
      </w:r>
    </w:p>
    <w:p w14:paraId="1CDAA1F6"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A841590" w14:textId="77777777" w:rsidR="00FF255A" w:rsidRPr="00FF255A" w:rsidRDefault="00FF255A" w:rsidP="00FF255A">
      <w:pPr>
        <w:shd w:val="clear" w:color="auto" w:fill="D9D9D9" w:themeFill="background1" w:themeFillShade="D9"/>
        <w:bidi w:val="0"/>
        <w:rPr>
          <w:b w:val="0"/>
          <w:bCs/>
          <w:rtl/>
          <w:lang w:bidi="fa-IR"/>
        </w:rPr>
      </w:pPr>
    </w:p>
    <w:p w14:paraId="083BFBD3"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0387E36" w14:textId="77777777" w:rsidR="00FF255A" w:rsidRPr="00FF255A" w:rsidRDefault="00FF255A" w:rsidP="00FF255A">
      <w:pPr>
        <w:shd w:val="clear" w:color="auto" w:fill="D9D9D9" w:themeFill="background1" w:themeFillShade="D9"/>
        <w:bidi w:val="0"/>
        <w:rPr>
          <w:b w:val="0"/>
          <w:bCs/>
          <w:rtl/>
          <w:lang w:bidi="fa-IR"/>
        </w:rPr>
      </w:pPr>
    </w:p>
    <w:p w14:paraId="124E85B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4. Constants in Modules</w:t>
      </w:r>
    </w:p>
    <w:p w14:paraId="696C2B0C" w14:textId="77777777" w:rsidR="00FF255A" w:rsidRPr="00FF255A" w:rsidRDefault="00FF255A" w:rsidP="00FF255A">
      <w:pPr>
        <w:shd w:val="clear" w:color="auto" w:fill="D9D9D9" w:themeFill="background1" w:themeFillShade="D9"/>
        <w:bidi w:val="0"/>
        <w:rPr>
          <w:b w:val="0"/>
          <w:bCs/>
          <w:rtl/>
          <w:lang w:bidi="fa-IR"/>
        </w:rPr>
      </w:pPr>
    </w:p>
    <w:p w14:paraId="75BC5FB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The most common way to use constants is to define them in a separate module (a `.py` file) and import them.</w:t>
      </w:r>
    </w:p>
    <w:p w14:paraId="56B06178" w14:textId="77777777" w:rsidR="00FF255A" w:rsidRPr="00FF255A" w:rsidRDefault="00FF255A" w:rsidP="00FF255A">
      <w:pPr>
        <w:shd w:val="clear" w:color="auto" w:fill="D9D9D9" w:themeFill="background1" w:themeFillShade="D9"/>
        <w:bidi w:val="0"/>
        <w:rPr>
          <w:b w:val="0"/>
          <w:bCs/>
          <w:rtl/>
          <w:lang w:bidi="fa-IR"/>
        </w:rPr>
      </w:pPr>
    </w:p>
    <w:p w14:paraId="479813C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**1. Create a file `constants.py`:**</w:t>
      </w:r>
    </w:p>
    <w:p w14:paraId="303BBBA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7E9B6B0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constants.py</w:t>
      </w:r>
    </w:p>
    <w:p w14:paraId="2B66F36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PI = 3.14159</w:t>
      </w:r>
    </w:p>
    <w:p w14:paraId="2795291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API_KEY = "secret_key_123"</w:t>
      </w:r>
    </w:p>
    <w:p w14:paraId="2056FDD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SUPPORTED_LANGUAGES = ["EN", "ES", "FR"]</w:t>
      </w:r>
    </w:p>
    <w:p w14:paraId="44545BA6"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734CBA88" w14:textId="77777777" w:rsidR="00FF255A" w:rsidRPr="00FF255A" w:rsidRDefault="00FF255A" w:rsidP="00FF255A">
      <w:pPr>
        <w:shd w:val="clear" w:color="auto" w:fill="D9D9D9" w:themeFill="background1" w:themeFillShade="D9"/>
        <w:bidi w:val="0"/>
        <w:rPr>
          <w:b w:val="0"/>
          <w:bCs/>
          <w:rtl/>
          <w:lang w:bidi="fa-IR"/>
        </w:rPr>
      </w:pPr>
    </w:p>
    <w:p w14:paraId="619CDB5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**2. Import and use them in your main script:**</w:t>
      </w:r>
    </w:p>
    <w:p w14:paraId="5997235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1632D9A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main.py</w:t>
      </w:r>
    </w:p>
    <w:p w14:paraId="37D4C5D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import constants</w:t>
      </w:r>
    </w:p>
    <w:p w14:paraId="78B6B1B4" w14:textId="77777777" w:rsidR="00FF255A" w:rsidRPr="00FF255A" w:rsidRDefault="00FF255A" w:rsidP="00FF255A">
      <w:pPr>
        <w:shd w:val="clear" w:color="auto" w:fill="D9D9D9" w:themeFill="background1" w:themeFillShade="D9"/>
        <w:bidi w:val="0"/>
        <w:rPr>
          <w:b w:val="0"/>
          <w:bCs/>
          <w:rtl/>
          <w:lang w:bidi="fa-IR"/>
        </w:rPr>
      </w:pPr>
    </w:p>
    <w:p w14:paraId="13CC361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print(f"The value of Pi is {constants.PI}")</w:t>
      </w:r>
    </w:p>
    <w:p w14:paraId="1C44A36B" w14:textId="77777777" w:rsidR="00FF255A" w:rsidRPr="00FF255A" w:rsidRDefault="00FF255A" w:rsidP="00FF255A">
      <w:pPr>
        <w:shd w:val="clear" w:color="auto" w:fill="D9D9D9" w:themeFill="background1" w:themeFillShade="D9"/>
        <w:bidi w:val="0"/>
        <w:rPr>
          <w:b w:val="0"/>
          <w:bCs/>
          <w:rtl/>
          <w:lang w:bidi="fa-IR"/>
        </w:rPr>
      </w:pPr>
    </w:p>
    <w:p w14:paraId="103E122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A good programmer will know not to do this:</w:t>
      </w:r>
    </w:p>
    <w:p w14:paraId="384AD9D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constants.PI = 3  # This is wrong, but Python won't stop you.</w:t>
      </w:r>
    </w:p>
    <w:p w14:paraId="2A9453D1"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176047AE" w14:textId="77777777" w:rsidR="00FF255A" w:rsidRPr="00FF255A" w:rsidRDefault="00FF255A" w:rsidP="00FF255A">
      <w:pPr>
        <w:shd w:val="clear" w:color="auto" w:fill="D9D9D9" w:themeFill="background1" w:themeFillShade="D9"/>
        <w:bidi w:val="0"/>
        <w:rPr>
          <w:b w:val="0"/>
          <w:bCs/>
          <w:rtl/>
          <w:lang w:bidi="fa-IR"/>
        </w:rPr>
      </w:pPr>
    </w:p>
    <w:p w14:paraId="63AA8E03"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211704F3" w14:textId="77777777" w:rsidR="00FF255A" w:rsidRPr="00FF255A" w:rsidRDefault="00FF255A" w:rsidP="00FF255A">
      <w:pPr>
        <w:shd w:val="clear" w:color="auto" w:fill="D9D9D9" w:themeFill="background1" w:themeFillShade="D9"/>
        <w:bidi w:val="0"/>
        <w:rPr>
          <w:b w:val="0"/>
          <w:bCs/>
          <w:rtl/>
          <w:lang w:bidi="fa-IR"/>
        </w:rPr>
      </w:pPr>
    </w:p>
    <w:p w14:paraId="0B259B6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 Summary for Your Student:</w:t>
      </w:r>
    </w:p>
    <w:p w14:paraId="3CC83A1A" w14:textId="77777777" w:rsidR="00FF255A" w:rsidRPr="00FF255A" w:rsidRDefault="00FF255A" w:rsidP="00FF255A">
      <w:pPr>
        <w:shd w:val="clear" w:color="auto" w:fill="D9D9D9" w:themeFill="background1" w:themeFillShade="D9"/>
        <w:bidi w:val="0"/>
        <w:rPr>
          <w:b w:val="0"/>
          <w:bCs/>
          <w:rtl/>
          <w:lang w:bidi="fa-IR"/>
        </w:rPr>
      </w:pPr>
    </w:p>
    <w:p w14:paraId="6869D64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&gt; "Python doesn't have a `const` keyword like JavaScript. Instead, we have a very strong **naming convention**: if a variable's name is in all capital letters (like `MAX_SIZE`), it is meant to be a constant and should not have its value changed anywhere else in the program.</w:t>
      </w:r>
    </w:p>
    <w:p w14:paraId="3F4F4687"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&gt;</w:t>
      </w:r>
    </w:p>
    <w:p w14:paraId="5F517AD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&gt; It's not enforced by the language, but it's a rule that all Python programmers follow. Breaking this convention is considered bad practice and will confuse anyone reading your code."</w:t>
      </w:r>
    </w:p>
    <w:p w14:paraId="53E3579C" w14:textId="77777777" w:rsidR="00FF255A" w:rsidRPr="00FF255A" w:rsidRDefault="00FF255A" w:rsidP="00FF255A">
      <w:pPr>
        <w:shd w:val="clear" w:color="auto" w:fill="D9D9D9" w:themeFill="background1" w:themeFillShade="D9"/>
        <w:bidi w:val="0"/>
        <w:rPr>
          <w:b w:val="0"/>
          <w:bCs/>
          <w:rtl/>
          <w:lang w:bidi="fa-IR"/>
        </w:rPr>
      </w:pPr>
    </w:p>
    <w:p w14:paraId="53A4E80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So, to add constants to your list:</w:t>
      </w:r>
    </w:p>
    <w:p w14:paraId="7865D451" w14:textId="77777777" w:rsidR="00FF255A" w:rsidRPr="00FF255A" w:rsidRDefault="00FF255A" w:rsidP="00FF255A">
      <w:pPr>
        <w:shd w:val="clear" w:color="auto" w:fill="D9D9D9" w:themeFill="background1" w:themeFillShade="D9"/>
        <w:bidi w:val="0"/>
        <w:rPr>
          <w:b w:val="0"/>
          <w:bCs/>
          <w:rtl/>
          <w:lang w:bidi="fa-IR"/>
        </w:rPr>
      </w:pPr>
    </w:p>
    <w:p w14:paraId="758F12B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**Strings (`str`):** `name = "Alice"`</w:t>
      </w:r>
    </w:p>
    <w:p w14:paraId="0CCE213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**Integers (`int`):** `age = 30`</w:t>
      </w:r>
    </w:p>
    <w:p w14:paraId="5ADE1FD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**Floats (`float`):** `height = 5.9`</w:t>
      </w:r>
    </w:p>
    <w:p w14:paraId="1679410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**Booleans (`bool`):** `is_student = True`</w:t>
      </w:r>
    </w:p>
    <w:p w14:paraId="4FAE35DD" w14:textId="44C12215" w:rsidR="00FF255A" w:rsidRPr="0089150E" w:rsidRDefault="00FF255A" w:rsidP="00FF255A">
      <w:pPr>
        <w:shd w:val="clear" w:color="auto" w:fill="D9D9D9" w:themeFill="background1" w:themeFillShade="D9"/>
        <w:bidi w:val="0"/>
        <w:rPr>
          <w:b w:val="0"/>
          <w:bCs/>
          <w:lang w:bidi="fa-IR"/>
        </w:rPr>
      </w:pPr>
      <w:r w:rsidRPr="00FF255A">
        <w:rPr>
          <w:b w:val="0"/>
          <w:bCs/>
          <w:lang w:bidi="fa-IR"/>
        </w:rPr>
        <w:t>*   **Constants (Convention):** `PI = 3.14159` or `MAX_USERS = 100`</w:t>
      </w:r>
    </w:p>
    <w:p w14:paraId="3CA9233F" w14:textId="77777777" w:rsidR="00FF255A" w:rsidRDefault="00FF255A" w:rsidP="00FF255A">
      <w:pPr>
        <w:rPr>
          <w:b w:val="0"/>
          <w:lang w:bidi="fa-IR"/>
        </w:rPr>
      </w:pPr>
    </w:p>
    <w:p w14:paraId="40723A1E" w14:textId="4045465D" w:rsidR="0089150E" w:rsidRPr="0089150E" w:rsidRDefault="0089150E" w:rsidP="00FF255A">
      <w:pPr>
        <w:pStyle w:val="Heading3"/>
        <w:bidi w:val="0"/>
        <w:rPr>
          <w:b w:val="0"/>
          <w:lang w:bidi="fa-IR"/>
        </w:rPr>
      </w:pPr>
      <w:r w:rsidRPr="0089150E">
        <w:rPr>
          <w:b w:val="0"/>
          <w:lang w:bidi="fa-IR"/>
        </w:rPr>
        <w:t>4.  **Basic Input and Output**</w:t>
      </w:r>
    </w:p>
    <w:p w14:paraId="792C5E85" w14:textId="77777777" w:rsidR="0089150E" w:rsidRPr="0089150E" w:rsidRDefault="0089150E" w:rsidP="0089150E">
      <w:pPr>
        <w:bidi w:val="0"/>
        <w:rPr>
          <w:b w:val="0"/>
          <w:bCs/>
          <w:lang w:bidi="fa-IR"/>
        </w:rPr>
      </w:pPr>
      <w:r w:rsidRPr="0089150E">
        <w:rPr>
          <w:b w:val="0"/>
          <w:bCs/>
          <w:lang w:bidi="fa-IR"/>
        </w:rPr>
        <w:t xml:space="preserve">    *   Getting user input: `user_input = input("Enter your name: ")`</w:t>
      </w:r>
    </w:p>
    <w:p w14:paraId="36331B6A" w14:textId="77777777" w:rsidR="0089150E" w:rsidRDefault="0089150E" w:rsidP="0089150E">
      <w:pPr>
        <w:bidi w:val="0"/>
        <w:rPr>
          <w:b w:val="0"/>
          <w:bCs/>
          <w:lang w:bidi="fa-IR"/>
        </w:rPr>
      </w:pPr>
      <w:r w:rsidRPr="0089150E">
        <w:rPr>
          <w:b w:val="0"/>
          <w:bCs/>
          <w:lang w:bidi="fa-IR"/>
        </w:rPr>
        <w:t xml:space="preserve">    *   Combining `print` and variables: `print("Hello, " + name)` or `print(f"Hello, {name}")` (introduce f-strings early, they are wonderful!).</w:t>
      </w:r>
    </w:p>
    <w:p w14:paraId="41CC0957" w14:textId="32B90EDE" w:rsidR="0089150E" w:rsidRDefault="0089150E" w:rsidP="0089150E">
      <w:pPr>
        <w:pStyle w:val="Heading3"/>
        <w:bidi w:val="0"/>
        <w:rPr>
          <w:b w:val="0"/>
          <w:lang w:bidi="fa-IR"/>
        </w:rPr>
      </w:pPr>
      <w:r>
        <w:rPr>
          <w:b w:val="0"/>
          <w:lang w:bidi="fa-IR"/>
        </w:rPr>
        <w:t>*</w:t>
      </w:r>
      <w:r w:rsidRPr="0089150E">
        <w:rPr>
          <w:b w:val="0"/>
          <w:lang w:bidi="fa-IR"/>
        </w:rPr>
        <w:t>f-strings in python</w:t>
      </w:r>
      <w:r>
        <w:rPr>
          <w:b w:val="0"/>
          <w:lang w:bidi="fa-IR"/>
        </w:rPr>
        <w:t>:</w:t>
      </w:r>
    </w:p>
    <w:tbl>
      <w:tblPr>
        <w:tblStyle w:val="TableGrid"/>
        <w:tblW w:w="0" w:type="auto"/>
        <w:tblLook w:val="04A0" w:firstRow="1" w:lastRow="0" w:firstColumn="1" w:lastColumn="0" w:noHBand="0" w:noVBand="1"/>
      </w:tblPr>
      <w:tblGrid>
        <w:gridCol w:w="9350"/>
      </w:tblGrid>
      <w:tr w:rsidR="0089150E" w14:paraId="74EB36A8" w14:textId="77777777" w:rsidTr="0089150E">
        <w:tc>
          <w:tcPr>
            <w:tcW w:w="9350" w:type="dxa"/>
          </w:tcPr>
          <w:p w14:paraId="63C4A29E" w14:textId="6E892137" w:rsidR="0089150E" w:rsidRPr="0089150E" w:rsidRDefault="0089150E" w:rsidP="0089150E">
            <w:pPr>
              <w:bidi w:val="0"/>
              <w:rPr>
                <w:b w:val="0"/>
                <w:bCs/>
                <w:lang w:bidi="fa-IR"/>
              </w:rPr>
            </w:pPr>
            <w:r w:rsidRPr="0089150E">
              <w:rPr>
                <w:b w:val="0"/>
                <w:bCs/>
                <w:lang w:bidi="fa-IR"/>
              </w:rPr>
              <w:t>Of course! **f-strings** (formatted string literals) are one of the most loved and widely used features in modern Python (since version 3.6). They provide a incredibly readable, concise, and efficient way to embed expressions inside string literals.</w:t>
            </w:r>
          </w:p>
          <w:p w14:paraId="099F6E5B" w14:textId="77777777" w:rsidR="0089150E" w:rsidRPr="0089150E" w:rsidRDefault="0089150E" w:rsidP="0089150E">
            <w:pPr>
              <w:bidi w:val="0"/>
              <w:rPr>
                <w:b w:val="0"/>
                <w:bCs/>
                <w:rtl/>
                <w:lang w:bidi="fa-IR"/>
              </w:rPr>
            </w:pPr>
          </w:p>
          <w:p w14:paraId="44593C33" w14:textId="77777777" w:rsidR="0089150E" w:rsidRPr="0089150E" w:rsidRDefault="0089150E" w:rsidP="0089150E">
            <w:pPr>
              <w:bidi w:val="0"/>
              <w:rPr>
                <w:b w:val="0"/>
                <w:bCs/>
                <w:lang w:bidi="fa-IR"/>
              </w:rPr>
            </w:pPr>
            <w:r w:rsidRPr="0089150E">
              <w:rPr>
                <w:b w:val="0"/>
                <w:bCs/>
                <w:lang w:bidi="fa-IR"/>
              </w:rPr>
              <w:t>Here’s a comprehensive guide on how to use them.</w:t>
            </w:r>
          </w:p>
          <w:p w14:paraId="2E6751A3" w14:textId="77777777" w:rsidR="0089150E" w:rsidRPr="0089150E" w:rsidRDefault="0089150E" w:rsidP="0089150E">
            <w:pPr>
              <w:bidi w:val="0"/>
              <w:rPr>
                <w:b w:val="0"/>
                <w:bCs/>
                <w:rtl/>
                <w:lang w:bidi="fa-IR"/>
              </w:rPr>
            </w:pPr>
          </w:p>
          <w:p w14:paraId="4CB39D46" w14:textId="77777777" w:rsidR="0089150E" w:rsidRPr="0089150E" w:rsidRDefault="0089150E" w:rsidP="0089150E">
            <w:pPr>
              <w:bidi w:val="0"/>
              <w:rPr>
                <w:b w:val="0"/>
                <w:bCs/>
                <w:lang w:bidi="fa-IR"/>
              </w:rPr>
            </w:pPr>
            <w:r w:rsidRPr="0089150E">
              <w:rPr>
                <w:b w:val="0"/>
                <w:bCs/>
                <w:lang w:bidi="fa-IR"/>
              </w:rPr>
              <w:t>### 1. The Basic Syntax: The `f` prefix</w:t>
            </w:r>
          </w:p>
          <w:p w14:paraId="21A57613" w14:textId="77777777" w:rsidR="0089150E" w:rsidRPr="0089150E" w:rsidRDefault="0089150E" w:rsidP="0089150E">
            <w:pPr>
              <w:bidi w:val="0"/>
              <w:rPr>
                <w:b w:val="0"/>
                <w:bCs/>
                <w:rtl/>
                <w:lang w:bidi="fa-IR"/>
              </w:rPr>
            </w:pPr>
          </w:p>
          <w:p w14:paraId="63AF831A" w14:textId="77777777" w:rsidR="0089150E" w:rsidRPr="0089150E" w:rsidRDefault="0089150E" w:rsidP="0089150E">
            <w:pPr>
              <w:bidi w:val="0"/>
              <w:rPr>
                <w:b w:val="0"/>
                <w:bCs/>
                <w:lang w:bidi="fa-IR"/>
              </w:rPr>
            </w:pPr>
            <w:r w:rsidRPr="0089150E">
              <w:rPr>
                <w:b w:val="0"/>
                <w:bCs/>
                <w:lang w:bidi="fa-IR"/>
              </w:rPr>
              <w:t>You create an f-string by prefixing a string with the letter `f` or `F`. Inside the string, you can include Python expressions (variables, calculations, etc.) inside curly braces `{}`.</w:t>
            </w:r>
          </w:p>
          <w:p w14:paraId="5F45723B" w14:textId="77777777" w:rsidR="0089150E" w:rsidRPr="0089150E" w:rsidRDefault="0089150E" w:rsidP="0089150E">
            <w:pPr>
              <w:bidi w:val="0"/>
              <w:rPr>
                <w:b w:val="0"/>
                <w:bCs/>
                <w:rtl/>
                <w:lang w:bidi="fa-IR"/>
              </w:rPr>
            </w:pPr>
          </w:p>
          <w:p w14:paraId="063C2FF5" w14:textId="77777777" w:rsidR="0089150E" w:rsidRPr="0089150E" w:rsidRDefault="0089150E" w:rsidP="0089150E">
            <w:pPr>
              <w:bidi w:val="0"/>
              <w:rPr>
                <w:b w:val="0"/>
                <w:bCs/>
                <w:lang w:bidi="fa-IR"/>
              </w:rPr>
            </w:pPr>
            <w:r w:rsidRPr="0089150E">
              <w:rPr>
                <w:b w:val="0"/>
                <w:bCs/>
                <w:lang w:bidi="fa-IR"/>
              </w:rPr>
              <w:t>```python</w:t>
            </w:r>
          </w:p>
          <w:p w14:paraId="4E087A68" w14:textId="77777777" w:rsidR="0089150E" w:rsidRPr="0089150E" w:rsidRDefault="0089150E" w:rsidP="0089150E">
            <w:pPr>
              <w:bidi w:val="0"/>
              <w:rPr>
                <w:b w:val="0"/>
                <w:bCs/>
                <w:lang w:bidi="fa-IR"/>
              </w:rPr>
            </w:pPr>
            <w:r w:rsidRPr="0089150E">
              <w:rPr>
                <w:b w:val="0"/>
                <w:bCs/>
                <w:lang w:bidi="fa-IR"/>
              </w:rPr>
              <w:t>name = "Alice"</w:t>
            </w:r>
          </w:p>
          <w:p w14:paraId="364CCEA9" w14:textId="77777777" w:rsidR="0089150E" w:rsidRPr="0089150E" w:rsidRDefault="0089150E" w:rsidP="0089150E">
            <w:pPr>
              <w:bidi w:val="0"/>
              <w:rPr>
                <w:b w:val="0"/>
                <w:bCs/>
                <w:lang w:bidi="fa-IR"/>
              </w:rPr>
            </w:pPr>
            <w:r w:rsidRPr="0089150E">
              <w:rPr>
                <w:b w:val="0"/>
                <w:bCs/>
                <w:lang w:bidi="fa-IR"/>
              </w:rPr>
              <w:t>age = 30</w:t>
            </w:r>
          </w:p>
          <w:p w14:paraId="3BA0EBEE" w14:textId="77777777" w:rsidR="0089150E" w:rsidRPr="0089150E" w:rsidRDefault="0089150E" w:rsidP="0089150E">
            <w:pPr>
              <w:bidi w:val="0"/>
              <w:rPr>
                <w:b w:val="0"/>
                <w:bCs/>
                <w:rtl/>
                <w:lang w:bidi="fa-IR"/>
              </w:rPr>
            </w:pPr>
          </w:p>
          <w:p w14:paraId="2787EEB1" w14:textId="77777777" w:rsidR="0089150E" w:rsidRPr="0089150E" w:rsidRDefault="0089150E" w:rsidP="0089150E">
            <w:pPr>
              <w:bidi w:val="0"/>
              <w:rPr>
                <w:b w:val="0"/>
                <w:bCs/>
                <w:lang w:bidi="fa-IR"/>
              </w:rPr>
            </w:pPr>
            <w:r w:rsidRPr="0089150E">
              <w:rPr>
                <w:b w:val="0"/>
                <w:bCs/>
                <w:lang w:bidi="fa-IR"/>
              </w:rPr>
              <w:t># Using an f-string</w:t>
            </w:r>
          </w:p>
          <w:p w14:paraId="24DCBEFD" w14:textId="77777777" w:rsidR="0089150E" w:rsidRPr="0089150E" w:rsidRDefault="0089150E" w:rsidP="0089150E">
            <w:pPr>
              <w:bidi w:val="0"/>
              <w:rPr>
                <w:b w:val="0"/>
                <w:bCs/>
                <w:lang w:bidi="fa-IR"/>
              </w:rPr>
            </w:pPr>
            <w:r w:rsidRPr="0089150E">
              <w:rPr>
                <w:b w:val="0"/>
                <w:bCs/>
                <w:lang w:bidi="fa-IR"/>
              </w:rPr>
              <w:t>greeting = f"Hello, my name is {name} and I am {age} years old."</w:t>
            </w:r>
          </w:p>
          <w:p w14:paraId="4397BCB6" w14:textId="77777777" w:rsidR="0089150E" w:rsidRPr="0089150E" w:rsidRDefault="0089150E" w:rsidP="0089150E">
            <w:pPr>
              <w:bidi w:val="0"/>
              <w:rPr>
                <w:b w:val="0"/>
                <w:bCs/>
                <w:lang w:bidi="fa-IR"/>
              </w:rPr>
            </w:pPr>
            <w:r w:rsidRPr="0089150E">
              <w:rPr>
                <w:b w:val="0"/>
                <w:bCs/>
                <w:lang w:bidi="fa-IR"/>
              </w:rPr>
              <w:t>print(greeting)</w:t>
            </w:r>
          </w:p>
          <w:p w14:paraId="2F2F72ED" w14:textId="77777777" w:rsidR="0089150E" w:rsidRPr="0089150E" w:rsidRDefault="0089150E" w:rsidP="0089150E">
            <w:pPr>
              <w:bidi w:val="0"/>
              <w:rPr>
                <w:b w:val="0"/>
                <w:bCs/>
                <w:lang w:bidi="fa-IR"/>
              </w:rPr>
            </w:pPr>
            <w:r w:rsidRPr="0089150E">
              <w:rPr>
                <w:b w:val="0"/>
                <w:bCs/>
                <w:lang w:bidi="fa-IR"/>
              </w:rPr>
              <w:t># Output: Hello, my name is Alice and I am 30 years old.</w:t>
            </w:r>
          </w:p>
          <w:p w14:paraId="4A58BBA6" w14:textId="77777777" w:rsidR="0089150E" w:rsidRPr="0089150E" w:rsidRDefault="0089150E" w:rsidP="0089150E">
            <w:pPr>
              <w:bidi w:val="0"/>
              <w:rPr>
                <w:b w:val="0"/>
                <w:bCs/>
                <w:rtl/>
                <w:lang w:bidi="fa-IR"/>
              </w:rPr>
            </w:pPr>
            <w:r w:rsidRPr="0089150E">
              <w:rPr>
                <w:b w:val="0"/>
                <w:bCs/>
                <w:lang w:bidi="fa-IR"/>
              </w:rPr>
              <w:t>```</w:t>
            </w:r>
          </w:p>
          <w:p w14:paraId="4923A912" w14:textId="77777777" w:rsidR="0089150E" w:rsidRPr="0089150E" w:rsidRDefault="0089150E" w:rsidP="0089150E">
            <w:pPr>
              <w:bidi w:val="0"/>
              <w:rPr>
                <w:b w:val="0"/>
                <w:bCs/>
                <w:rtl/>
                <w:lang w:bidi="fa-IR"/>
              </w:rPr>
            </w:pPr>
          </w:p>
          <w:p w14:paraId="7819E23D" w14:textId="77777777" w:rsidR="0089150E" w:rsidRPr="0089150E" w:rsidRDefault="0089150E" w:rsidP="0089150E">
            <w:pPr>
              <w:bidi w:val="0"/>
              <w:rPr>
                <w:b w:val="0"/>
                <w:bCs/>
                <w:lang w:bidi="fa-IR"/>
              </w:rPr>
            </w:pPr>
            <w:r w:rsidRPr="0089150E">
              <w:rPr>
                <w:b w:val="0"/>
                <w:bCs/>
                <w:lang w:bidi="fa-IR"/>
              </w:rPr>
              <w:t>The expressions inside the `{}` are evaluated at runtime and their results are inserted into the string.</w:t>
            </w:r>
          </w:p>
          <w:p w14:paraId="14094209" w14:textId="77777777" w:rsidR="0089150E" w:rsidRPr="0089150E" w:rsidRDefault="0089150E" w:rsidP="0089150E">
            <w:pPr>
              <w:bidi w:val="0"/>
              <w:rPr>
                <w:b w:val="0"/>
                <w:bCs/>
                <w:rtl/>
                <w:lang w:bidi="fa-IR"/>
              </w:rPr>
            </w:pPr>
          </w:p>
          <w:p w14:paraId="4237211F" w14:textId="77777777" w:rsidR="0089150E" w:rsidRPr="0089150E" w:rsidRDefault="0089150E" w:rsidP="0089150E">
            <w:pPr>
              <w:bidi w:val="0"/>
              <w:rPr>
                <w:b w:val="0"/>
                <w:bCs/>
                <w:rtl/>
                <w:lang w:bidi="fa-IR"/>
              </w:rPr>
            </w:pPr>
            <w:r w:rsidRPr="0089150E">
              <w:rPr>
                <w:b w:val="0"/>
                <w:bCs/>
                <w:lang w:bidi="fa-IR"/>
              </w:rPr>
              <w:t>---</w:t>
            </w:r>
          </w:p>
          <w:p w14:paraId="57FE7189" w14:textId="77777777" w:rsidR="0089150E" w:rsidRPr="0089150E" w:rsidRDefault="0089150E" w:rsidP="0089150E">
            <w:pPr>
              <w:bidi w:val="0"/>
              <w:rPr>
                <w:b w:val="0"/>
                <w:bCs/>
                <w:rtl/>
                <w:lang w:bidi="fa-IR"/>
              </w:rPr>
            </w:pPr>
          </w:p>
          <w:p w14:paraId="5756755A" w14:textId="77777777" w:rsidR="0089150E" w:rsidRPr="0089150E" w:rsidRDefault="0089150E" w:rsidP="0089150E">
            <w:pPr>
              <w:bidi w:val="0"/>
              <w:rPr>
                <w:b w:val="0"/>
                <w:bCs/>
                <w:lang w:bidi="fa-IR"/>
              </w:rPr>
            </w:pPr>
            <w:r w:rsidRPr="0089150E">
              <w:rPr>
                <w:b w:val="0"/>
                <w:bCs/>
                <w:lang w:bidi="fa-IR"/>
              </w:rPr>
              <w:t>### 2. Why are they better? (vs. `.format()` and `%` formatting)</w:t>
            </w:r>
          </w:p>
          <w:p w14:paraId="2AE0DCB5" w14:textId="77777777" w:rsidR="0089150E" w:rsidRPr="0089150E" w:rsidRDefault="0089150E" w:rsidP="0089150E">
            <w:pPr>
              <w:bidi w:val="0"/>
              <w:rPr>
                <w:b w:val="0"/>
                <w:bCs/>
                <w:rtl/>
                <w:lang w:bidi="fa-IR"/>
              </w:rPr>
            </w:pPr>
          </w:p>
          <w:p w14:paraId="0F7FCB85" w14:textId="77777777" w:rsidR="0089150E" w:rsidRPr="0089150E" w:rsidRDefault="0089150E" w:rsidP="0089150E">
            <w:pPr>
              <w:bidi w:val="0"/>
              <w:rPr>
                <w:b w:val="0"/>
                <w:bCs/>
                <w:lang w:bidi="fa-IR"/>
              </w:rPr>
            </w:pPr>
            <w:r w:rsidRPr="0089150E">
              <w:rPr>
                <w:b w:val="0"/>
                <w:bCs/>
                <w:lang w:bidi="fa-IR"/>
              </w:rPr>
              <w:t>Before f-strings, the main ways were the older `%` formatting and the `str.format()` method. F-strings are generally more readable and less verbose.</w:t>
            </w:r>
          </w:p>
          <w:p w14:paraId="3CF6639E" w14:textId="77777777" w:rsidR="0089150E" w:rsidRDefault="0089150E" w:rsidP="0089150E">
            <w:pPr>
              <w:bidi w:val="0"/>
              <w:rPr>
                <w:b w:val="0"/>
                <w:bCs/>
                <w:lang w:bidi="fa-IR"/>
              </w:rPr>
            </w:pPr>
          </w:p>
          <w:p w14:paraId="4A711744" w14:textId="1DCC2D66" w:rsidR="0089150E" w:rsidRPr="0089150E" w:rsidRDefault="0089150E" w:rsidP="0089150E">
            <w:pPr>
              <w:bidi w:val="0"/>
              <w:rPr>
                <w:b w:val="0"/>
                <w:bCs/>
                <w:lang w:bidi="fa-IR"/>
              </w:rPr>
            </w:pPr>
            <w:r w:rsidRPr="0089150E">
              <w:rPr>
                <w:b w:val="0"/>
                <w:bCs/>
                <w:lang w:bidi="fa-IR"/>
              </w:rPr>
              <w:t>```python</w:t>
            </w:r>
          </w:p>
          <w:p w14:paraId="6F967101" w14:textId="77777777" w:rsidR="0089150E" w:rsidRPr="0089150E" w:rsidRDefault="0089150E" w:rsidP="0089150E">
            <w:pPr>
              <w:bidi w:val="0"/>
              <w:rPr>
                <w:b w:val="0"/>
                <w:bCs/>
                <w:lang w:bidi="fa-IR"/>
              </w:rPr>
            </w:pPr>
            <w:r w:rsidRPr="0089150E">
              <w:rPr>
                <w:b w:val="0"/>
                <w:bCs/>
                <w:lang w:bidi="fa-IR"/>
              </w:rPr>
              <w:t># Old %-formatting</w:t>
            </w:r>
          </w:p>
          <w:p w14:paraId="797A2361" w14:textId="77777777" w:rsidR="0089150E" w:rsidRPr="0089150E" w:rsidRDefault="0089150E" w:rsidP="0089150E">
            <w:pPr>
              <w:bidi w:val="0"/>
              <w:rPr>
                <w:b w:val="0"/>
                <w:bCs/>
                <w:lang w:bidi="fa-IR"/>
              </w:rPr>
            </w:pPr>
            <w:r w:rsidRPr="0089150E">
              <w:rPr>
                <w:b w:val="0"/>
                <w:bCs/>
                <w:lang w:bidi="fa-IR"/>
              </w:rPr>
              <w:t>message = "Hello, %s. You are %s." % (name, age)</w:t>
            </w:r>
          </w:p>
          <w:p w14:paraId="5DAC2F5B" w14:textId="77777777" w:rsidR="0089150E" w:rsidRPr="0089150E" w:rsidRDefault="0089150E" w:rsidP="0089150E">
            <w:pPr>
              <w:bidi w:val="0"/>
              <w:rPr>
                <w:b w:val="0"/>
                <w:bCs/>
                <w:rtl/>
                <w:lang w:bidi="fa-IR"/>
              </w:rPr>
            </w:pPr>
          </w:p>
          <w:p w14:paraId="31A19E49" w14:textId="77777777" w:rsidR="0089150E" w:rsidRPr="0089150E" w:rsidRDefault="0089150E" w:rsidP="0089150E">
            <w:pPr>
              <w:bidi w:val="0"/>
              <w:rPr>
                <w:b w:val="0"/>
                <w:bCs/>
                <w:lang w:bidi="fa-IR"/>
              </w:rPr>
            </w:pPr>
            <w:r w:rsidRPr="0089150E">
              <w:rPr>
                <w:b w:val="0"/>
                <w:bCs/>
                <w:lang w:bidi="fa-IR"/>
              </w:rPr>
              <w:t># str.format() method (better than %)</w:t>
            </w:r>
          </w:p>
          <w:p w14:paraId="20422366" w14:textId="77777777" w:rsidR="0089150E" w:rsidRPr="0089150E" w:rsidRDefault="0089150E" w:rsidP="0089150E">
            <w:pPr>
              <w:bidi w:val="0"/>
              <w:rPr>
                <w:b w:val="0"/>
                <w:bCs/>
                <w:lang w:bidi="fa-IR"/>
              </w:rPr>
            </w:pPr>
            <w:r w:rsidRPr="0089150E">
              <w:rPr>
                <w:b w:val="0"/>
                <w:bCs/>
                <w:lang w:bidi="fa-IR"/>
              </w:rPr>
              <w:t>message = "Hello, {}. You are {}.".format(name, age)</w:t>
            </w:r>
          </w:p>
          <w:p w14:paraId="2454C178" w14:textId="77777777" w:rsidR="0089150E" w:rsidRPr="0089150E" w:rsidRDefault="0089150E" w:rsidP="0089150E">
            <w:pPr>
              <w:bidi w:val="0"/>
              <w:rPr>
                <w:b w:val="0"/>
                <w:bCs/>
                <w:rtl/>
                <w:lang w:bidi="fa-IR"/>
              </w:rPr>
            </w:pPr>
          </w:p>
          <w:p w14:paraId="628EE206" w14:textId="77777777" w:rsidR="0089150E" w:rsidRPr="0089150E" w:rsidRDefault="0089150E" w:rsidP="0089150E">
            <w:pPr>
              <w:bidi w:val="0"/>
              <w:rPr>
                <w:b w:val="0"/>
                <w:bCs/>
                <w:lang w:bidi="fa-IR"/>
              </w:rPr>
            </w:pPr>
            <w:r w:rsidRPr="0089150E">
              <w:rPr>
                <w:b w:val="0"/>
                <w:bCs/>
                <w:lang w:bidi="fa-IR"/>
              </w:rPr>
              <w:t># Modern f-string (clearest and most direct)</w:t>
            </w:r>
          </w:p>
          <w:p w14:paraId="1E81DA52" w14:textId="77777777" w:rsidR="0089150E" w:rsidRPr="0089150E" w:rsidRDefault="0089150E" w:rsidP="0089150E">
            <w:pPr>
              <w:bidi w:val="0"/>
              <w:rPr>
                <w:b w:val="0"/>
                <w:bCs/>
                <w:lang w:bidi="fa-IR"/>
              </w:rPr>
            </w:pPr>
            <w:r w:rsidRPr="0089150E">
              <w:rPr>
                <w:b w:val="0"/>
                <w:bCs/>
                <w:lang w:bidi="fa-IR"/>
              </w:rPr>
              <w:t>message = f"Hello, {name}. You are {age}."</w:t>
            </w:r>
          </w:p>
          <w:p w14:paraId="76A142F8" w14:textId="77777777" w:rsidR="0089150E" w:rsidRPr="0089150E" w:rsidRDefault="0089150E" w:rsidP="0089150E">
            <w:pPr>
              <w:bidi w:val="0"/>
              <w:rPr>
                <w:b w:val="0"/>
                <w:bCs/>
                <w:rtl/>
                <w:lang w:bidi="fa-IR"/>
              </w:rPr>
            </w:pPr>
            <w:r w:rsidRPr="0089150E">
              <w:rPr>
                <w:b w:val="0"/>
                <w:bCs/>
                <w:lang w:bidi="fa-IR"/>
              </w:rPr>
              <w:lastRenderedPageBreak/>
              <w:t>```</w:t>
            </w:r>
          </w:p>
          <w:p w14:paraId="2393135D" w14:textId="77777777" w:rsidR="0089150E" w:rsidRPr="0089150E" w:rsidRDefault="0089150E" w:rsidP="0089150E">
            <w:pPr>
              <w:bidi w:val="0"/>
              <w:rPr>
                <w:b w:val="0"/>
                <w:bCs/>
                <w:rtl/>
                <w:lang w:bidi="fa-IR"/>
              </w:rPr>
            </w:pPr>
          </w:p>
          <w:p w14:paraId="5C5AA695" w14:textId="77777777" w:rsidR="0089150E" w:rsidRPr="0089150E" w:rsidRDefault="0089150E" w:rsidP="0089150E">
            <w:pPr>
              <w:bidi w:val="0"/>
              <w:rPr>
                <w:b w:val="0"/>
                <w:bCs/>
                <w:rtl/>
                <w:lang w:bidi="fa-IR"/>
              </w:rPr>
            </w:pPr>
            <w:r w:rsidRPr="0089150E">
              <w:rPr>
                <w:b w:val="0"/>
                <w:bCs/>
                <w:lang w:bidi="fa-IR"/>
              </w:rPr>
              <w:t>---</w:t>
            </w:r>
          </w:p>
          <w:p w14:paraId="1CB58D21" w14:textId="77777777" w:rsidR="0089150E" w:rsidRPr="0089150E" w:rsidRDefault="0089150E" w:rsidP="0089150E">
            <w:pPr>
              <w:bidi w:val="0"/>
              <w:rPr>
                <w:b w:val="0"/>
                <w:bCs/>
                <w:rtl/>
                <w:lang w:bidi="fa-IR"/>
              </w:rPr>
            </w:pPr>
          </w:p>
          <w:p w14:paraId="7BF3ED26" w14:textId="77777777" w:rsidR="0089150E" w:rsidRPr="0089150E" w:rsidRDefault="0089150E" w:rsidP="0089150E">
            <w:pPr>
              <w:bidi w:val="0"/>
              <w:rPr>
                <w:b w:val="0"/>
                <w:bCs/>
                <w:lang w:bidi="fa-IR"/>
              </w:rPr>
            </w:pPr>
            <w:r w:rsidRPr="0089150E">
              <w:rPr>
                <w:b w:val="0"/>
                <w:bCs/>
                <w:lang w:bidi="fa-IR"/>
              </w:rPr>
              <w:t>### 3. Powerful Capabilities</w:t>
            </w:r>
          </w:p>
          <w:p w14:paraId="57DDB38E" w14:textId="77777777" w:rsidR="0089150E" w:rsidRPr="0089150E" w:rsidRDefault="0089150E" w:rsidP="0089150E">
            <w:pPr>
              <w:bidi w:val="0"/>
              <w:rPr>
                <w:b w:val="0"/>
                <w:bCs/>
                <w:rtl/>
                <w:lang w:bidi="fa-IR"/>
              </w:rPr>
            </w:pPr>
          </w:p>
          <w:p w14:paraId="6F3E2606" w14:textId="77777777" w:rsidR="0089150E" w:rsidRPr="0089150E" w:rsidRDefault="0089150E" w:rsidP="0089150E">
            <w:pPr>
              <w:bidi w:val="0"/>
              <w:rPr>
                <w:b w:val="0"/>
                <w:bCs/>
                <w:lang w:bidi="fa-IR"/>
              </w:rPr>
            </w:pPr>
            <w:r w:rsidRPr="0089150E">
              <w:rPr>
                <w:b w:val="0"/>
                <w:bCs/>
                <w:lang w:bidi="fa-IR"/>
              </w:rPr>
              <w:t>F-strings are much more than just variable substitution.</w:t>
            </w:r>
          </w:p>
          <w:p w14:paraId="3E45B369" w14:textId="77777777" w:rsidR="0089150E" w:rsidRPr="0089150E" w:rsidRDefault="0089150E" w:rsidP="0089150E">
            <w:pPr>
              <w:bidi w:val="0"/>
              <w:rPr>
                <w:b w:val="0"/>
                <w:bCs/>
                <w:rtl/>
                <w:lang w:bidi="fa-IR"/>
              </w:rPr>
            </w:pPr>
          </w:p>
          <w:p w14:paraId="1300871C" w14:textId="77777777" w:rsidR="0089150E" w:rsidRPr="0089150E" w:rsidRDefault="0089150E" w:rsidP="0089150E">
            <w:pPr>
              <w:bidi w:val="0"/>
              <w:rPr>
                <w:b w:val="0"/>
                <w:bCs/>
                <w:lang w:bidi="fa-IR"/>
              </w:rPr>
            </w:pPr>
            <w:r w:rsidRPr="0089150E">
              <w:rPr>
                <w:b w:val="0"/>
                <w:bCs/>
                <w:lang w:bidi="fa-IR"/>
              </w:rPr>
              <w:t>#### **A. Arbitrary Expressions**</w:t>
            </w:r>
          </w:p>
          <w:p w14:paraId="164BE6FC" w14:textId="77777777" w:rsidR="0089150E" w:rsidRPr="0089150E" w:rsidRDefault="0089150E" w:rsidP="0089150E">
            <w:pPr>
              <w:bidi w:val="0"/>
              <w:rPr>
                <w:b w:val="0"/>
                <w:bCs/>
                <w:lang w:bidi="fa-IR"/>
              </w:rPr>
            </w:pPr>
            <w:r w:rsidRPr="0089150E">
              <w:rPr>
                <w:b w:val="0"/>
                <w:bCs/>
                <w:lang w:bidi="fa-IR"/>
              </w:rPr>
              <w:t>You can put any valid Python expression inside the curly braces.</w:t>
            </w:r>
          </w:p>
          <w:p w14:paraId="78E912A8" w14:textId="77777777" w:rsidR="0089150E" w:rsidRPr="0089150E" w:rsidRDefault="0089150E" w:rsidP="0089150E">
            <w:pPr>
              <w:bidi w:val="0"/>
              <w:rPr>
                <w:b w:val="0"/>
                <w:bCs/>
                <w:rtl/>
                <w:lang w:bidi="fa-IR"/>
              </w:rPr>
            </w:pPr>
          </w:p>
          <w:p w14:paraId="207DB151" w14:textId="77777777" w:rsidR="0089150E" w:rsidRPr="0089150E" w:rsidRDefault="0089150E" w:rsidP="0089150E">
            <w:pPr>
              <w:bidi w:val="0"/>
              <w:rPr>
                <w:b w:val="0"/>
                <w:bCs/>
                <w:lang w:bidi="fa-IR"/>
              </w:rPr>
            </w:pPr>
            <w:r w:rsidRPr="0089150E">
              <w:rPr>
                <w:b w:val="0"/>
                <w:bCs/>
                <w:lang w:bidi="fa-IR"/>
              </w:rPr>
              <w:t>```python</w:t>
            </w:r>
          </w:p>
          <w:p w14:paraId="110834B0" w14:textId="77777777" w:rsidR="0089150E" w:rsidRPr="0089150E" w:rsidRDefault="0089150E" w:rsidP="0089150E">
            <w:pPr>
              <w:bidi w:val="0"/>
              <w:rPr>
                <w:b w:val="0"/>
                <w:bCs/>
                <w:lang w:bidi="fa-IR"/>
              </w:rPr>
            </w:pPr>
            <w:r w:rsidRPr="0089150E">
              <w:rPr>
                <w:b w:val="0"/>
                <w:bCs/>
                <w:lang w:bidi="fa-IR"/>
              </w:rPr>
              <w:t># Calculations</w:t>
            </w:r>
          </w:p>
          <w:p w14:paraId="02DA09A0" w14:textId="77777777" w:rsidR="0089150E" w:rsidRPr="0089150E" w:rsidRDefault="0089150E" w:rsidP="0089150E">
            <w:pPr>
              <w:bidi w:val="0"/>
              <w:rPr>
                <w:b w:val="0"/>
                <w:bCs/>
                <w:lang w:bidi="fa-IR"/>
              </w:rPr>
            </w:pPr>
            <w:r w:rsidRPr="0089150E">
              <w:rPr>
                <w:b w:val="0"/>
                <w:bCs/>
                <w:lang w:bidi="fa-IR"/>
              </w:rPr>
              <w:t>price = 19.99</w:t>
            </w:r>
          </w:p>
          <w:p w14:paraId="01AFEFC2" w14:textId="77777777" w:rsidR="0089150E" w:rsidRPr="0089150E" w:rsidRDefault="0089150E" w:rsidP="0089150E">
            <w:pPr>
              <w:bidi w:val="0"/>
              <w:rPr>
                <w:b w:val="0"/>
                <w:bCs/>
                <w:lang w:bidi="fa-IR"/>
              </w:rPr>
            </w:pPr>
            <w:r w:rsidRPr="0089150E">
              <w:rPr>
                <w:b w:val="0"/>
                <w:bCs/>
                <w:lang w:bidi="fa-IR"/>
              </w:rPr>
              <w:t>quantity = 3</w:t>
            </w:r>
          </w:p>
          <w:p w14:paraId="558D9488" w14:textId="77777777" w:rsidR="0089150E" w:rsidRPr="0089150E" w:rsidRDefault="0089150E" w:rsidP="0089150E">
            <w:pPr>
              <w:bidi w:val="0"/>
              <w:rPr>
                <w:b w:val="0"/>
                <w:bCs/>
                <w:lang w:bidi="fa-IR"/>
              </w:rPr>
            </w:pPr>
            <w:r w:rsidRPr="0089150E">
              <w:rPr>
                <w:b w:val="0"/>
                <w:bCs/>
                <w:lang w:bidi="fa-IR"/>
              </w:rPr>
              <w:t>total_message = f"Total: {price * quantity}$" # Output: Total: 59.97$</w:t>
            </w:r>
          </w:p>
          <w:p w14:paraId="338818F1" w14:textId="77777777" w:rsidR="0089150E" w:rsidRPr="0089150E" w:rsidRDefault="0089150E" w:rsidP="0089150E">
            <w:pPr>
              <w:bidi w:val="0"/>
              <w:rPr>
                <w:b w:val="0"/>
                <w:bCs/>
                <w:rtl/>
                <w:lang w:bidi="fa-IR"/>
              </w:rPr>
            </w:pPr>
          </w:p>
          <w:p w14:paraId="0731AB33" w14:textId="77777777" w:rsidR="0089150E" w:rsidRPr="0089150E" w:rsidRDefault="0089150E" w:rsidP="0089150E">
            <w:pPr>
              <w:bidi w:val="0"/>
              <w:rPr>
                <w:b w:val="0"/>
                <w:bCs/>
                <w:lang w:bidi="fa-IR"/>
              </w:rPr>
            </w:pPr>
            <w:r w:rsidRPr="0089150E">
              <w:rPr>
                <w:b w:val="0"/>
                <w:bCs/>
                <w:lang w:bidi="fa-IR"/>
              </w:rPr>
              <w:t># Function and method calls</w:t>
            </w:r>
          </w:p>
          <w:p w14:paraId="1781683F" w14:textId="77777777" w:rsidR="0089150E" w:rsidRPr="0089150E" w:rsidRDefault="0089150E" w:rsidP="0089150E">
            <w:pPr>
              <w:bidi w:val="0"/>
              <w:rPr>
                <w:b w:val="0"/>
                <w:bCs/>
                <w:lang w:bidi="fa-IR"/>
              </w:rPr>
            </w:pPr>
            <w:r w:rsidRPr="0089150E">
              <w:rPr>
                <w:b w:val="0"/>
                <w:bCs/>
                <w:lang w:bidi="fa-IR"/>
              </w:rPr>
              <w:t>name = "bob"</w:t>
            </w:r>
          </w:p>
          <w:p w14:paraId="5A88EC83" w14:textId="77777777" w:rsidR="0089150E" w:rsidRPr="0089150E" w:rsidRDefault="0089150E" w:rsidP="0089150E">
            <w:pPr>
              <w:bidi w:val="0"/>
              <w:rPr>
                <w:b w:val="0"/>
                <w:bCs/>
                <w:lang w:bidi="fa-IR"/>
              </w:rPr>
            </w:pPr>
            <w:r w:rsidRPr="0089150E">
              <w:rPr>
                <w:b w:val="0"/>
                <w:bCs/>
                <w:lang w:bidi="fa-IR"/>
              </w:rPr>
              <w:t>message = f"Hello, {name.upper()}!" # Output: Hello, BOB!</w:t>
            </w:r>
          </w:p>
          <w:p w14:paraId="51E63D33" w14:textId="77777777" w:rsidR="0089150E" w:rsidRPr="0089150E" w:rsidRDefault="0089150E" w:rsidP="0089150E">
            <w:pPr>
              <w:bidi w:val="0"/>
              <w:rPr>
                <w:b w:val="0"/>
                <w:bCs/>
                <w:rtl/>
                <w:lang w:bidi="fa-IR"/>
              </w:rPr>
            </w:pPr>
          </w:p>
          <w:p w14:paraId="08C69EAE" w14:textId="77777777" w:rsidR="0089150E" w:rsidRPr="0089150E" w:rsidRDefault="0089150E" w:rsidP="0089150E">
            <w:pPr>
              <w:bidi w:val="0"/>
              <w:rPr>
                <w:b w:val="0"/>
                <w:bCs/>
                <w:lang w:bidi="fa-IR"/>
              </w:rPr>
            </w:pPr>
            <w:r w:rsidRPr="0089150E">
              <w:rPr>
                <w:b w:val="0"/>
                <w:bCs/>
                <w:lang w:bidi="fa-IR"/>
              </w:rPr>
              <w:t># Inline logic with ternary operators</w:t>
            </w:r>
          </w:p>
          <w:p w14:paraId="46C221D2" w14:textId="77777777" w:rsidR="0089150E" w:rsidRPr="0089150E" w:rsidRDefault="0089150E" w:rsidP="0089150E">
            <w:pPr>
              <w:bidi w:val="0"/>
              <w:rPr>
                <w:b w:val="0"/>
                <w:bCs/>
                <w:lang w:bidi="fa-IR"/>
              </w:rPr>
            </w:pPr>
            <w:r w:rsidRPr="0089150E">
              <w:rPr>
                <w:b w:val="0"/>
                <w:bCs/>
                <w:lang w:bidi="fa-IR"/>
              </w:rPr>
              <w:t>score = 85</w:t>
            </w:r>
          </w:p>
          <w:p w14:paraId="2098605D" w14:textId="77777777" w:rsidR="0089150E" w:rsidRPr="0089150E" w:rsidRDefault="0089150E" w:rsidP="0089150E">
            <w:pPr>
              <w:bidi w:val="0"/>
              <w:rPr>
                <w:b w:val="0"/>
                <w:bCs/>
                <w:lang w:bidi="fa-IR"/>
              </w:rPr>
            </w:pPr>
            <w:r w:rsidRPr="0089150E">
              <w:rPr>
                <w:b w:val="0"/>
                <w:bCs/>
                <w:lang w:bidi="fa-IR"/>
              </w:rPr>
              <w:t>result = f"You {'passed' if score &gt;= 60 else 'failed'}." # Output: You passed.</w:t>
            </w:r>
          </w:p>
          <w:p w14:paraId="10B598EB" w14:textId="77777777" w:rsidR="0089150E" w:rsidRPr="0089150E" w:rsidRDefault="0089150E" w:rsidP="0089150E">
            <w:pPr>
              <w:bidi w:val="0"/>
              <w:rPr>
                <w:b w:val="0"/>
                <w:bCs/>
                <w:rtl/>
                <w:lang w:bidi="fa-IR"/>
              </w:rPr>
            </w:pPr>
            <w:r w:rsidRPr="0089150E">
              <w:rPr>
                <w:b w:val="0"/>
                <w:bCs/>
                <w:lang w:bidi="fa-IR"/>
              </w:rPr>
              <w:t>```</w:t>
            </w:r>
          </w:p>
          <w:p w14:paraId="21B82DA4" w14:textId="77777777" w:rsidR="0089150E" w:rsidRPr="0089150E" w:rsidRDefault="0089150E" w:rsidP="0089150E">
            <w:pPr>
              <w:bidi w:val="0"/>
              <w:rPr>
                <w:b w:val="0"/>
                <w:bCs/>
                <w:rtl/>
                <w:lang w:bidi="fa-IR"/>
              </w:rPr>
            </w:pPr>
          </w:p>
          <w:p w14:paraId="31BB9DE2" w14:textId="77777777" w:rsidR="0089150E" w:rsidRPr="0089150E" w:rsidRDefault="0089150E" w:rsidP="0089150E">
            <w:pPr>
              <w:bidi w:val="0"/>
              <w:rPr>
                <w:b w:val="0"/>
                <w:bCs/>
                <w:lang w:bidi="fa-IR"/>
              </w:rPr>
            </w:pPr>
            <w:r w:rsidRPr="0089150E">
              <w:rPr>
                <w:b w:val="0"/>
                <w:bCs/>
                <w:lang w:bidi="fa-IR"/>
              </w:rPr>
              <w:t>#### **B. Formatting and Alignment**</w:t>
            </w:r>
          </w:p>
          <w:p w14:paraId="05A4AE83" w14:textId="77777777" w:rsidR="0089150E" w:rsidRPr="0089150E" w:rsidRDefault="0089150E" w:rsidP="0089150E">
            <w:pPr>
              <w:bidi w:val="0"/>
              <w:rPr>
                <w:b w:val="0"/>
                <w:bCs/>
                <w:lang w:bidi="fa-IR"/>
              </w:rPr>
            </w:pPr>
            <w:r w:rsidRPr="0089150E">
              <w:rPr>
                <w:b w:val="0"/>
                <w:bCs/>
                <w:lang w:bidi="fa-IR"/>
              </w:rPr>
              <w:t>You can format numbers, control decimal places, and align text by adding a format specifier after a colon `:` inside the braces.</w:t>
            </w:r>
          </w:p>
          <w:p w14:paraId="19C78F0A" w14:textId="77777777" w:rsidR="0089150E" w:rsidRPr="0089150E" w:rsidRDefault="0089150E" w:rsidP="0089150E">
            <w:pPr>
              <w:bidi w:val="0"/>
              <w:rPr>
                <w:b w:val="0"/>
                <w:bCs/>
                <w:rtl/>
                <w:lang w:bidi="fa-IR"/>
              </w:rPr>
            </w:pPr>
          </w:p>
          <w:p w14:paraId="17C735FF" w14:textId="77777777" w:rsidR="0089150E" w:rsidRPr="0089150E" w:rsidRDefault="0089150E" w:rsidP="0089150E">
            <w:pPr>
              <w:bidi w:val="0"/>
              <w:rPr>
                <w:b w:val="0"/>
                <w:bCs/>
                <w:lang w:bidi="fa-IR"/>
              </w:rPr>
            </w:pPr>
            <w:r w:rsidRPr="0089150E">
              <w:rPr>
                <w:b w:val="0"/>
                <w:bCs/>
                <w:lang w:bidi="fa-IR"/>
              </w:rPr>
              <w:t>*   **Floating Point Precision:** `{value:.2f}` (2 decimal places)</w:t>
            </w:r>
          </w:p>
          <w:p w14:paraId="506F366D" w14:textId="77777777" w:rsidR="0089150E" w:rsidRPr="0089150E" w:rsidRDefault="0089150E" w:rsidP="0089150E">
            <w:pPr>
              <w:bidi w:val="0"/>
              <w:rPr>
                <w:b w:val="0"/>
                <w:bCs/>
                <w:lang w:bidi="fa-IR"/>
              </w:rPr>
            </w:pPr>
            <w:r w:rsidRPr="0089150E">
              <w:rPr>
                <w:b w:val="0"/>
                <w:bCs/>
                <w:lang w:bidi="fa-IR"/>
              </w:rPr>
              <w:t>*   **Percentages:** `{value:.1%}` (format as percentage with 1 decimal)</w:t>
            </w:r>
          </w:p>
          <w:p w14:paraId="5587D5AE" w14:textId="77777777" w:rsidR="0089150E" w:rsidRPr="0089150E" w:rsidRDefault="0089150E" w:rsidP="0089150E">
            <w:pPr>
              <w:bidi w:val="0"/>
              <w:rPr>
                <w:b w:val="0"/>
                <w:bCs/>
                <w:lang w:bidi="fa-IR"/>
              </w:rPr>
            </w:pPr>
            <w:r w:rsidRPr="0089150E">
              <w:rPr>
                <w:b w:val="0"/>
                <w:bCs/>
                <w:lang w:bidi="fa-IR"/>
              </w:rPr>
              <w:t>*   **Large Numbers (Commas):** `{value:,}`</w:t>
            </w:r>
          </w:p>
          <w:p w14:paraId="571D4522" w14:textId="77777777" w:rsidR="0089150E" w:rsidRPr="0089150E" w:rsidRDefault="0089150E" w:rsidP="0089150E">
            <w:pPr>
              <w:bidi w:val="0"/>
              <w:rPr>
                <w:b w:val="0"/>
                <w:bCs/>
                <w:lang w:bidi="fa-IR"/>
              </w:rPr>
            </w:pPr>
            <w:r w:rsidRPr="0089150E">
              <w:rPr>
                <w:b w:val="0"/>
                <w:bCs/>
                <w:lang w:bidi="fa-IR"/>
              </w:rPr>
              <w:t>*   **Text Alignment:**</w:t>
            </w:r>
          </w:p>
          <w:p w14:paraId="18F209C9" w14:textId="77777777" w:rsidR="0089150E" w:rsidRPr="0089150E" w:rsidRDefault="0089150E" w:rsidP="0089150E">
            <w:pPr>
              <w:bidi w:val="0"/>
              <w:rPr>
                <w:b w:val="0"/>
                <w:bCs/>
                <w:lang w:bidi="fa-IR"/>
              </w:rPr>
            </w:pPr>
            <w:r w:rsidRPr="0089150E">
              <w:rPr>
                <w:b w:val="0"/>
                <w:bCs/>
                <w:lang w:bidi="fa-IR"/>
              </w:rPr>
              <w:t xml:space="preserve">    *   `{text:&lt;10}` - Left-aligned (width 10)</w:t>
            </w:r>
          </w:p>
          <w:p w14:paraId="186E3518" w14:textId="77777777" w:rsidR="0089150E" w:rsidRPr="0089150E" w:rsidRDefault="0089150E" w:rsidP="0089150E">
            <w:pPr>
              <w:bidi w:val="0"/>
              <w:rPr>
                <w:b w:val="0"/>
                <w:bCs/>
                <w:lang w:bidi="fa-IR"/>
              </w:rPr>
            </w:pPr>
            <w:r w:rsidRPr="0089150E">
              <w:rPr>
                <w:b w:val="0"/>
                <w:bCs/>
                <w:lang w:bidi="fa-IR"/>
              </w:rPr>
              <w:t xml:space="preserve">    *   `{text:&gt;10}` - Right-aligned (width 10)</w:t>
            </w:r>
          </w:p>
          <w:p w14:paraId="56F7A1B9" w14:textId="77777777" w:rsidR="0089150E" w:rsidRPr="0089150E" w:rsidRDefault="0089150E" w:rsidP="0089150E">
            <w:pPr>
              <w:bidi w:val="0"/>
              <w:rPr>
                <w:b w:val="0"/>
                <w:bCs/>
                <w:lang w:bidi="fa-IR"/>
              </w:rPr>
            </w:pPr>
            <w:r w:rsidRPr="0089150E">
              <w:rPr>
                <w:b w:val="0"/>
                <w:bCs/>
                <w:lang w:bidi="fa-IR"/>
              </w:rPr>
              <w:lastRenderedPageBreak/>
              <w:t xml:space="preserve">    *   `{text:^10}` - Center-aligned (width 10)</w:t>
            </w:r>
          </w:p>
          <w:p w14:paraId="75042566" w14:textId="77777777" w:rsidR="0089150E" w:rsidRPr="0089150E" w:rsidRDefault="0089150E" w:rsidP="0089150E">
            <w:pPr>
              <w:bidi w:val="0"/>
              <w:rPr>
                <w:b w:val="0"/>
                <w:bCs/>
                <w:rtl/>
                <w:lang w:bidi="fa-IR"/>
              </w:rPr>
            </w:pPr>
          </w:p>
          <w:p w14:paraId="3B1BA92D" w14:textId="77777777" w:rsidR="0089150E" w:rsidRPr="0089150E" w:rsidRDefault="0089150E" w:rsidP="0089150E">
            <w:pPr>
              <w:bidi w:val="0"/>
              <w:rPr>
                <w:b w:val="0"/>
                <w:bCs/>
                <w:lang w:bidi="fa-IR"/>
              </w:rPr>
            </w:pPr>
            <w:r w:rsidRPr="0089150E">
              <w:rPr>
                <w:b w:val="0"/>
                <w:bCs/>
                <w:lang w:bidi="fa-IR"/>
              </w:rPr>
              <w:t>```python</w:t>
            </w:r>
          </w:p>
          <w:p w14:paraId="2F35E536" w14:textId="77777777" w:rsidR="0089150E" w:rsidRPr="0089150E" w:rsidRDefault="0089150E" w:rsidP="0089150E">
            <w:pPr>
              <w:bidi w:val="0"/>
              <w:rPr>
                <w:b w:val="0"/>
                <w:bCs/>
                <w:lang w:bidi="fa-IR"/>
              </w:rPr>
            </w:pPr>
            <w:r w:rsidRPr="0089150E">
              <w:rPr>
                <w:b w:val="0"/>
                <w:bCs/>
                <w:lang w:bidi="fa-IR"/>
              </w:rPr>
              <w:t># Number formatting</w:t>
            </w:r>
          </w:p>
          <w:p w14:paraId="41A7157E" w14:textId="77777777" w:rsidR="0089150E" w:rsidRPr="0089150E" w:rsidRDefault="0089150E" w:rsidP="0089150E">
            <w:pPr>
              <w:bidi w:val="0"/>
              <w:rPr>
                <w:b w:val="0"/>
                <w:bCs/>
                <w:lang w:bidi="fa-IR"/>
              </w:rPr>
            </w:pPr>
            <w:r w:rsidRPr="0089150E">
              <w:rPr>
                <w:b w:val="0"/>
                <w:bCs/>
                <w:lang w:bidi="fa-IR"/>
              </w:rPr>
              <w:t>pi = 3.14159265</w:t>
            </w:r>
          </w:p>
          <w:p w14:paraId="41F06A8D" w14:textId="77777777" w:rsidR="0089150E" w:rsidRPr="0089150E" w:rsidRDefault="0089150E" w:rsidP="0089150E">
            <w:pPr>
              <w:bidi w:val="0"/>
              <w:rPr>
                <w:b w:val="0"/>
                <w:bCs/>
                <w:lang w:bidi="fa-IR"/>
              </w:rPr>
            </w:pPr>
            <w:r w:rsidRPr="0089150E">
              <w:rPr>
                <w:b w:val="0"/>
                <w:bCs/>
                <w:lang w:bidi="fa-IR"/>
              </w:rPr>
              <w:t>print(f"Pi is approximately {pi:.2f}")  # Output: Pi is approximately 3.14</w:t>
            </w:r>
          </w:p>
          <w:p w14:paraId="3F346CA7" w14:textId="77777777" w:rsidR="0089150E" w:rsidRPr="0089150E" w:rsidRDefault="0089150E" w:rsidP="0089150E">
            <w:pPr>
              <w:bidi w:val="0"/>
              <w:rPr>
                <w:b w:val="0"/>
                <w:bCs/>
                <w:rtl/>
                <w:lang w:bidi="fa-IR"/>
              </w:rPr>
            </w:pPr>
          </w:p>
          <w:p w14:paraId="59391CCE" w14:textId="77777777" w:rsidR="0089150E" w:rsidRPr="0089150E" w:rsidRDefault="0089150E" w:rsidP="0089150E">
            <w:pPr>
              <w:bidi w:val="0"/>
              <w:rPr>
                <w:b w:val="0"/>
                <w:bCs/>
                <w:lang w:bidi="fa-IR"/>
              </w:rPr>
            </w:pPr>
            <w:r w:rsidRPr="0089150E">
              <w:rPr>
                <w:b w:val="0"/>
                <w:bCs/>
                <w:lang w:bidi="fa-IR"/>
              </w:rPr>
              <w:t>number = 1000000</w:t>
            </w:r>
          </w:p>
          <w:p w14:paraId="7F12F861" w14:textId="77777777" w:rsidR="0089150E" w:rsidRPr="0089150E" w:rsidRDefault="0089150E" w:rsidP="0089150E">
            <w:pPr>
              <w:bidi w:val="0"/>
              <w:rPr>
                <w:b w:val="0"/>
                <w:bCs/>
                <w:lang w:bidi="fa-IR"/>
              </w:rPr>
            </w:pPr>
            <w:r w:rsidRPr="0089150E">
              <w:rPr>
                <w:b w:val="0"/>
                <w:bCs/>
                <w:lang w:bidi="fa-IR"/>
              </w:rPr>
              <w:t>print(f"The number is {number:,}")      # Output: The number is 1,000,000</w:t>
            </w:r>
          </w:p>
          <w:p w14:paraId="15CF9082" w14:textId="77777777" w:rsidR="0089150E" w:rsidRPr="0089150E" w:rsidRDefault="0089150E" w:rsidP="0089150E">
            <w:pPr>
              <w:bidi w:val="0"/>
              <w:rPr>
                <w:b w:val="0"/>
                <w:bCs/>
                <w:rtl/>
                <w:lang w:bidi="fa-IR"/>
              </w:rPr>
            </w:pPr>
          </w:p>
          <w:p w14:paraId="56E79B06" w14:textId="77777777" w:rsidR="0089150E" w:rsidRPr="0089150E" w:rsidRDefault="0089150E" w:rsidP="0089150E">
            <w:pPr>
              <w:bidi w:val="0"/>
              <w:rPr>
                <w:b w:val="0"/>
                <w:bCs/>
                <w:lang w:bidi="fa-IR"/>
              </w:rPr>
            </w:pPr>
            <w:r w:rsidRPr="0089150E">
              <w:rPr>
                <w:b w:val="0"/>
                <w:bCs/>
                <w:lang w:bidi="fa-IR"/>
              </w:rPr>
              <w:t>percentage = 0.876</w:t>
            </w:r>
          </w:p>
          <w:p w14:paraId="0E33202E" w14:textId="77777777" w:rsidR="0089150E" w:rsidRPr="0089150E" w:rsidRDefault="0089150E" w:rsidP="0089150E">
            <w:pPr>
              <w:bidi w:val="0"/>
              <w:rPr>
                <w:b w:val="0"/>
                <w:bCs/>
                <w:lang w:bidi="fa-IR"/>
              </w:rPr>
            </w:pPr>
            <w:r w:rsidRPr="0089150E">
              <w:rPr>
                <w:b w:val="0"/>
                <w:bCs/>
                <w:lang w:bidi="fa-IR"/>
              </w:rPr>
              <w:t>print(f"Completion: {percentage:.1%}")  # Output: Completion: 87.6%</w:t>
            </w:r>
          </w:p>
          <w:p w14:paraId="5A6646DF" w14:textId="77777777" w:rsidR="0089150E" w:rsidRPr="0089150E" w:rsidRDefault="0089150E" w:rsidP="0089150E">
            <w:pPr>
              <w:bidi w:val="0"/>
              <w:rPr>
                <w:b w:val="0"/>
                <w:bCs/>
                <w:rtl/>
                <w:lang w:bidi="fa-IR"/>
              </w:rPr>
            </w:pPr>
          </w:p>
          <w:p w14:paraId="20B9C1C4" w14:textId="77777777" w:rsidR="0089150E" w:rsidRPr="0089150E" w:rsidRDefault="0089150E" w:rsidP="0089150E">
            <w:pPr>
              <w:bidi w:val="0"/>
              <w:rPr>
                <w:b w:val="0"/>
                <w:bCs/>
                <w:lang w:bidi="fa-IR"/>
              </w:rPr>
            </w:pPr>
            <w:r w:rsidRPr="0089150E">
              <w:rPr>
                <w:b w:val="0"/>
                <w:bCs/>
                <w:lang w:bidi="fa-IR"/>
              </w:rPr>
              <w:t># Text alignment</w:t>
            </w:r>
          </w:p>
          <w:p w14:paraId="114B2D22" w14:textId="77777777" w:rsidR="0089150E" w:rsidRPr="0089150E" w:rsidRDefault="0089150E" w:rsidP="0089150E">
            <w:pPr>
              <w:bidi w:val="0"/>
              <w:rPr>
                <w:b w:val="0"/>
                <w:bCs/>
                <w:lang w:bidi="fa-IR"/>
              </w:rPr>
            </w:pPr>
            <w:r w:rsidRPr="0089150E">
              <w:rPr>
                <w:b w:val="0"/>
                <w:bCs/>
                <w:lang w:bidi="fa-IR"/>
              </w:rPr>
              <w:t>text = "Python"</w:t>
            </w:r>
          </w:p>
          <w:p w14:paraId="0C0F3C49" w14:textId="77777777" w:rsidR="0089150E" w:rsidRPr="0089150E" w:rsidRDefault="0089150E" w:rsidP="0089150E">
            <w:pPr>
              <w:bidi w:val="0"/>
              <w:rPr>
                <w:b w:val="0"/>
                <w:bCs/>
                <w:lang w:bidi="fa-IR"/>
              </w:rPr>
            </w:pPr>
            <w:r w:rsidRPr="0089150E">
              <w:rPr>
                <w:b w:val="0"/>
                <w:bCs/>
                <w:lang w:bidi="fa-IR"/>
              </w:rPr>
              <w:t>print(f"|{text:&lt;10}|")  # Output: |Python    | (Left align)</w:t>
            </w:r>
          </w:p>
          <w:p w14:paraId="3F886235" w14:textId="77777777" w:rsidR="0089150E" w:rsidRPr="0089150E" w:rsidRDefault="0089150E" w:rsidP="0089150E">
            <w:pPr>
              <w:bidi w:val="0"/>
              <w:rPr>
                <w:b w:val="0"/>
                <w:bCs/>
                <w:lang w:bidi="fa-IR"/>
              </w:rPr>
            </w:pPr>
            <w:r w:rsidRPr="0089150E">
              <w:rPr>
                <w:b w:val="0"/>
                <w:bCs/>
                <w:lang w:bidi="fa-IR"/>
              </w:rPr>
              <w:t>print(f"|{text:&gt;10}|")  # Output: |    Python| (Right align)</w:t>
            </w:r>
          </w:p>
          <w:p w14:paraId="6E2C731A" w14:textId="77777777" w:rsidR="0089150E" w:rsidRPr="0089150E" w:rsidRDefault="0089150E" w:rsidP="0089150E">
            <w:pPr>
              <w:bidi w:val="0"/>
              <w:rPr>
                <w:b w:val="0"/>
                <w:bCs/>
                <w:lang w:bidi="fa-IR"/>
              </w:rPr>
            </w:pPr>
            <w:r w:rsidRPr="0089150E">
              <w:rPr>
                <w:b w:val="0"/>
                <w:bCs/>
                <w:lang w:bidi="fa-IR"/>
              </w:rPr>
              <w:t>print(f"|{text:^10}|")  # Output: |  Python  | (Center align)</w:t>
            </w:r>
          </w:p>
          <w:p w14:paraId="3A48A335" w14:textId="77777777" w:rsidR="0089150E" w:rsidRPr="0089150E" w:rsidRDefault="0089150E" w:rsidP="0089150E">
            <w:pPr>
              <w:bidi w:val="0"/>
              <w:rPr>
                <w:b w:val="0"/>
                <w:bCs/>
                <w:rtl/>
                <w:lang w:bidi="fa-IR"/>
              </w:rPr>
            </w:pPr>
            <w:r w:rsidRPr="0089150E">
              <w:rPr>
                <w:b w:val="0"/>
                <w:bCs/>
                <w:lang w:bidi="fa-IR"/>
              </w:rPr>
              <w:t>```</w:t>
            </w:r>
          </w:p>
          <w:p w14:paraId="0FA9FE5A" w14:textId="77777777" w:rsidR="0089150E" w:rsidRPr="0089150E" w:rsidRDefault="0089150E" w:rsidP="0089150E">
            <w:pPr>
              <w:bidi w:val="0"/>
              <w:rPr>
                <w:b w:val="0"/>
                <w:bCs/>
                <w:rtl/>
                <w:lang w:bidi="fa-IR"/>
              </w:rPr>
            </w:pPr>
          </w:p>
          <w:p w14:paraId="078F6ADC" w14:textId="77777777" w:rsidR="0089150E" w:rsidRPr="0089150E" w:rsidRDefault="0089150E" w:rsidP="0089150E">
            <w:pPr>
              <w:bidi w:val="0"/>
              <w:rPr>
                <w:b w:val="0"/>
                <w:bCs/>
                <w:lang w:bidi="fa-IR"/>
              </w:rPr>
            </w:pPr>
            <w:r w:rsidRPr="0089150E">
              <w:rPr>
                <w:b w:val="0"/>
                <w:bCs/>
                <w:lang w:bidi="fa-IR"/>
              </w:rPr>
              <w:t>#### **C. Debugging (Python 3.8+)**</w:t>
            </w:r>
          </w:p>
          <w:p w14:paraId="24033B30" w14:textId="77777777" w:rsidR="0089150E" w:rsidRPr="0089150E" w:rsidRDefault="0089150E" w:rsidP="0089150E">
            <w:pPr>
              <w:bidi w:val="0"/>
              <w:rPr>
                <w:b w:val="0"/>
                <w:bCs/>
                <w:lang w:bidi="fa-IR"/>
              </w:rPr>
            </w:pPr>
            <w:r w:rsidRPr="0089150E">
              <w:rPr>
                <w:b w:val="0"/>
                <w:bCs/>
                <w:lang w:bidi="fa-IR"/>
              </w:rPr>
              <w:t>A very useful feature added in Python 3.8 is the ability to print both the variable name and its value by using the `=` specifier. This is fantastic for debugging.</w:t>
            </w:r>
          </w:p>
          <w:p w14:paraId="2B025BEF" w14:textId="77777777" w:rsidR="0089150E" w:rsidRPr="0089150E" w:rsidRDefault="0089150E" w:rsidP="0089150E">
            <w:pPr>
              <w:bidi w:val="0"/>
              <w:rPr>
                <w:b w:val="0"/>
                <w:bCs/>
                <w:rtl/>
                <w:lang w:bidi="fa-IR"/>
              </w:rPr>
            </w:pPr>
          </w:p>
          <w:p w14:paraId="148D9BD8" w14:textId="77777777" w:rsidR="0089150E" w:rsidRPr="0089150E" w:rsidRDefault="0089150E" w:rsidP="0089150E">
            <w:pPr>
              <w:bidi w:val="0"/>
              <w:rPr>
                <w:b w:val="0"/>
                <w:bCs/>
                <w:lang w:bidi="fa-IR"/>
              </w:rPr>
            </w:pPr>
            <w:r w:rsidRPr="0089150E">
              <w:rPr>
                <w:b w:val="0"/>
                <w:bCs/>
                <w:lang w:bidi="fa-IR"/>
              </w:rPr>
              <w:t>```python</w:t>
            </w:r>
          </w:p>
          <w:p w14:paraId="17A073E7" w14:textId="77777777" w:rsidR="0089150E" w:rsidRPr="0089150E" w:rsidRDefault="0089150E" w:rsidP="0089150E">
            <w:pPr>
              <w:bidi w:val="0"/>
              <w:rPr>
                <w:b w:val="0"/>
                <w:bCs/>
                <w:lang w:bidi="fa-IR"/>
              </w:rPr>
            </w:pPr>
            <w:r w:rsidRPr="0089150E">
              <w:rPr>
                <w:b w:val="0"/>
                <w:bCs/>
                <w:lang w:bidi="fa-IR"/>
              </w:rPr>
              <w:t>name = "Alice"</w:t>
            </w:r>
          </w:p>
          <w:p w14:paraId="018B34DF" w14:textId="77777777" w:rsidR="0089150E" w:rsidRPr="0089150E" w:rsidRDefault="0089150E" w:rsidP="0089150E">
            <w:pPr>
              <w:bidi w:val="0"/>
              <w:rPr>
                <w:b w:val="0"/>
                <w:bCs/>
                <w:lang w:bidi="fa-IR"/>
              </w:rPr>
            </w:pPr>
            <w:r w:rsidRPr="0089150E">
              <w:rPr>
                <w:b w:val="0"/>
                <w:bCs/>
                <w:lang w:bidi="fa-IR"/>
              </w:rPr>
              <w:t>age = 30</w:t>
            </w:r>
          </w:p>
          <w:p w14:paraId="5477FB38" w14:textId="77777777" w:rsidR="0089150E" w:rsidRPr="0089150E" w:rsidRDefault="0089150E" w:rsidP="0089150E">
            <w:pPr>
              <w:bidi w:val="0"/>
              <w:rPr>
                <w:b w:val="0"/>
                <w:bCs/>
                <w:rtl/>
                <w:lang w:bidi="fa-IR"/>
              </w:rPr>
            </w:pPr>
          </w:p>
          <w:p w14:paraId="19ED73A1" w14:textId="77777777" w:rsidR="0089150E" w:rsidRPr="0089150E" w:rsidRDefault="0089150E" w:rsidP="0089150E">
            <w:pPr>
              <w:bidi w:val="0"/>
              <w:rPr>
                <w:b w:val="0"/>
                <w:bCs/>
                <w:lang w:bidi="fa-IR"/>
              </w:rPr>
            </w:pPr>
            <w:r w:rsidRPr="0089150E">
              <w:rPr>
                <w:b w:val="0"/>
                <w:bCs/>
                <w:lang w:bidi="fa-IR"/>
              </w:rPr>
              <w:t>print(f"{name=}, {age=}")</w:t>
            </w:r>
          </w:p>
          <w:p w14:paraId="4579B617" w14:textId="77777777" w:rsidR="0089150E" w:rsidRPr="0089150E" w:rsidRDefault="0089150E" w:rsidP="0089150E">
            <w:pPr>
              <w:bidi w:val="0"/>
              <w:rPr>
                <w:b w:val="0"/>
                <w:bCs/>
                <w:lang w:bidi="fa-IR"/>
              </w:rPr>
            </w:pPr>
            <w:r w:rsidRPr="0089150E">
              <w:rPr>
                <w:b w:val="0"/>
                <w:bCs/>
                <w:lang w:bidi="fa-IR"/>
              </w:rPr>
              <w:t># Output: name='Alice', age=30</w:t>
            </w:r>
          </w:p>
          <w:p w14:paraId="694B5896" w14:textId="77777777" w:rsidR="0089150E" w:rsidRPr="0089150E" w:rsidRDefault="0089150E" w:rsidP="0089150E">
            <w:pPr>
              <w:bidi w:val="0"/>
              <w:rPr>
                <w:b w:val="0"/>
                <w:bCs/>
                <w:rtl/>
                <w:lang w:bidi="fa-IR"/>
              </w:rPr>
            </w:pPr>
          </w:p>
          <w:p w14:paraId="0A92503B" w14:textId="77777777" w:rsidR="0089150E" w:rsidRPr="0089150E" w:rsidRDefault="0089150E" w:rsidP="0089150E">
            <w:pPr>
              <w:bidi w:val="0"/>
              <w:rPr>
                <w:b w:val="0"/>
                <w:bCs/>
                <w:lang w:bidi="fa-IR"/>
              </w:rPr>
            </w:pPr>
            <w:r w:rsidRPr="0089150E">
              <w:rPr>
                <w:b w:val="0"/>
                <w:bCs/>
                <w:lang w:bidi="fa-IR"/>
              </w:rPr>
              <w:t># You can also add spaces and do operations</w:t>
            </w:r>
          </w:p>
          <w:p w14:paraId="2A1CA3D4" w14:textId="77777777" w:rsidR="0089150E" w:rsidRPr="0089150E" w:rsidRDefault="0089150E" w:rsidP="0089150E">
            <w:pPr>
              <w:bidi w:val="0"/>
              <w:rPr>
                <w:b w:val="0"/>
                <w:bCs/>
                <w:lang w:bidi="fa-IR"/>
              </w:rPr>
            </w:pPr>
            <w:r w:rsidRPr="0089150E">
              <w:rPr>
                <w:b w:val="0"/>
                <w:bCs/>
                <w:lang w:bidi="fa-IR"/>
              </w:rPr>
              <w:t>print(f"{name.upper() = }")</w:t>
            </w:r>
          </w:p>
          <w:p w14:paraId="27C5BEEE" w14:textId="77777777" w:rsidR="0089150E" w:rsidRPr="0089150E" w:rsidRDefault="0089150E" w:rsidP="0089150E">
            <w:pPr>
              <w:bidi w:val="0"/>
              <w:rPr>
                <w:b w:val="0"/>
                <w:bCs/>
                <w:lang w:bidi="fa-IR"/>
              </w:rPr>
            </w:pPr>
            <w:r w:rsidRPr="0089150E">
              <w:rPr>
                <w:b w:val="0"/>
                <w:bCs/>
                <w:lang w:bidi="fa-IR"/>
              </w:rPr>
              <w:t># Output: name.upper() = 'ALICE'</w:t>
            </w:r>
          </w:p>
          <w:p w14:paraId="683A6BCD" w14:textId="77777777" w:rsidR="0089150E" w:rsidRPr="0089150E" w:rsidRDefault="0089150E" w:rsidP="0089150E">
            <w:pPr>
              <w:bidi w:val="0"/>
              <w:rPr>
                <w:b w:val="0"/>
                <w:bCs/>
                <w:rtl/>
                <w:lang w:bidi="fa-IR"/>
              </w:rPr>
            </w:pPr>
            <w:r w:rsidRPr="0089150E">
              <w:rPr>
                <w:b w:val="0"/>
                <w:bCs/>
                <w:lang w:bidi="fa-IR"/>
              </w:rPr>
              <w:t>```</w:t>
            </w:r>
          </w:p>
          <w:p w14:paraId="24469248" w14:textId="77777777" w:rsidR="0089150E" w:rsidRPr="0089150E" w:rsidRDefault="0089150E" w:rsidP="0089150E">
            <w:pPr>
              <w:bidi w:val="0"/>
              <w:rPr>
                <w:b w:val="0"/>
                <w:bCs/>
                <w:rtl/>
                <w:lang w:bidi="fa-IR"/>
              </w:rPr>
            </w:pPr>
          </w:p>
          <w:p w14:paraId="4266A2D5" w14:textId="77777777" w:rsidR="0089150E" w:rsidRPr="0089150E" w:rsidRDefault="0089150E" w:rsidP="0089150E">
            <w:pPr>
              <w:bidi w:val="0"/>
              <w:rPr>
                <w:b w:val="0"/>
                <w:bCs/>
                <w:lang w:bidi="fa-IR"/>
              </w:rPr>
            </w:pPr>
            <w:r w:rsidRPr="0089150E">
              <w:rPr>
                <w:b w:val="0"/>
                <w:bCs/>
                <w:lang w:bidi="fa-IR"/>
              </w:rPr>
              <w:lastRenderedPageBreak/>
              <w:t>#### **D. Using Dictionaries**</w:t>
            </w:r>
          </w:p>
          <w:p w14:paraId="76819493" w14:textId="77777777" w:rsidR="0089150E" w:rsidRPr="0089150E" w:rsidRDefault="0089150E" w:rsidP="0089150E">
            <w:pPr>
              <w:bidi w:val="0"/>
              <w:rPr>
                <w:b w:val="0"/>
                <w:bCs/>
                <w:lang w:bidi="fa-IR"/>
              </w:rPr>
            </w:pPr>
            <w:r w:rsidRPr="0089150E">
              <w:rPr>
                <w:b w:val="0"/>
                <w:bCs/>
                <w:lang w:bidi="fa-IR"/>
              </w:rPr>
              <w:t>Be careful with quotes! Use different quotes for the f-string and the dictionary keys.</w:t>
            </w:r>
          </w:p>
          <w:p w14:paraId="642DCB61" w14:textId="77777777" w:rsidR="0089150E" w:rsidRPr="0089150E" w:rsidRDefault="0089150E" w:rsidP="0089150E">
            <w:pPr>
              <w:bidi w:val="0"/>
              <w:rPr>
                <w:b w:val="0"/>
                <w:bCs/>
                <w:rtl/>
                <w:lang w:bidi="fa-IR"/>
              </w:rPr>
            </w:pPr>
          </w:p>
          <w:p w14:paraId="4BE02B5E" w14:textId="77777777" w:rsidR="0089150E" w:rsidRPr="0089150E" w:rsidRDefault="0089150E" w:rsidP="0089150E">
            <w:pPr>
              <w:bidi w:val="0"/>
              <w:rPr>
                <w:b w:val="0"/>
                <w:bCs/>
                <w:lang w:bidi="fa-IR"/>
              </w:rPr>
            </w:pPr>
            <w:r w:rsidRPr="0089150E">
              <w:rPr>
                <w:b w:val="0"/>
                <w:bCs/>
                <w:lang w:bidi="fa-IR"/>
              </w:rPr>
              <w:t>```python</w:t>
            </w:r>
          </w:p>
          <w:p w14:paraId="71EC9AE6" w14:textId="77777777" w:rsidR="0089150E" w:rsidRPr="0089150E" w:rsidRDefault="0089150E" w:rsidP="0089150E">
            <w:pPr>
              <w:bidi w:val="0"/>
              <w:rPr>
                <w:b w:val="0"/>
                <w:bCs/>
                <w:lang w:bidi="fa-IR"/>
              </w:rPr>
            </w:pPr>
            <w:r w:rsidRPr="0089150E">
              <w:rPr>
                <w:b w:val="0"/>
                <w:bCs/>
                <w:lang w:bidi="fa-IR"/>
              </w:rPr>
              <w:t>user = {'name': 'Charlie', 'age': 25}</w:t>
            </w:r>
          </w:p>
          <w:p w14:paraId="1CFF5D06" w14:textId="77777777" w:rsidR="0089150E" w:rsidRPr="0089150E" w:rsidRDefault="0089150E" w:rsidP="0089150E">
            <w:pPr>
              <w:bidi w:val="0"/>
              <w:rPr>
                <w:b w:val="0"/>
                <w:bCs/>
                <w:lang w:bidi="fa-IR"/>
              </w:rPr>
            </w:pPr>
            <w:r w:rsidRPr="0089150E">
              <w:rPr>
                <w:b w:val="0"/>
                <w:bCs/>
                <w:lang w:bidi="fa-IR"/>
              </w:rPr>
              <w:t>message = f"The user is {user['name']}, age {user['age']}."</w:t>
            </w:r>
          </w:p>
          <w:p w14:paraId="0BA05F36" w14:textId="77777777" w:rsidR="0089150E" w:rsidRPr="0089150E" w:rsidRDefault="0089150E" w:rsidP="0089150E">
            <w:pPr>
              <w:bidi w:val="0"/>
              <w:rPr>
                <w:b w:val="0"/>
                <w:bCs/>
                <w:lang w:bidi="fa-IR"/>
              </w:rPr>
            </w:pPr>
            <w:r w:rsidRPr="0089150E">
              <w:rPr>
                <w:b w:val="0"/>
                <w:bCs/>
                <w:lang w:bidi="fa-IR"/>
              </w:rPr>
              <w:t>print(message) # Output: The user is Charlie, age 25.</w:t>
            </w:r>
          </w:p>
          <w:p w14:paraId="22715EA7" w14:textId="77777777" w:rsidR="0089150E" w:rsidRPr="0089150E" w:rsidRDefault="0089150E" w:rsidP="0089150E">
            <w:pPr>
              <w:bidi w:val="0"/>
              <w:rPr>
                <w:b w:val="0"/>
                <w:bCs/>
                <w:rtl/>
                <w:lang w:bidi="fa-IR"/>
              </w:rPr>
            </w:pPr>
            <w:r w:rsidRPr="0089150E">
              <w:rPr>
                <w:b w:val="0"/>
                <w:bCs/>
                <w:lang w:bidi="fa-IR"/>
              </w:rPr>
              <w:t>```</w:t>
            </w:r>
          </w:p>
          <w:p w14:paraId="724903CF" w14:textId="77777777" w:rsidR="0089150E" w:rsidRPr="0089150E" w:rsidRDefault="0089150E" w:rsidP="0089150E">
            <w:pPr>
              <w:bidi w:val="0"/>
              <w:rPr>
                <w:b w:val="0"/>
                <w:bCs/>
                <w:rtl/>
                <w:lang w:bidi="fa-IR"/>
              </w:rPr>
            </w:pPr>
          </w:p>
          <w:p w14:paraId="7623FF8D" w14:textId="77777777" w:rsidR="0089150E" w:rsidRPr="0089150E" w:rsidRDefault="0089150E" w:rsidP="0089150E">
            <w:pPr>
              <w:bidi w:val="0"/>
              <w:rPr>
                <w:b w:val="0"/>
                <w:bCs/>
                <w:rtl/>
                <w:lang w:bidi="fa-IR"/>
              </w:rPr>
            </w:pPr>
            <w:r w:rsidRPr="0089150E">
              <w:rPr>
                <w:b w:val="0"/>
                <w:bCs/>
                <w:lang w:bidi="fa-IR"/>
              </w:rPr>
              <w:t>---</w:t>
            </w:r>
          </w:p>
          <w:p w14:paraId="5E0FBF07" w14:textId="77777777" w:rsidR="0089150E" w:rsidRPr="0089150E" w:rsidRDefault="0089150E" w:rsidP="0089150E">
            <w:pPr>
              <w:bidi w:val="0"/>
              <w:rPr>
                <w:b w:val="0"/>
                <w:bCs/>
                <w:rtl/>
                <w:lang w:bidi="fa-IR"/>
              </w:rPr>
            </w:pPr>
          </w:p>
          <w:p w14:paraId="1D2064A9" w14:textId="77777777" w:rsidR="0089150E" w:rsidRPr="0089150E" w:rsidRDefault="0089150E" w:rsidP="0089150E">
            <w:pPr>
              <w:bidi w:val="0"/>
              <w:rPr>
                <w:b w:val="0"/>
                <w:bCs/>
                <w:lang w:bidi="fa-IR"/>
              </w:rPr>
            </w:pPr>
            <w:r w:rsidRPr="0089150E">
              <w:rPr>
                <w:b w:val="0"/>
                <w:bCs/>
                <w:lang w:bidi="fa-IR"/>
              </w:rPr>
              <w:t>### 4. Important Gotchas and Rules</w:t>
            </w:r>
          </w:p>
          <w:p w14:paraId="7EC25732" w14:textId="77777777" w:rsidR="0089150E" w:rsidRPr="0089150E" w:rsidRDefault="0089150E" w:rsidP="0089150E">
            <w:pPr>
              <w:bidi w:val="0"/>
              <w:rPr>
                <w:b w:val="0"/>
                <w:bCs/>
                <w:rtl/>
                <w:lang w:bidi="fa-IR"/>
              </w:rPr>
            </w:pPr>
          </w:p>
          <w:p w14:paraId="00981506" w14:textId="77777777" w:rsidR="0089150E" w:rsidRPr="0089150E" w:rsidRDefault="0089150E" w:rsidP="0089150E">
            <w:pPr>
              <w:bidi w:val="0"/>
              <w:rPr>
                <w:b w:val="0"/>
                <w:bCs/>
                <w:lang w:bidi="fa-IR"/>
              </w:rPr>
            </w:pPr>
            <w:r w:rsidRPr="0089150E">
              <w:rPr>
                <w:b w:val="0"/>
                <w:bCs/>
                <w:lang w:bidi="fa-IR"/>
              </w:rPr>
              <w:t>1.  **The `f` prefix is required.** Without it, the `{curly_braces}` are just literal text.</w:t>
            </w:r>
          </w:p>
          <w:p w14:paraId="656B4465" w14:textId="77777777" w:rsidR="0089150E" w:rsidRPr="0089150E" w:rsidRDefault="0089150E" w:rsidP="0089150E">
            <w:pPr>
              <w:bidi w:val="0"/>
              <w:rPr>
                <w:b w:val="0"/>
                <w:bCs/>
                <w:lang w:bidi="fa-IR"/>
              </w:rPr>
            </w:pPr>
            <w:r w:rsidRPr="0089150E">
              <w:rPr>
                <w:b w:val="0"/>
                <w:bCs/>
                <w:lang w:bidi="fa-IR"/>
              </w:rPr>
              <w:t>2.  **You cannot use backslashes `\** inside the expression portion of the braces.**</w:t>
            </w:r>
          </w:p>
          <w:p w14:paraId="5F2BBFE4" w14:textId="77777777" w:rsidR="0089150E" w:rsidRPr="0089150E" w:rsidRDefault="0089150E" w:rsidP="0089150E">
            <w:pPr>
              <w:bidi w:val="0"/>
              <w:rPr>
                <w:b w:val="0"/>
                <w:bCs/>
                <w:lang w:bidi="fa-IR"/>
              </w:rPr>
            </w:pPr>
            <w:r w:rsidRPr="0089150E">
              <w:rPr>
                <w:b w:val="0"/>
                <w:bCs/>
                <w:lang w:bidi="fa-IR"/>
              </w:rPr>
              <w:t xml:space="preserve">    ```python</w:t>
            </w:r>
          </w:p>
          <w:p w14:paraId="2C6D7408" w14:textId="77777777" w:rsidR="0089150E" w:rsidRPr="0089150E" w:rsidRDefault="0089150E" w:rsidP="0089150E">
            <w:pPr>
              <w:bidi w:val="0"/>
              <w:rPr>
                <w:b w:val="0"/>
                <w:bCs/>
                <w:lang w:bidi="fa-IR"/>
              </w:rPr>
            </w:pPr>
            <w:r w:rsidRPr="0089150E">
              <w:rPr>
                <w:b w:val="0"/>
                <w:bCs/>
                <w:lang w:bidi="fa-IR"/>
              </w:rPr>
              <w:t xml:space="preserve">    # This will cause a SyntaxError</w:t>
            </w:r>
          </w:p>
          <w:p w14:paraId="7E092773" w14:textId="77777777" w:rsidR="0089150E" w:rsidRPr="0089150E" w:rsidRDefault="0089150E" w:rsidP="0089150E">
            <w:pPr>
              <w:bidi w:val="0"/>
              <w:rPr>
                <w:b w:val="0"/>
                <w:bCs/>
                <w:lang w:bidi="fa-IR"/>
              </w:rPr>
            </w:pPr>
            <w:r w:rsidRPr="0089150E">
              <w:rPr>
                <w:b w:val="0"/>
                <w:bCs/>
                <w:lang w:bidi="fa-IR"/>
              </w:rPr>
              <w:t xml:space="preserve">    # f"Unicode: {\u03C0}"</w:t>
            </w:r>
          </w:p>
          <w:p w14:paraId="403B7118" w14:textId="77777777" w:rsidR="0089150E" w:rsidRPr="0089150E" w:rsidRDefault="0089150E" w:rsidP="0089150E">
            <w:pPr>
              <w:bidi w:val="0"/>
              <w:rPr>
                <w:b w:val="0"/>
                <w:bCs/>
                <w:rtl/>
                <w:lang w:bidi="fa-IR"/>
              </w:rPr>
            </w:pPr>
            <w:r w:rsidRPr="0089150E">
              <w:rPr>
                <w:b w:val="0"/>
                <w:bCs/>
                <w:lang w:bidi="fa-IR"/>
              </w:rPr>
              <w:t xml:space="preserve">    ```</w:t>
            </w:r>
          </w:p>
          <w:p w14:paraId="436E8B8C" w14:textId="77777777" w:rsidR="0089150E" w:rsidRPr="0089150E" w:rsidRDefault="0089150E" w:rsidP="0089150E">
            <w:pPr>
              <w:bidi w:val="0"/>
              <w:rPr>
                <w:b w:val="0"/>
                <w:bCs/>
                <w:lang w:bidi="fa-IR"/>
              </w:rPr>
            </w:pPr>
            <w:r w:rsidRPr="0089150E">
              <w:rPr>
                <w:b w:val="0"/>
                <w:bCs/>
                <w:lang w:bidi="fa-IR"/>
              </w:rPr>
              <w:t xml:space="preserve">    Instead, define the Unicode character outside the expression.</w:t>
            </w:r>
          </w:p>
          <w:p w14:paraId="02EC4DEF" w14:textId="77777777" w:rsidR="0089150E" w:rsidRPr="0089150E" w:rsidRDefault="0089150E" w:rsidP="0089150E">
            <w:pPr>
              <w:bidi w:val="0"/>
              <w:rPr>
                <w:b w:val="0"/>
                <w:bCs/>
                <w:lang w:bidi="fa-IR"/>
              </w:rPr>
            </w:pPr>
            <w:r w:rsidRPr="0089150E">
              <w:rPr>
                <w:b w:val="0"/>
                <w:bCs/>
                <w:lang w:bidi="fa-IR"/>
              </w:rPr>
              <w:t xml:space="preserve">    ```python</w:t>
            </w:r>
          </w:p>
          <w:p w14:paraId="3E7675A8" w14:textId="77777777" w:rsidR="0089150E" w:rsidRPr="0089150E" w:rsidRDefault="0089150E" w:rsidP="0089150E">
            <w:pPr>
              <w:bidi w:val="0"/>
              <w:rPr>
                <w:b w:val="0"/>
                <w:bCs/>
                <w:lang w:bidi="fa-IR"/>
              </w:rPr>
            </w:pPr>
            <w:r w:rsidRPr="0089150E">
              <w:rPr>
                <w:b w:val="0"/>
                <w:bCs/>
                <w:lang w:bidi="fa-IR"/>
              </w:rPr>
              <w:t xml:space="preserve">    pi_char = "\u03C0"</w:t>
            </w:r>
          </w:p>
          <w:p w14:paraId="618C91D6" w14:textId="77777777" w:rsidR="0089150E" w:rsidRPr="0089150E" w:rsidRDefault="0089150E" w:rsidP="0089150E">
            <w:pPr>
              <w:bidi w:val="0"/>
              <w:rPr>
                <w:b w:val="0"/>
                <w:bCs/>
                <w:lang w:bidi="fa-IR"/>
              </w:rPr>
            </w:pPr>
            <w:r w:rsidRPr="0089150E">
              <w:rPr>
                <w:b w:val="0"/>
                <w:bCs/>
                <w:lang w:bidi="fa-IR"/>
              </w:rPr>
              <w:t xml:space="preserve">    print(f"Unicode: {pi_char}") # Output: Unicode: π</w:t>
            </w:r>
          </w:p>
          <w:p w14:paraId="68C3AD7C" w14:textId="77777777" w:rsidR="0089150E" w:rsidRPr="0089150E" w:rsidRDefault="0089150E" w:rsidP="0089150E">
            <w:pPr>
              <w:bidi w:val="0"/>
              <w:rPr>
                <w:b w:val="0"/>
                <w:bCs/>
                <w:rtl/>
                <w:lang w:bidi="fa-IR"/>
              </w:rPr>
            </w:pPr>
            <w:r w:rsidRPr="0089150E">
              <w:rPr>
                <w:b w:val="0"/>
                <w:bCs/>
                <w:lang w:bidi="fa-IR"/>
              </w:rPr>
              <w:t xml:space="preserve">    ```</w:t>
            </w:r>
          </w:p>
          <w:p w14:paraId="35E359B8" w14:textId="77777777" w:rsidR="0089150E" w:rsidRPr="0089150E" w:rsidRDefault="0089150E" w:rsidP="0089150E">
            <w:pPr>
              <w:bidi w:val="0"/>
              <w:rPr>
                <w:b w:val="0"/>
                <w:bCs/>
                <w:lang w:bidi="fa-IR"/>
              </w:rPr>
            </w:pPr>
            <w:r w:rsidRPr="0089150E">
              <w:rPr>
                <w:b w:val="0"/>
                <w:bCs/>
                <w:lang w:bidi="fa-IR"/>
              </w:rPr>
              <w:t>3.  **The quotes matter.** If your f-string is defined with double quotes `"`, you can use single quotes `'` inside the expressions, and vice-versa. This is why the dictionary example above works.</w:t>
            </w:r>
          </w:p>
          <w:p w14:paraId="6DF5C25B" w14:textId="77777777" w:rsidR="0089150E" w:rsidRPr="0089150E" w:rsidRDefault="0089150E" w:rsidP="0089150E">
            <w:pPr>
              <w:bidi w:val="0"/>
              <w:rPr>
                <w:b w:val="0"/>
                <w:bCs/>
                <w:rtl/>
                <w:lang w:bidi="fa-IR"/>
              </w:rPr>
            </w:pPr>
          </w:p>
          <w:p w14:paraId="082E0716" w14:textId="77777777" w:rsidR="0089150E" w:rsidRPr="0089150E" w:rsidRDefault="0089150E" w:rsidP="0089150E">
            <w:pPr>
              <w:bidi w:val="0"/>
              <w:rPr>
                <w:b w:val="0"/>
                <w:bCs/>
                <w:lang w:bidi="fa-IR"/>
              </w:rPr>
            </w:pPr>
            <w:r w:rsidRPr="0089150E">
              <w:rPr>
                <w:b w:val="0"/>
                <w:bCs/>
                <w:lang w:bidi="fa-IR"/>
              </w:rPr>
              <w:t>### Summary</w:t>
            </w:r>
          </w:p>
          <w:p w14:paraId="68D28B5D" w14:textId="77777777" w:rsidR="0089150E" w:rsidRPr="0089150E" w:rsidRDefault="0089150E" w:rsidP="0089150E">
            <w:pPr>
              <w:bidi w:val="0"/>
              <w:rPr>
                <w:b w:val="0"/>
                <w:bCs/>
                <w:rtl/>
                <w:lang w:bidi="fa-IR"/>
              </w:rPr>
            </w:pPr>
          </w:p>
          <w:p w14:paraId="70396DB6" w14:textId="77777777" w:rsidR="0089150E" w:rsidRPr="0089150E" w:rsidRDefault="0089150E" w:rsidP="0089150E">
            <w:pPr>
              <w:bidi w:val="0"/>
              <w:rPr>
                <w:b w:val="0"/>
                <w:bCs/>
                <w:lang w:bidi="fa-IR"/>
              </w:rPr>
            </w:pPr>
            <w:r w:rsidRPr="0089150E">
              <w:rPr>
                <w:b w:val="0"/>
                <w:bCs/>
                <w:lang w:bidi="fa-IR"/>
              </w:rPr>
              <w:t>| Feature | Example | Output |</w:t>
            </w:r>
          </w:p>
          <w:p w14:paraId="6632D3C7" w14:textId="77777777" w:rsidR="0089150E" w:rsidRPr="0089150E" w:rsidRDefault="0089150E" w:rsidP="0089150E">
            <w:pPr>
              <w:bidi w:val="0"/>
              <w:rPr>
                <w:b w:val="0"/>
                <w:bCs/>
                <w:rtl/>
                <w:lang w:bidi="fa-IR"/>
              </w:rPr>
            </w:pPr>
            <w:r w:rsidRPr="0089150E">
              <w:rPr>
                <w:b w:val="0"/>
                <w:bCs/>
                <w:lang w:bidi="fa-IR"/>
              </w:rPr>
              <w:t>| :--- | :--- | :--- |</w:t>
            </w:r>
          </w:p>
          <w:p w14:paraId="46F37274" w14:textId="77777777" w:rsidR="0089150E" w:rsidRPr="0089150E" w:rsidRDefault="0089150E" w:rsidP="0089150E">
            <w:pPr>
              <w:bidi w:val="0"/>
              <w:rPr>
                <w:b w:val="0"/>
                <w:bCs/>
                <w:lang w:bidi="fa-IR"/>
              </w:rPr>
            </w:pPr>
            <w:r w:rsidRPr="0089150E">
              <w:rPr>
                <w:b w:val="0"/>
                <w:bCs/>
                <w:lang w:bidi="fa-IR"/>
              </w:rPr>
              <w:t>| **Variable** | `f"{name}"` | `Alice` |</w:t>
            </w:r>
          </w:p>
          <w:p w14:paraId="047A9AF8" w14:textId="77777777" w:rsidR="0089150E" w:rsidRPr="0089150E" w:rsidRDefault="0089150E" w:rsidP="0089150E">
            <w:pPr>
              <w:bidi w:val="0"/>
              <w:rPr>
                <w:b w:val="0"/>
                <w:bCs/>
                <w:lang w:bidi="fa-IR"/>
              </w:rPr>
            </w:pPr>
            <w:r w:rsidRPr="0089150E">
              <w:rPr>
                <w:b w:val="0"/>
                <w:bCs/>
                <w:lang w:bidi="fa-IR"/>
              </w:rPr>
              <w:t>| **Expression** | `f"{5 * 5}"` | `25` |</w:t>
            </w:r>
          </w:p>
          <w:p w14:paraId="6E97D2DD" w14:textId="77777777" w:rsidR="0089150E" w:rsidRPr="0089150E" w:rsidRDefault="0089150E" w:rsidP="0089150E">
            <w:pPr>
              <w:bidi w:val="0"/>
              <w:rPr>
                <w:b w:val="0"/>
                <w:bCs/>
                <w:lang w:bidi="fa-IR"/>
              </w:rPr>
            </w:pPr>
            <w:r w:rsidRPr="0089150E">
              <w:rPr>
                <w:b w:val="0"/>
                <w:bCs/>
                <w:lang w:bidi="fa-IR"/>
              </w:rPr>
              <w:t>| **Method Call** | `f"{'hello'.upper()}"` | `HELLO` |</w:t>
            </w:r>
          </w:p>
          <w:p w14:paraId="51816005" w14:textId="77777777" w:rsidR="0089150E" w:rsidRPr="0089150E" w:rsidRDefault="0089150E" w:rsidP="0089150E">
            <w:pPr>
              <w:bidi w:val="0"/>
              <w:rPr>
                <w:b w:val="0"/>
                <w:bCs/>
                <w:lang w:bidi="fa-IR"/>
              </w:rPr>
            </w:pPr>
            <w:r w:rsidRPr="0089150E">
              <w:rPr>
                <w:b w:val="0"/>
                <w:bCs/>
                <w:lang w:bidi="fa-IR"/>
              </w:rPr>
              <w:t>| **Float Format** | `f"{3.14159:.2f}"` | `3.14` |</w:t>
            </w:r>
          </w:p>
          <w:p w14:paraId="6B4D83D8" w14:textId="77777777" w:rsidR="0089150E" w:rsidRPr="0089150E" w:rsidRDefault="0089150E" w:rsidP="0089150E">
            <w:pPr>
              <w:bidi w:val="0"/>
              <w:rPr>
                <w:b w:val="0"/>
                <w:bCs/>
                <w:lang w:bidi="fa-IR"/>
              </w:rPr>
            </w:pPr>
            <w:r w:rsidRPr="0089150E">
              <w:rPr>
                <w:b w:val="0"/>
                <w:bCs/>
                <w:lang w:bidi="fa-IR"/>
              </w:rPr>
              <w:t>| **Comma Format** | `f"{1000000:,}"` | `1,000,000` |</w:t>
            </w:r>
          </w:p>
          <w:p w14:paraId="17C7E21E" w14:textId="77777777" w:rsidR="0089150E" w:rsidRPr="0089150E" w:rsidRDefault="0089150E" w:rsidP="0089150E">
            <w:pPr>
              <w:bidi w:val="0"/>
              <w:rPr>
                <w:b w:val="0"/>
                <w:bCs/>
                <w:lang w:bidi="fa-IR"/>
              </w:rPr>
            </w:pPr>
            <w:r w:rsidRPr="0089150E">
              <w:rPr>
                <w:b w:val="0"/>
                <w:bCs/>
                <w:lang w:bidi="fa-IR"/>
              </w:rPr>
              <w:t>| **Alignment** | `f"{'Hi':&lt;10}"` | `Hi        ` |</w:t>
            </w:r>
          </w:p>
          <w:p w14:paraId="6A3A5B0F" w14:textId="77777777" w:rsidR="0089150E" w:rsidRPr="0089150E" w:rsidRDefault="0089150E" w:rsidP="0089150E">
            <w:pPr>
              <w:bidi w:val="0"/>
              <w:rPr>
                <w:b w:val="0"/>
                <w:bCs/>
                <w:lang w:bidi="fa-IR"/>
              </w:rPr>
            </w:pPr>
            <w:r w:rsidRPr="0089150E">
              <w:rPr>
                <w:b w:val="0"/>
                <w:bCs/>
                <w:lang w:bidi="fa-IR"/>
              </w:rPr>
              <w:t>| **Debugging** | `f"{name=}"` | `name='Alice'` |</w:t>
            </w:r>
          </w:p>
          <w:p w14:paraId="5BC43733" w14:textId="77777777" w:rsidR="0089150E" w:rsidRPr="0089150E" w:rsidRDefault="0089150E" w:rsidP="0089150E">
            <w:pPr>
              <w:bidi w:val="0"/>
              <w:rPr>
                <w:b w:val="0"/>
                <w:bCs/>
                <w:rtl/>
                <w:lang w:bidi="fa-IR"/>
              </w:rPr>
            </w:pPr>
          </w:p>
          <w:p w14:paraId="2EFB2C9C" w14:textId="118676D2" w:rsidR="0089150E" w:rsidRPr="0089150E" w:rsidRDefault="0089150E" w:rsidP="0089150E">
            <w:pPr>
              <w:bidi w:val="0"/>
              <w:rPr>
                <w:b w:val="0"/>
                <w:bCs/>
                <w:lang w:bidi="fa-IR"/>
              </w:rPr>
            </w:pPr>
            <w:r w:rsidRPr="0089150E">
              <w:rPr>
                <w:b w:val="0"/>
                <w:bCs/>
                <w:lang w:bidi="fa-IR"/>
              </w:rPr>
              <w:t>**In short: Whenever you need to mix variables or expressions with strings, f-strings are almost always the best and most Pythonic choice.**</w:t>
            </w:r>
          </w:p>
        </w:tc>
      </w:tr>
    </w:tbl>
    <w:p w14:paraId="35728E0D" w14:textId="29ADEEA2" w:rsidR="0089150E" w:rsidRDefault="0089150E" w:rsidP="0089150E">
      <w:pPr>
        <w:bidi w:val="0"/>
        <w:rPr>
          <w:lang w:bidi="fa-IR"/>
        </w:rPr>
      </w:pPr>
    </w:p>
    <w:p w14:paraId="4AB55202" w14:textId="6639D89F" w:rsidR="00BB01A3" w:rsidRPr="00BB01A3" w:rsidRDefault="00BB01A3" w:rsidP="00BB01A3">
      <w:pPr>
        <w:bidi w:val="0"/>
        <w:rPr>
          <w:b w:val="0"/>
          <w:lang w:bidi="fa-IR"/>
        </w:rPr>
      </w:pPr>
      <w:r w:rsidRPr="00BB01A3">
        <w:rPr>
          <w:b w:val="0"/>
          <w:lang w:bidi="fa-IR"/>
        </w:rPr>
        <w:t xml:space="preserve">f-string </w:t>
      </w:r>
      <w:r w:rsidRPr="00BB01A3">
        <w:rPr>
          <w:b w:val="0"/>
          <w:lang w:bidi="fa-IR"/>
        </w:rPr>
        <w:t>formats </w:t>
      </w:r>
      <w:r w:rsidRPr="00BB01A3">
        <w:rPr>
          <w:b w:val="0"/>
          <w:lang w:bidi="fa-IR"/>
        </w:rPr>
        <w:t>:</w:t>
      </w:r>
    </w:p>
    <w:p w14:paraId="31999F8B" w14:textId="77777777" w:rsidR="00FF255A" w:rsidRPr="00FF255A" w:rsidRDefault="00BB01A3" w:rsidP="00FF255A">
      <w:pPr>
        <w:shd w:val="clear" w:color="auto" w:fill="D9D9D9" w:themeFill="background1" w:themeFillShade="D9"/>
        <w:bidi w:val="0"/>
        <w:ind w:left="567"/>
        <w:rPr>
          <w:b w:val="0"/>
          <w:bCs/>
          <w:lang w:bidi="fa-IR"/>
        </w:rPr>
      </w:pPr>
      <w:r w:rsidRPr="00FF255A">
        <w:rPr>
          <w:b w:val="0"/>
          <w:bCs/>
          <w:lang w:bidi="fa-IR"/>
        </w:rPr>
        <w:tab/>
      </w:r>
      <w:r w:rsidR="00FF255A" w:rsidRPr="00FF255A">
        <w:rPr>
          <w:b w:val="0"/>
          <w:bCs/>
          <w:lang w:bidi="fa-IR"/>
        </w:rPr>
        <w:t>Of course! This is a powerful feature in Python that makes formatting text and numbers clean and easy.</w:t>
      </w:r>
    </w:p>
    <w:p w14:paraId="6D8A7408" w14:textId="77777777" w:rsidR="00FF255A" w:rsidRPr="00FF255A" w:rsidRDefault="00FF255A" w:rsidP="00FF255A">
      <w:pPr>
        <w:shd w:val="clear" w:color="auto" w:fill="D9D9D9" w:themeFill="background1" w:themeFillShade="D9"/>
        <w:bidi w:val="0"/>
        <w:ind w:left="567"/>
        <w:rPr>
          <w:b w:val="0"/>
          <w:bCs/>
          <w:rtl/>
          <w:lang w:bidi="fa-IR"/>
        </w:rPr>
      </w:pPr>
    </w:p>
    <w:p w14:paraId="73923D4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What is a Format Specifier?</w:t>
      </w:r>
    </w:p>
    <w:p w14:paraId="4C44EB9C" w14:textId="77777777" w:rsidR="00FF255A" w:rsidRPr="00FF255A" w:rsidRDefault="00FF255A" w:rsidP="00FF255A">
      <w:pPr>
        <w:shd w:val="clear" w:color="auto" w:fill="D9D9D9" w:themeFill="background1" w:themeFillShade="D9"/>
        <w:bidi w:val="0"/>
        <w:ind w:left="567"/>
        <w:rPr>
          <w:b w:val="0"/>
          <w:bCs/>
          <w:rtl/>
          <w:lang w:bidi="fa-IR"/>
        </w:rPr>
      </w:pPr>
    </w:p>
    <w:p w14:paraId="0B0FA96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A **format specifier** is a set of rules you place inside the curly braces `{}` of an f-string (or the `str.format()` method) to control how a variable is displayed. It goes after a colon `:` and lets you dictate things like decimal places, alignment, padding, and data type conversion.</w:t>
      </w:r>
    </w:p>
    <w:p w14:paraId="72E26CD8" w14:textId="77777777" w:rsidR="00FF255A" w:rsidRPr="00FF255A" w:rsidRDefault="00FF255A" w:rsidP="00FF255A">
      <w:pPr>
        <w:shd w:val="clear" w:color="auto" w:fill="D9D9D9" w:themeFill="background1" w:themeFillShade="D9"/>
        <w:bidi w:val="0"/>
        <w:ind w:left="567"/>
        <w:rPr>
          <w:b w:val="0"/>
          <w:bCs/>
          <w:rtl/>
          <w:lang w:bidi="fa-IR"/>
        </w:rPr>
      </w:pPr>
    </w:p>
    <w:p w14:paraId="73767C8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The basic syntax is:</w:t>
      </w:r>
    </w:p>
    <w:p w14:paraId="2394FE3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`{variable:format_specifier}`</w:t>
      </w:r>
    </w:p>
    <w:p w14:paraId="25E991D2" w14:textId="77777777" w:rsidR="00FF255A" w:rsidRPr="00FF255A" w:rsidRDefault="00FF255A" w:rsidP="00FF255A">
      <w:pPr>
        <w:shd w:val="clear" w:color="auto" w:fill="D9D9D9" w:themeFill="background1" w:themeFillShade="D9"/>
        <w:bidi w:val="0"/>
        <w:ind w:left="567"/>
        <w:rPr>
          <w:b w:val="0"/>
          <w:bCs/>
          <w:rtl/>
          <w:lang w:bidi="fa-IR"/>
        </w:rPr>
      </w:pPr>
    </w:p>
    <w:p w14:paraId="0C8BF936"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70E450E0" w14:textId="77777777" w:rsidR="00FF255A" w:rsidRPr="00FF255A" w:rsidRDefault="00FF255A" w:rsidP="00FF255A">
      <w:pPr>
        <w:shd w:val="clear" w:color="auto" w:fill="D9D9D9" w:themeFill="background1" w:themeFillShade="D9"/>
        <w:bidi w:val="0"/>
        <w:ind w:left="567"/>
        <w:rPr>
          <w:b w:val="0"/>
          <w:bCs/>
          <w:rtl/>
          <w:lang w:bidi="fa-IR"/>
        </w:rPr>
      </w:pPr>
    </w:p>
    <w:p w14:paraId="01FF8D6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How to Use It: The Components</w:t>
      </w:r>
    </w:p>
    <w:p w14:paraId="43E13F60" w14:textId="77777777" w:rsidR="00FF255A" w:rsidRPr="00FF255A" w:rsidRDefault="00FF255A" w:rsidP="00FF255A">
      <w:pPr>
        <w:shd w:val="clear" w:color="auto" w:fill="D9D9D9" w:themeFill="background1" w:themeFillShade="D9"/>
        <w:bidi w:val="0"/>
        <w:ind w:left="567"/>
        <w:rPr>
          <w:b w:val="0"/>
          <w:bCs/>
          <w:rtl/>
          <w:lang w:bidi="fa-IR"/>
        </w:rPr>
      </w:pPr>
    </w:p>
    <w:p w14:paraId="3349293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A full format specifier can have multiple parts, but its general structure is:</w:t>
      </w:r>
    </w:p>
    <w:p w14:paraId="18BFA7B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`[[fill]align][sign][#][0][width][grouping_option][.precision][type]`</w:t>
      </w:r>
    </w:p>
    <w:p w14:paraId="0B928EF9" w14:textId="77777777" w:rsidR="00FF255A" w:rsidRPr="00FF255A" w:rsidRDefault="00FF255A" w:rsidP="00FF255A">
      <w:pPr>
        <w:shd w:val="clear" w:color="auto" w:fill="D9D9D9" w:themeFill="background1" w:themeFillShade="D9"/>
        <w:bidi w:val="0"/>
        <w:ind w:left="567"/>
        <w:rPr>
          <w:b w:val="0"/>
          <w:bCs/>
          <w:rtl/>
          <w:lang w:bidi="fa-IR"/>
        </w:rPr>
      </w:pPr>
    </w:p>
    <w:p w14:paraId="1083985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Don't be intimidated! You'll almost never use all of these at once. Let's break down the most useful parts with examples.</w:t>
      </w:r>
    </w:p>
    <w:p w14:paraId="2378DA37" w14:textId="77777777" w:rsidR="00FF255A" w:rsidRPr="00FF255A" w:rsidRDefault="00FF255A" w:rsidP="00FF255A">
      <w:pPr>
        <w:shd w:val="clear" w:color="auto" w:fill="D9D9D9" w:themeFill="background1" w:themeFillShade="D9"/>
        <w:bidi w:val="0"/>
        <w:ind w:left="567"/>
        <w:rPr>
          <w:b w:val="0"/>
          <w:bCs/>
          <w:rtl/>
          <w:lang w:bidi="fa-IR"/>
        </w:rPr>
      </w:pPr>
    </w:p>
    <w:p w14:paraId="6E582CD2"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47BC6103" w14:textId="77777777" w:rsidR="00FF255A" w:rsidRPr="00FF255A" w:rsidRDefault="00FF255A" w:rsidP="00FF255A">
      <w:pPr>
        <w:shd w:val="clear" w:color="auto" w:fill="D9D9D9" w:themeFill="background1" w:themeFillShade="D9"/>
        <w:bidi w:val="0"/>
        <w:ind w:left="567"/>
        <w:rPr>
          <w:b w:val="0"/>
          <w:bCs/>
          <w:rtl/>
          <w:lang w:bidi="fa-IR"/>
        </w:rPr>
      </w:pPr>
    </w:p>
    <w:p w14:paraId="20E2792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Common Format Specifier Examples</w:t>
      </w:r>
    </w:p>
    <w:p w14:paraId="2B4E5E1A" w14:textId="77777777" w:rsidR="00FF255A" w:rsidRPr="00FF255A" w:rsidRDefault="00FF255A" w:rsidP="00FF255A">
      <w:pPr>
        <w:shd w:val="clear" w:color="auto" w:fill="D9D9D9" w:themeFill="background1" w:themeFillShade="D9"/>
        <w:bidi w:val="0"/>
        <w:ind w:left="567"/>
        <w:rPr>
          <w:b w:val="0"/>
          <w:bCs/>
          <w:rtl/>
          <w:lang w:bidi="fa-IR"/>
        </w:rPr>
      </w:pPr>
    </w:p>
    <w:p w14:paraId="787CE73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1. Number Formatting (The most common use)</w:t>
      </w:r>
    </w:p>
    <w:p w14:paraId="6ABFAFD4" w14:textId="77777777" w:rsidR="00FF255A" w:rsidRPr="00FF255A" w:rsidRDefault="00FF255A" w:rsidP="00FF255A">
      <w:pPr>
        <w:shd w:val="clear" w:color="auto" w:fill="D9D9D9" w:themeFill="background1" w:themeFillShade="D9"/>
        <w:bidi w:val="0"/>
        <w:ind w:left="567"/>
        <w:rPr>
          <w:b w:val="0"/>
          <w:bCs/>
          <w:rtl/>
          <w:lang w:bidi="fa-IR"/>
        </w:rPr>
      </w:pPr>
    </w:p>
    <w:p w14:paraId="56C9395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**a) Controlling Decimal Places (Fixed-Point Notation - `f`)**</w:t>
      </w:r>
    </w:p>
    <w:p w14:paraId="00A9E34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1081BDE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number = 123.456789</w:t>
      </w:r>
    </w:p>
    <w:p w14:paraId="5C5EA12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print(f"Default: {number}")        # Output: Default: 123.456789</w:t>
      </w:r>
    </w:p>
    <w:p w14:paraId="35594BE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print(f"Two decimals: {number:.2f}") # Output: Two decimals: 123.46 (It rounds!)</w:t>
      </w:r>
    </w:p>
    <w:p w14:paraId="3DC14F9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print(f"Zero decimals: {number:.0f}") # Output: Zero decimals: 123</w:t>
      </w:r>
    </w:p>
    <w:p w14:paraId="3C16D43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print(f"Five decimals: {number:.5f}") # Output: Five decimals: 123.45679</w:t>
      </w:r>
    </w:p>
    <w:p w14:paraId="52D8B1C0"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5E27F62E" w14:textId="77777777" w:rsidR="00FF255A" w:rsidRPr="00FF255A" w:rsidRDefault="00FF255A" w:rsidP="00FF255A">
      <w:pPr>
        <w:shd w:val="clear" w:color="auto" w:fill="D9D9D9" w:themeFill="background1" w:themeFillShade="D9"/>
        <w:bidi w:val="0"/>
        <w:ind w:left="567"/>
        <w:rPr>
          <w:b w:val="0"/>
          <w:bCs/>
          <w:rtl/>
          <w:lang w:bidi="fa-IR"/>
        </w:rPr>
      </w:pPr>
    </w:p>
    <w:p w14:paraId="3E1C1DF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**b) Formatting as a Percentage (`%`)**</w:t>
      </w:r>
    </w:p>
    <w:p w14:paraId="57B6BC7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1867EC8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ratio = 0.875</w:t>
      </w:r>
    </w:p>
    <w:p w14:paraId="65E8E63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print(f"As percentage: {ratio:%}")     # Output: As percentage: 87.500000%</w:t>
      </w:r>
    </w:p>
    <w:p w14:paraId="32D454D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print(f"One decimal %: {ratio:.1%}")   # Output: One decimal %: 87.5% (Much cleaner!)</w:t>
      </w:r>
    </w:p>
    <w:p w14:paraId="16C6E6C4"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678FA4F3" w14:textId="77777777" w:rsidR="00FF255A" w:rsidRPr="00FF255A" w:rsidRDefault="00FF255A" w:rsidP="00FF255A">
      <w:pPr>
        <w:shd w:val="clear" w:color="auto" w:fill="D9D9D9" w:themeFill="background1" w:themeFillShade="D9"/>
        <w:bidi w:val="0"/>
        <w:ind w:left="567"/>
        <w:rPr>
          <w:b w:val="0"/>
          <w:bCs/>
          <w:rtl/>
          <w:lang w:bidi="fa-IR"/>
        </w:rPr>
      </w:pPr>
    </w:p>
    <w:p w14:paraId="0CB7DD8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**c) Adding Thousands Separators (Commas)**</w:t>
      </w:r>
    </w:p>
    <w:p w14:paraId="04B9BF4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64EB2A8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big_number = 1234567890</w:t>
      </w:r>
    </w:p>
    <w:p w14:paraId="2CCC72C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print(f"With commas: {big_number:,}") # Output: With commas: 1,234,567,890</w:t>
      </w:r>
    </w:p>
    <w:p w14:paraId="3A5C63C2" w14:textId="77777777" w:rsidR="00FF255A" w:rsidRPr="00FF255A" w:rsidRDefault="00FF255A" w:rsidP="00FF255A">
      <w:pPr>
        <w:shd w:val="clear" w:color="auto" w:fill="D9D9D9" w:themeFill="background1" w:themeFillShade="D9"/>
        <w:bidi w:val="0"/>
        <w:ind w:left="567"/>
        <w:rPr>
          <w:b w:val="0"/>
          <w:bCs/>
          <w:rtl/>
          <w:lang w:bidi="fa-IR"/>
        </w:rPr>
      </w:pPr>
    </w:p>
    <w:p w14:paraId="056BE20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Combine with decimals for currency:</w:t>
      </w:r>
    </w:p>
    <w:p w14:paraId="16CB8E4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money = 1234567.89</w:t>
      </w:r>
    </w:p>
    <w:p w14:paraId="1A1ECC5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print(f"Balance: ${money:,.2f}")      # Output: Balance: $1,234,567.89</w:t>
      </w:r>
    </w:p>
    <w:p w14:paraId="2A91A0BD"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2FD02D8E" w14:textId="77777777" w:rsidR="00FF255A" w:rsidRPr="00FF255A" w:rsidRDefault="00FF255A" w:rsidP="00FF255A">
      <w:pPr>
        <w:shd w:val="clear" w:color="auto" w:fill="D9D9D9" w:themeFill="background1" w:themeFillShade="D9"/>
        <w:bidi w:val="0"/>
        <w:ind w:left="567"/>
        <w:rPr>
          <w:b w:val="0"/>
          <w:bCs/>
          <w:rtl/>
          <w:lang w:bidi="fa-IR"/>
        </w:rPr>
      </w:pPr>
    </w:p>
    <w:p w14:paraId="6070719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2. Text Alignment and Padding</w:t>
      </w:r>
    </w:p>
    <w:p w14:paraId="54C24887" w14:textId="77777777" w:rsidR="00FF255A" w:rsidRPr="00FF255A" w:rsidRDefault="00FF255A" w:rsidP="00FF255A">
      <w:pPr>
        <w:shd w:val="clear" w:color="auto" w:fill="D9D9D9" w:themeFill="background1" w:themeFillShade="D9"/>
        <w:bidi w:val="0"/>
        <w:ind w:left="567"/>
        <w:rPr>
          <w:b w:val="0"/>
          <w:bCs/>
          <w:rtl/>
          <w:lang w:bidi="fa-IR"/>
        </w:rPr>
      </w:pPr>
    </w:p>
    <w:p w14:paraId="3C65565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You can specify a total width and align the text within that space.</w:t>
      </w:r>
    </w:p>
    <w:p w14:paraId="16AECFCE" w14:textId="77777777" w:rsidR="00FF255A" w:rsidRPr="00FF255A" w:rsidRDefault="00FF255A" w:rsidP="00FF255A">
      <w:pPr>
        <w:shd w:val="clear" w:color="auto" w:fill="D9D9D9" w:themeFill="background1" w:themeFillShade="D9"/>
        <w:bidi w:val="0"/>
        <w:ind w:left="567"/>
        <w:rPr>
          <w:b w:val="0"/>
          <w:bCs/>
          <w:rtl/>
          <w:lang w:bidi="fa-IR"/>
        </w:rPr>
      </w:pPr>
    </w:p>
    <w:p w14:paraId="4B66D72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`&lt;` : Left-align (default for strings)</w:t>
      </w:r>
    </w:p>
    <w:p w14:paraId="435880F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`&gt;` : Right-align (default for numbers)</w:t>
      </w:r>
    </w:p>
    <w:p w14:paraId="3557FAA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 : Center-align</w:t>
      </w:r>
    </w:p>
    <w:p w14:paraId="0B38266D" w14:textId="77777777" w:rsidR="00FF255A" w:rsidRPr="00FF255A" w:rsidRDefault="00FF255A" w:rsidP="00FF255A">
      <w:pPr>
        <w:shd w:val="clear" w:color="auto" w:fill="D9D9D9" w:themeFill="background1" w:themeFillShade="D9"/>
        <w:bidi w:val="0"/>
        <w:ind w:left="567"/>
        <w:rPr>
          <w:b w:val="0"/>
          <w:bCs/>
          <w:rtl/>
          <w:lang w:bidi="fa-IR"/>
        </w:rPr>
      </w:pPr>
    </w:p>
    <w:p w14:paraId="0426CED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5FD993C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name = "Alice"</w:t>
      </w:r>
    </w:p>
    <w:p w14:paraId="3907F1D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price = 4.99</w:t>
      </w:r>
    </w:p>
    <w:p w14:paraId="00D4D0AC" w14:textId="77777777" w:rsidR="00FF255A" w:rsidRPr="00FF255A" w:rsidRDefault="00FF255A" w:rsidP="00FF255A">
      <w:pPr>
        <w:shd w:val="clear" w:color="auto" w:fill="D9D9D9" w:themeFill="background1" w:themeFillShade="D9"/>
        <w:bidi w:val="0"/>
        <w:ind w:left="567"/>
        <w:rPr>
          <w:b w:val="0"/>
          <w:bCs/>
          <w:rtl/>
          <w:lang w:bidi="fa-IR"/>
        </w:rPr>
      </w:pPr>
    </w:p>
    <w:p w14:paraId="7F55FF9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 Right-align in 10 spaces</w:t>
      </w:r>
    </w:p>
    <w:p w14:paraId="213C45E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print(f"|{name:&gt;10}|")  # Output: |     Alice|</w:t>
      </w:r>
    </w:p>
    <w:p w14:paraId="2051F3A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print(f"|{price:&gt;10.2f}|") # Output: |      4.99|</w:t>
      </w:r>
    </w:p>
    <w:p w14:paraId="02FD0D83" w14:textId="77777777" w:rsidR="00FF255A" w:rsidRPr="00FF255A" w:rsidRDefault="00FF255A" w:rsidP="00FF255A">
      <w:pPr>
        <w:shd w:val="clear" w:color="auto" w:fill="D9D9D9" w:themeFill="background1" w:themeFillShade="D9"/>
        <w:bidi w:val="0"/>
        <w:ind w:left="567"/>
        <w:rPr>
          <w:b w:val="0"/>
          <w:bCs/>
          <w:rtl/>
          <w:lang w:bidi="fa-IR"/>
        </w:rPr>
      </w:pPr>
    </w:p>
    <w:p w14:paraId="40FC04C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Left-align in 10 spaces</w:t>
      </w:r>
    </w:p>
    <w:p w14:paraId="1F5003E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print(f"|{name:&lt;10}|")  # Output: |Alice     |</w:t>
      </w:r>
    </w:p>
    <w:p w14:paraId="5BB1F1C8" w14:textId="77777777" w:rsidR="00FF255A" w:rsidRPr="00FF255A" w:rsidRDefault="00FF255A" w:rsidP="00FF255A">
      <w:pPr>
        <w:shd w:val="clear" w:color="auto" w:fill="D9D9D9" w:themeFill="background1" w:themeFillShade="D9"/>
        <w:bidi w:val="0"/>
        <w:ind w:left="567"/>
        <w:rPr>
          <w:b w:val="0"/>
          <w:bCs/>
          <w:rtl/>
          <w:lang w:bidi="fa-IR"/>
        </w:rPr>
      </w:pPr>
    </w:p>
    <w:p w14:paraId="5495691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Center-align in 10 spaces, fill with dashes</w:t>
      </w:r>
    </w:p>
    <w:p w14:paraId="02ED4C4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print(f"|{name:-^10}|") # Output: |--Alice---|</w:t>
      </w:r>
    </w:p>
    <w:p w14:paraId="64933C97" w14:textId="77777777" w:rsidR="00FF255A" w:rsidRPr="00FF255A" w:rsidRDefault="00FF255A" w:rsidP="00FF255A">
      <w:pPr>
        <w:shd w:val="clear" w:color="auto" w:fill="D9D9D9" w:themeFill="background1" w:themeFillShade="D9"/>
        <w:bidi w:val="0"/>
        <w:ind w:left="567"/>
        <w:rPr>
          <w:b w:val="0"/>
          <w:bCs/>
          <w:rtl/>
          <w:lang w:bidi="fa-IR"/>
        </w:rPr>
      </w:pPr>
    </w:p>
    <w:p w14:paraId="7F886B0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A practical example: creating a table</w:t>
      </w:r>
    </w:p>
    <w:p w14:paraId="2F7F249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print(f"{'Item':&lt;10} {'Price':&gt;10}")</w:t>
      </w:r>
    </w:p>
    <w:p w14:paraId="3BAC8E0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print(f"{'Apple':&lt;10} {0.4:&gt;10.2f}")</w:t>
      </w:r>
    </w:p>
    <w:p w14:paraId="65D25B9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print(f"{'Bread':&lt;10} {2.99:&gt;10.2f}")</w:t>
      </w:r>
    </w:p>
    <w:p w14:paraId="5210AC0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Output:</w:t>
      </w:r>
    </w:p>
    <w:p w14:paraId="64A3C81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Item            Price</w:t>
      </w:r>
    </w:p>
    <w:p w14:paraId="7A40858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Apple            0.40</w:t>
      </w:r>
    </w:p>
    <w:p w14:paraId="185078F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Bread            2.99</w:t>
      </w:r>
    </w:p>
    <w:p w14:paraId="623CA62B"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4BBF99AF" w14:textId="77777777" w:rsidR="00FF255A" w:rsidRPr="00FF255A" w:rsidRDefault="00FF255A" w:rsidP="00FF255A">
      <w:pPr>
        <w:shd w:val="clear" w:color="auto" w:fill="D9D9D9" w:themeFill="background1" w:themeFillShade="D9"/>
        <w:bidi w:val="0"/>
        <w:ind w:left="567"/>
        <w:rPr>
          <w:b w:val="0"/>
          <w:bCs/>
          <w:rtl/>
          <w:lang w:bidi="fa-IR"/>
        </w:rPr>
      </w:pPr>
    </w:p>
    <w:p w14:paraId="1077B52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3. Number Type Conversion</w:t>
      </w:r>
    </w:p>
    <w:p w14:paraId="5B6D6631" w14:textId="77777777" w:rsidR="00FF255A" w:rsidRPr="00FF255A" w:rsidRDefault="00FF255A" w:rsidP="00FF255A">
      <w:pPr>
        <w:shd w:val="clear" w:color="auto" w:fill="D9D9D9" w:themeFill="background1" w:themeFillShade="D9"/>
        <w:bidi w:val="0"/>
        <w:ind w:left="567"/>
        <w:rPr>
          <w:b w:val="0"/>
          <w:bCs/>
          <w:rtl/>
          <w:lang w:bidi="fa-IR"/>
        </w:rPr>
      </w:pPr>
    </w:p>
    <w:p w14:paraId="0EF65B8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You can display numbers in different bases.</w:t>
      </w:r>
    </w:p>
    <w:p w14:paraId="1C219825" w14:textId="77777777" w:rsidR="00FF255A" w:rsidRPr="00FF255A" w:rsidRDefault="00FF255A" w:rsidP="00FF255A">
      <w:pPr>
        <w:shd w:val="clear" w:color="auto" w:fill="D9D9D9" w:themeFill="background1" w:themeFillShade="D9"/>
        <w:bidi w:val="0"/>
        <w:ind w:left="567"/>
        <w:rPr>
          <w:b w:val="0"/>
          <w:bCs/>
          <w:rtl/>
          <w:lang w:bidi="fa-IR"/>
        </w:rPr>
      </w:pPr>
    </w:p>
    <w:p w14:paraId="4FD677F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   `b` : Binary</w:t>
      </w:r>
    </w:p>
    <w:p w14:paraId="71C5253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`o` : Octal</w:t>
      </w:r>
    </w:p>
    <w:p w14:paraId="333234D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 or `X` : Hexadecimal (lowercase or uppercase)</w:t>
      </w:r>
    </w:p>
    <w:p w14:paraId="2822891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Use the `#` flag to add a prefix like `0b`, `0o`, `0x`.</w:t>
      </w:r>
    </w:p>
    <w:p w14:paraId="4FF29897" w14:textId="77777777" w:rsidR="00FF255A" w:rsidRPr="00FF255A" w:rsidRDefault="00FF255A" w:rsidP="00FF255A">
      <w:pPr>
        <w:shd w:val="clear" w:color="auto" w:fill="D9D9D9" w:themeFill="background1" w:themeFillShade="D9"/>
        <w:bidi w:val="0"/>
        <w:ind w:left="567"/>
        <w:rPr>
          <w:b w:val="0"/>
          <w:bCs/>
          <w:rtl/>
          <w:lang w:bidi="fa-IR"/>
        </w:rPr>
      </w:pPr>
    </w:p>
    <w:p w14:paraId="28D4B32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02E9679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 = 255</w:t>
      </w:r>
    </w:p>
    <w:p w14:paraId="4F36BFF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print(f"Decimal: {n}")      # Output: Decimal: 255</w:t>
      </w:r>
    </w:p>
    <w:p w14:paraId="026FAA4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print(f"Hex: {n:x}")        # Output: Hex: ff</w:t>
      </w:r>
    </w:p>
    <w:p w14:paraId="10E4F33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print(f"Hex: {n:#x}")       # Output: Hex: 0xff</w:t>
      </w:r>
    </w:p>
    <w:p w14:paraId="3A54258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print(f"Binary: {n:#b}")    # Output: Binary: 0b11111111</w:t>
      </w:r>
    </w:p>
    <w:p w14:paraId="4930AFFE"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6BDC7817" w14:textId="77777777" w:rsidR="00FF255A" w:rsidRPr="00FF255A" w:rsidRDefault="00FF255A" w:rsidP="00FF255A">
      <w:pPr>
        <w:shd w:val="clear" w:color="auto" w:fill="D9D9D9" w:themeFill="background1" w:themeFillShade="D9"/>
        <w:bidi w:val="0"/>
        <w:ind w:left="567"/>
        <w:rPr>
          <w:b w:val="0"/>
          <w:bCs/>
          <w:rtl/>
          <w:lang w:bidi="fa-IR"/>
        </w:rPr>
      </w:pPr>
    </w:p>
    <w:p w14:paraId="03F7FBE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4. Displaying Signs for Numbers</w:t>
      </w:r>
    </w:p>
    <w:p w14:paraId="5B867B0B" w14:textId="77777777" w:rsidR="00FF255A" w:rsidRPr="00FF255A" w:rsidRDefault="00FF255A" w:rsidP="00FF255A">
      <w:pPr>
        <w:shd w:val="clear" w:color="auto" w:fill="D9D9D9" w:themeFill="background1" w:themeFillShade="D9"/>
        <w:bidi w:val="0"/>
        <w:ind w:left="567"/>
        <w:rPr>
          <w:b w:val="0"/>
          <w:bCs/>
          <w:rtl/>
          <w:lang w:bidi="fa-IR"/>
        </w:rPr>
      </w:pPr>
    </w:p>
    <w:p w14:paraId="512B377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 : Show sign for both positive and negative numbers.</w:t>
      </w:r>
    </w:p>
    <w:p w14:paraId="01FB2A8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 : Show sign only for negative numbers (default behavior).</w:t>
      </w:r>
    </w:p>
    <w:p w14:paraId="1B9BE25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 ` (space) : Use a leading space for positive numbers, minus for negative.</w:t>
      </w:r>
    </w:p>
    <w:p w14:paraId="46465D1A" w14:textId="77777777" w:rsidR="00FF255A" w:rsidRPr="00FF255A" w:rsidRDefault="00FF255A" w:rsidP="00FF255A">
      <w:pPr>
        <w:shd w:val="clear" w:color="auto" w:fill="D9D9D9" w:themeFill="background1" w:themeFillShade="D9"/>
        <w:bidi w:val="0"/>
        <w:ind w:left="567"/>
        <w:rPr>
          <w:b w:val="0"/>
          <w:bCs/>
          <w:rtl/>
          <w:lang w:bidi="fa-IR"/>
        </w:rPr>
      </w:pPr>
    </w:p>
    <w:p w14:paraId="146E7BD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6D91FFA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positive = 10</w:t>
      </w:r>
    </w:p>
    <w:p w14:paraId="1509C95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negative = -10</w:t>
      </w:r>
    </w:p>
    <w:p w14:paraId="337DEB7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print(f"Default: {positive} {negative}")   # Output: Default: 10 -10</w:t>
      </w:r>
    </w:p>
    <w:p w14:paraId="00BE29E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print(f"Always show: {positive:+} {negative:+}") # Output: Always show: +10 -10</w:t>
      </w:r>
    </w:p>
    <w:p w14:paraId="1A5AC40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print(f"Space for positive: {positive: } {negative: }") # Output: Space for positive:  10 -10</w:t>
      </w:r>
    </w:p>
    <w:p w14:paraId="271E5DF1"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lastRenderedPageBreak/>
        <w:t>```</w:t>
      </w:r>
    </w:p>
    <w:p w14:paraId="5306A407" w14:textId="77777777" w:rsidR="00FF255A" w:rsidRPr="00FF255A" w:rsidRDefault="00FF255A" w:rsidP="00FF255A">
      <w:pPr>
        <w:shd w:val="clear" w:color="auto" w:fill="D9D9D9" w:themeFill="background1" w:themeFillShade="D9"/>
        <w:bidi w:val="0"/>
        <w:ind w:left="567"/>
        <w:rPr>
          <w:b w:val="0"/>
          <w:bCs/>
          <w:rtl/>
          <w:lang w:bidi="fa-IR"/>
        </w:rPr>
      </w:pPr>
    </w:p>
    <w:p w14:paraId="40CF8EF3"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75ABDFBC" w14:textId="77777777" w:rsidR="00FF255A" w:rsidRPr="00FF255A" w:rsidRDefault="00FF255A" w:rsidP="00FF255A">
      <w:pPr>
        <w:shd w:val="clear" w:color="auto" w:fill="D9D9D9" w:themeFill="background1" w:themeFillShade="D9"/>
        <w:bidi w:val="0"/>
        <w:ind w:left="567"/>
        <w:rPr>
          <w:b w:val="0"/>
          <w:bCs/>
          <w:rtl/>
          <w:lang w:bidi="fa-IR"/>
        </w:rPr>
      </w:pPr>
    </w:p>
    <w:p w14:paraId="5DB318D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Summary Table of Common Specifiers</w:t>
      </w:r>
    </w:p>
    <w:p w14:paraId="3ACDFA4E" w14:textId="77777777" w:rsidR="00FF255A" w:rsidRPr="00FF255A" w:rsidRDefault="00FF255A" w:rsidP="00FF255A">
      <w:pPr>
        <w:shd w:val="clear" w:color="auto" w:fill="D9D9D9" w:themeFill="background1" w:themeFillShade="D9"/>
        <w:bidi w:val="0"/>
        <w:ind w:left="567"/>
        <w:rPr>
          <w:b w:val="0"/>
          <w:bCs/>
          <w:rtl/>
          <w:lang w:bidi="fa-IR"/>
        </w:rPr>
      </w:pPr>
    </w:p>
    <w:p w14:paraId="0B084D4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Specifier | Meaning | Example Input | Output |</w:t>
      </w:r>
    </w:p>
    <w:p w14:paraId="5888F5C1"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 :--- | :--- | :--- | :--- |</w:t>
      </w:r>
    </w:p>
    <w:p w14:paraId="1948D4F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`:.2f` | 2 decimal places, float | `123.4567` | `123.46` |</w:t>
      </w:r>
    </w:p>
    <w:p w14:paraId="1A1ED82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`:,.2f` | Comma separators + 2 decimals | `1234567.89` | `1,234,567.89` |</w:t>
      </w:r>
    </w:p>
    <w:p w14:paraId="2C56400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`:.1%` | Percentage with 1 decimal | `0.875` | `87.5%` |</w:t>
      </w:r>
    </w:p>
    <w:p w14:paraId="03E2544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`:&gt;10` | Right-align in 10 spaces | `"Hi"` | ` Hi` |</w:t>
      </w:r>
    </w:p>
    <w:p w14:paraId="1CC839E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`:&lt;10` | Left-align in 10 spaces | `"Hi"` | `Hi ` |</w:t>
      </w:r>
    </w:p>
    <w:p w14:paraId="4862346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`:^10` | Center-align in 10 spaces | `"Hi"` | ` Hi ` |</w:t>
      </w:r>
    </w:p>
    <w:p w14:paraId="7A8112F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 | Always show number sign | `10` | `+10` |</w:t>
      </w:r>
    </w:p>
    <w:p w14:paraId="44C11C0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`:b` | Convert to binary | `10` | `1010` |</w:t>
      </w:r>
    </w:p>
    <w:p w14:paraId="3F5DA02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 | Convert to hex with `0x` prefix | `255` | `0xff` |</w:t>
      </w:r>
    </w:p>
    <w:p w14:paraId="05D59698" w14:textId="77777777" w:rsidR="00FF255A" w:rsidRPr="00FF255A" w:rsidRDefault="00FF255A" w:rsidP="00FF255A">
      <w:pPr>
        <w:shd w:val="clear" w:color="auto" w:fill="D9D9D9" w:themeFill="background1" w:themeFillShade="D9"/>
        <w:bidi w:val="0"/>
        <w:ind w:left="567"/>
        <w:rPr>
          <w:b w:val="0"/>
          <w:bCs/>
          <w:rtl/>
          <w:lang w:bidi="fa-IR"/>
        </w:rPr>
      </w:pPr>
    </w:p>
    <w:p w14:paraId="0D34A683" w14:textId="6DFEEEF4" w:rsidR="00BB01A3" w:rsidRPr="00FF255A" w:rsidRDefault="00FF255A" w:rsidP="00FF255A">
      <w:pPr>
        <w:shd w:val="clear" w:color="auto" w:fill="D9D9D9" w:themeFill="background1" w:themeFillShade="D9"/>
        <w:bidi w:val="0"/>
        <w:ind w:left="567"/>
        <w:rPr>
          <w:b w:val="0"/>
          <w:bCs/>
          <w:lang w:bidi="fa-IR"/>
        </w:rPr>
      </w:pPr>
      <w:r w:rsidRPr="00FF255A">
        <w:rPr>
          <w:b w:val="0"/>
          <w:bCs/>
          <w:lang w:bidi="fa-IR"/>
        </w:rPr>
        <w:t>**In short: Format specifiers are your tool for making output clean, readable, and professional.** You use them inside the `{}` of an f-string after a colon `:` to control the appearance of the value.</w:t>
      </w:r>
    </w:p>
    <w:p w14:paraId="23A1C81D" w14:textId="77777777" w:rsidR="0089150E" w:rsidRPr="0089150E" w:rsidRDefault="0089150E" w:rsidP="0089150E">
      <w:pPr>
        <w:pStyle w:val="Heading3"/>
        <w:bidi w:val="0"/>
        <w:rPr>
          <w:b w:val="0"/>
          <w:lang w:bidi="fa-IR"/>
        </w:rPr>
      </w:pPr>
      <w:r w:rsidRPr="0089150E">
        <w:rPr>
          <w:b w:val="0"/>
          <w:lang w:bidi="fa-IR"/>
        </w:rPr>
        <w:t>5.  **Simple Operations**</w:t>
      </w:r>
    </w:p>
    <w:p w14:paraId="1086C6BF" w14:textId="77777777" w:rsidR="0089150E" w:rsidRPr="0089150E" w:rsidRDefault="0089150E" w:rsidP="0089150E">
      <w:pPr>
        <w:bidi w:val="0"/>
        <w:rPr>
          <w:b w:val="0"/>
          <w:bCs/>
          <w:lang w:bidi="fa-IR"/>
        </w:rPr>
      </w:pPr>
      <w:r w:rsidRPr="0089150E">
        <w:rPr>
          <w:b w:val="0"/>
          <w:bCs/>
          <w:lang w:bidi="fa-IR"/>
        </w:rPr>
        <w:t xml:space="preserve">    *   Arithmetic: `+`, `-`, `*`, `/`, `//` (floor division), `%` (modulo), `**` (exponent).</w:t>
      </w:r>
    </w:p>
    <w:p w14:paraId="1D83486F" w14:textId="77777777" w:rsidR="0089150E" w:rsidRPr="0089150E" w:rsidRDefault="0089150E" w:rsidP="0089150E">
      <w:pPr>
        <w:bidi w:val="0"/>
        <w:rPr>
          <w:b w:val="0"/>
          <w:bCs/>
          <w:lang w:bidi="fa-IR"/>
        </w:rPr>
      </w:pPr>
      <w:r w:rsidRPr="0089150E">
        <w:rPr>
          <w:b w:val="0"/>
          <w:bCs/>
          <w:lang w:bidi="fa-IR"/>
        </w:rPr>
        <w:t xml:space="preserve">    *   String concatenation and repetition: `"hi" + "!"`, `"na" * 10`</w:t>
      </w:r>
    </w:p>
    <w:p w14:paraId="507E82E5" w14:textId="77777777" w:rsidR="0089150E" w:rsidRDefault="0089150E" w:rsidP="0089150E">
      <w:pPr>
        <w:bidi w:val="0"/>
        <w:rPr>
          <w:b w:val="0"/>
          <w:bCs/>
          <w:lang w:bidi="fa-IR"/>
        </w:rPr>
      </w:pPr>
      <w:r w:rsidRPr="0089150E">
        <w:rPr>
          <w:b w:val="0"/>
          <w:bCs/>
          <w:lang w:bidi="fa-IR"/>
        </w:rPr>
        <w:t xml:space="preserve">    *   Comparison operators: `==`, `!=`, `&gt;`, `&lt;`, `&gt;=`, `&lt;=`</w:t>
      </w:r>
    </w:p>
    <w:p w14:paraId="7B51D4C5" w14:textId="6AEB2EA2" w:rsidR="000D35A1" w:rsidRDefault="000D35A1" w:rsidP="000D35A1">
      <w:pPr>
        <w:pStyle w:val="Heading3"/>
        <w:bidi w:val="0"/>
        <w:rPr>
          <w:b w:val="0"/>
          <w:lang w:bidi="fa-IR"/>
        </w:rPr>
      </w:pPr>
      <w:r w:rsidRPr="000D35A1">
        <w:rPr>
          <w:b w:val="0"/>
          <w:lang w:bidi="fa-IR"/>
        </w:rPr>
        <w:lastRenderedPageBreak/>
        <w:t>String concatenation "na" * 10 how this work</w:t>
      </w:r>
      <w:r>
        <w:rPr>
          <w:b w:val="0"/>
          <w:lang w:bidi="fa-IR"/>
        </w:rPr>
        <w:t>?:</w:t>
      </w:r>
    </w:p>
    <w:tbl>
      <w:tblPr>
        <w:tblStyle w:val="TableGrid"/>
        <w:tblW w:w="0" w:type="auto"/>
        <w:tblLook w:val="04A0" w:firstRow="1" w:lastRow="0" w:firstColumn="1" w:lastColumn="0" w:noHBand="0" w:noVBand="1"/>
      </w:tblPr>
      <w:tblGrid>
        <w:gridCol w:w="9350"/>
      </w:tblGrid>
      <w:tr w:rsidR="000D35A1" w14:paraId="457D9DA3" w14:textId="77777777" w:rsidTr="000D35A1">
        <w:tc>
          <w:tcPr>
            <w:tcW w:w="9350" w:type="dxa"/>
          </w:tcPr>
          <w:p w14:paraId="171C5A6A" w14:textId="77777777" w:rsidR="000D35A1" w:rsidRPr="000D35A1" w:rsidRDefault="000D35A1" w:rsidP="000D35A1">
            <w:pPr>
              <w:bidi w:val="0"/>
              <w:rPr>
                <w:b w:val="0"/>
                <w:bCs/>
                <w:lang w:bidi="fa-IR"/>
              </w:rPr>
            </w:pPr>
            <w:r w:rsidRPr="000D35A1">
              <w:rPr>
                <w:b w:val="0"/>
                <w:bCs/>
                <w:lang w:bidi="fa-IR"/>
              </w:rPr>
              <w:t>Excellent question! This is a fun and intuitive feature in Python that often surprises programmers coming from other languages.</w:t>
            </w:r>
          </w:p>
          <w:p w14:paraId="35C54BF5" w14:textId="77777777" w:rsidR="000D35A1" w:rsidRPr="000D35A1" w:rsidRDefault="000D35A1" w:rsidP="000D35A1">
            <w:pPr>
              <w:bidi w:val="0"/>
              <w:rPr>
                <w:b w:val="0"/>
                <w:bCs/>
                <w:rtl/>
                <w:lang w:bidi="fa-IR"/>
              </w:rPr>
            </w:pPr>
          </w:p>
          <w:p w14:paraId="6CFFB95D" w14:textId="77777777" w:rsidR="000D35A1" w:rsidRPr="000D35A1" w:rsidRDefault="000D35A1" w:rsidP="000D35A1">
            <w:pPr>
              <w:bidi w:val="0"/>
              <w:rPr>
                <w:b w:val="0"/>
                <w:bCs/>
                <w:lang w:bidi="fa-IR"/>
              </w:rPr>
            </w:pPr>
            <w:r w:rsidRPr="000D35A1">
              <w:rPr>
                <w:b w:val="0"/>
                <w:bCs/>
                <w:lang w:bidi="fa-IR"/>
              </w:rPr>
              <w:t>You can explain it like this:</w:t>
            </w:r>
          </w:p>
          <w:p w14:paraId="297709F1" w14:textId="77777777" w:rsidR="000D35A1" w:rsidRPr="000D35A1" w:rsidRDefault="000D35A1" w:rsidP="000D35A1">
            <w:pPr>
              <w:bidi w:val="0"/>
              <w:rPr>
                <w:b w:val="0"/>
                <w:bCs/>
                <w:rtl/>
                <w:lang w:bidi="fa-IR"/>
              </w:rPr>
            </w:pPr>
          </w:p>
          <w:p w14:paraId="56C51E6B" w14:textId="77777777" w:rsidR="000D35A1" w:rsidRPr="000D35A1" w:rsidRDefault="000D35A1" w:rsidP="000D35A1">
            <w:pPr>
              <w:bidi w:val="0"/>
              <w:rPr>
                <w:b w:val="0"/>
                <w:bCs/>
                <w:lang w:bidi="fa-IR"/>
              </w:rPr>
            </w:pPr>
            <w:r w:rsidRPr="000D35A1">
              <w:rPr>
                <w:b w:val="0"/>
                <w:bCs/>
                <w:lang w:bidi="fa-IR"/>
              </w:rPr>
              <w:t>**The `*` operator with a string and an integer performs repetition, not multiplication. It creates a new string by repeating the original string a specified number of times.**</w:t>
            </w:r>
          </w:p>
          <w:p w14:paraId="632CCDBA" w14:textId="77777777" w:rsidR="000D35A1" w:rsidRPr="000D35A1" w:rsidRDefault="000D35A1" w:rsidP="000D35A1">
            <w:pPr>
              <w:bidi w:val="0"/>
              <w:rPr>
                <w:b w:val="0"/>
                <w:bCs/>
                <w:rtl/>
                <w:lang w:bidi="fa-IR"/>
              </w:rPr>
            </w:pPr>
          </w:p>
          <w:p w14:paraId="48DD5720" w14:textId="77777777" w:rsidR="000D35A1" w:rsidRPr="000D35A1" w:rsidRDefault="000D35A1" w:rsidP="000D35A1">
            <w:pPr>
              <w:bidi w:val="0"/>
              <w:rPr>
                <w:b w:val="0"/>
                <w:bCs/>
                <w:rtl/>
                <w:lang w:bidi="fa-IR"/>
              </w:rPr>
            </w:pPr>
            <w:r w:rsidRPr="000D35A1">
              <w:rPr>
                <w:b w:val="0"/>
                <w:bCs/>
                <w:lang w:bidi="fa-IR"/>
              </w:rPr>
              <w:t>---</w:t>
            </w:r>
          </w:p>
          <w:p w14:paraId="6E643872" w14:textId="77777777" w:rsidR="000D35A1" w:rsidRPr="000D35A1" w:rsidRDefault="000D35A1" w:rsidP="000D35A1">
            <w:pPr>
              <w:bidi w:val="0"/>
              <w:rPr>
                <w:b w:val="0"/>
                <w:bCs/>
                <w:rtl/>
                <w:lang w:bidi="fa-IR"/>
              </w:rPr>
            </w:pPr>
          </w:p>
          <w:p w14:paraId="15D654BE" w14:textId="77777777" w:rsidR="000D35A1" w:rsidRPr="000D35A1" w:rsidRDefault="000D35A1" w:rsidP="000D35A1">
            <w:pPr>
              <w:bidi w:val="0"/>
              <w:rPr>
                <w:b w:val="0"/>
                <w:bCs/>
                <w:lang w:bidi="fa-IR"/>
              </w:rPr>
            </w:pPr>
            <w:r w:rsidRPr="000D35A1">
              <w:rPr>
                <w:b w:val="0"/>
                <w:bCs/>
                <w:lang w:bidi="fa-IR"/>
              </w:rPr>
              <w:t>### How it Works: The Simple Rule</w:t>
            </w:r>
          </w:p>
          <w:p w14:paraId="5A7DC315" w14:textId="77777777" w:rsidR="000D35A1" w:rsidRPr="000D35A1" w:rsidRDefault="000D35A1" w:rsidP="000D35A1">
            <w:pPr>
              <w:bidi w:val="0"/>
              <w:rPr>
                <w:b w:val="0"/>
                <w:bCs/>
                <w:rtl/>
                <w:lang w:bidi="fa-IR"/>
              </w:rPr>
            </w:pPr>
          </w:p>
          <w:p w14:paraId="25B1D01A" w14:textId="77777777" w:rsidR="000D35A1" w:rsidRPr="000D35A1" w:rsidRDefault="000D35A1" w:rsidP="000D35A1">
            <w:pPr>
              <w:bidi w:val="0"/>
              <w:rPr>
                <w:b w:val="0"/>
                <w:bCs/>
                <w:lang w:bidi="fa-IR"/>
              </w:rPr>
            </w:pPr>
            <w:r w:rsidRPr="000D35A1">
              <w:rPr>
                <w:b w:val="0"/>
                <w:bCs/>
                <w:lang w:bidi="fa-IR"/>
              </w:rPr>
              <w:t>`"string" * n` gives you `"string"` repeated `n` times.</w:t>
            </w:r>
          </w:p>
          <w:p w14:paraId="31893642" w14:textId="77777777" w:rsidR="000D35A1" w:rsidRPr="000D35A1" w:rsidRDefault="000D35A1" w:rsidP="000D35A1">
            <w:pPr>
              <w:bidi w:val="0"/>
              <w:rPr>
                <w:b w:val="0"/>
                <w:bCs/>
                <w:rtl/>
                <w:lang w:bidi="fa-IR"/>
              </w:rPr>
            </w:pPr>
          </w:p>
          <w:p w14:paraId="77F36062" w14:textId="77777777" w:rsidR="000D35A1" w:rsidRPr="000D35A1" w:rsidRDefault="000D35A1" w:rsidP="000D35A1">
            <w:pPr>
              <w:bidi w:val="0"/>
              <w:rPr>
                <w:b w:val="0"/>
                <w:bCs/>
                <w:lang w:bidi="fa-IR"/>
              </w:rPr>
            </w:pPr>
            <w:r w:rsidRPr="000D35A1">
              <w:rPr>
                <w:b w:val="0"/>
                <w:bCs/>
                <w:lang w:bidi="fa-IR"/>
              </w:rPr>
              <w:t>**Examples:**</w:t>
            </w:r>
          </w:p>
          <w:p w14:paraId="4EC58AB5" w14:textId="77777777" w:rsidR="000D35A1" w:rsidRPr="000D35A1" w:rsidRDefault="000D35A1" w:rsidP="000D35A1">
            <w:pPr>
              <w:bidi w:val="0"/>
              <w:rPr>
                <w:b w:val="0"/>
                <w:bCs/>
                <w:rtl/>
                <w:lang w:bidi="fa-IR"/>
              </w:rPr>
            </w:pPr>
          </w:p>
          <w:p w14:paraId="0B672C61" w14:textId="77777777" w:rsidR="000D35A1" w:rsidRPr="000D35A1" w:rsidRDefault="000D35A1" w:rsidP="000D35A1">
            <w:pPr>
              <w:bidi w:val="0"/>
              <w:rPr>
                <w:b w:val="0"/>
                <w:bCs/>
                <w:lang w:bidi="fa-IR"/>
              </w:rPr>
            </w:pPr>
            <w:r w:rsidRPr="000D35A1">
              <w:rPr>
                <w:b w:val="0"/>
                <w:bCs/>
                <w:lang w:bidi="fa-IR"/>
              </w:rPr>
              <w:t>```python</w:t>
            </w:r>
          </w:p>
          <w:p w14:paraId="101E4AED" w14:textId="77777777" w:rsidR="000D35A1" w:rsidRPr="000D35A1" w:rsidRDefault="000D35A1" w:rsidP="000D35A1">
            <w:pPr>
              <w:bidi w:val="0"/>
              <w:rPr>
                <w:b w:val="0"/>
                <w:bCs/>
                <w:lang w:bidi="fa-IR"/>
              </w:rPr>
            </w:pPr>
            <w:r w:rsidRPr="000D35A1">
              <w:rPr>
                <w:b w:val="0"/>
                <w:bCs/>
                <w:lang w:bidi="fa-IR"/>
              </w:rPr>
              <w:t># Basic repetition</w:t>
            </w:r>
          </w:p>
          <w:p w14:paraId="752D16B9" w14:textId="77777777" w:rsidR="000D35A1" w:rsidRPr="000D35A1" w:rsidRDefault="000D35A1" w:rsidP="000D35A1">
            <w:pPr>
              <w:bidi w:val="0"/>
              <w:rPr>
                <w:b w:val="0"/>
                <w:bCs/>
                <w:lang w:bidi="fa-IR"/>
              </w:rPr>
            </w:pPr>
            <w:r w:rsidRPr="000D35A1">
              <w:rPr>
                <w:b w:val="0"/>
                <w:bCs/>
                <w:lang w:bidi="fa-IR"/>
              </w:rPr>
              <w:t>print("na" * 10)</w:t>
            </w:r>
          </w:p>
          <w:p w14:paraId="5DCDB2FD" w14:textId="77777777" w:rsidR="000D35A1" w:rsidRPr="000D35A1" w:rsidRDefault="000D35A1" w:rsidP="000D35A1">
            <w:pPr>
              <w:bidi w:val="0"/>
              <w:rPr>
                <w:b w:val="0"/>
                <w:bCs/>
                <w:lang w:bidi="fa-IR"/>
              </w:rPr>
            </w:pPr>
            <w:r w:rsidRPr="000D35A1">
              <w:rPr>
                <w:b w:val="0"/>
                <w:bCs/>
                <w:lang w:bidi="fa-IR"/>
              </w:rPr>
              <w:t># Output: nanananananananana</w:t>
            </w:r>
          </w:p>
          <w:p w14:paraId="37587073" w14:textId="77777777" w:rsidR="000D35A1" w:rsidRPr="000D35A1" w:rsidRDefault="000D35A1" w:rsidP="000D35A1">
            <w:pPr>
              <w:bidi w:val="0"/>
              <w:rPr>
                <w:b w:val="0"/>
                <w:bCs/>
                <w:rtl/>
                <w:lang w:bidi="fa-IR"/>
              </w:rPr>
            </w:pPr>
          </w:p>
          <w:p w14:paraId="56DEABC4" w14:textId="77777777" w:rsidR="000D35A1" w:rsidRPr="000D35A1" w:rsidRDefault="000D35A1" w:rsidP="000D35A1">
            <w:pPr>
              <w:bidi w:val="0"/>
              <w:rPr>
                <w:b w:val="0"/>
                <w:bCs/>
                <w:lang w:bidi="fa-IR"/>
              </w:rPr>
            </w:pPr>
            <w:r w:rsidRPr="000D35A1">
              <w:rPr>
                <w:b w:val="0"/>
                <w:bCs/>
                <w:lang w:bidi="fa-IR"/>
              </w:rPr>
              <w:t>print("Hello " * 3)</w:t>
            </w:r>
          </w:p>
          <w:p w14:paraId="37705CB0" w14:textId="77777777" w:rsidR="000D35A1" w:rsidRPr="000D35A1" w:rsidRDefault="000D35A1" w:rsidP="000D35A1">
            <w:pPr>
              <w:bidi w:val="0"/>
              <w:rPr>
                <w:b w:val="0"/>
                <w:bCs/>
                <w:lang w:bidi="fa-IR"/>
              </w:rPr>
            </w:pPr>
            <w:r w:rsidRPr="000D35A1">
              <w:rPr>
                <w:b w:val="0"/>
                <w:bCs/>
                <w:lang w:bidi="fa-IR"/>
              </w:rPr>
              <w:t xml:space="preserve"># Output: Hello Hello Hello </w:t>
            </w:r>
          </w:p>
          <w:p w14:paraId="6CA0A7A6" w14:textId="77777777" w:rsidR="000D35A1" w:rsidRPr="000D35A1" w:rsidRDefault="000D35A1" w:rsidP="000D35A1">
            <w:pPr>
              <w:bidi w:val="0"/>
              <w:rPr>
                <w:b w:val="0"/>
                <w:bCs/>
                <w:rtl/>
                <w:lang w:bidi="fa-IR"/>
              </w:rPr>
            </w:pPr>
          </w:p>
          <w:p w14:paraId="6A4C71BB" w14:textId="77777777" w:rsidR="000D35A1" w:rsidRPr="000D35A1" w:rsidRDefault="000D35A1" w:rsidP="000D35A1">
            <w:pPr>
              <w:bidi w:val="0"/>
              <w:rPr>
                <w:b w:val="0"/>
                <w:bCs/>
                <w:lang w:bidi="fa-IR"/>
              </w:rPr>
            </w:pPr>
            <w:r w:rsidRPr="000D35A1">
              <w:rPr>
                <w:b w:val="0"/>
                <w:bCs/>
                <w:lang w:bidi="fa-IR"/>
              </w:rPr>
              <w:t># Works with single characters and spaces</w:t>
            </w:r>
          </w:p>
          <w:p w14:paraId="11B3F877" w14:textId="77777777" w:rsidR="000D35A1" w:rsidRPr="000D35A1" w:rsidRDefault="000D35A1" w:rsidP="000D35A1">
            <w:pPr>
              <w:bidi w:val="0"/>
              <w:rPr>
                <w:b w:val="0"/>
                <w:bCs/>
                <w:lang w:bidi="fa-IR"/>
              </w:rPr>
            </w:pPr>
            <w:r w:rsidRPr="000D35A1">
              <w:rPr>
                <w:b w:val="0"/>
                <w:bCs/>
                <w:lang w:bidi="fa-IR"/>
              </w:rPr>
              <w:t>print("A" * 5)</w:t>
            </w:r>
          </w:p>
          <w:p w14:paraId="404FA56D" w14:textId="77777777" w:rsidR="000D35A1" w:rsidRPr="000D35A1" w:rsidRDefault="000D35A1" w:rsidP="000D35A1">
            <w:pPr>
              <w:bidi w:val="0"/>
              <w:rPr>
                <w:b w:val="0"/>
                <w:bCs/>
                <w:lang w:bidi="fa-IR"/>
              </w:rPr>
            </w:pPr>
            <w:r w:rsidRPr="000D35A1">
              <w:rPr>
                <w:b w:val="0"/>
                <w:bCs/>
                <w:lang w:bidi="fa-IR"/>
              </w:rPr>
              <w:t># Output: AAAAA</w:t>
            </w:r>
          </w:p>
          <w:p w14:paraId="4A8A2947" w14:textId="77777777" w:rsidR="000D35A1" w:rsidRPr="000D35A1" w:rsidRDefault="000D35A1" w:rsidP="000D35A1">
            <w:pPr>
              <w:bidi w:val="0"/>
              <w:rPr>
                <w:b w:val="0"/>
                <w:bCs/>
                <w:rtl/>
                <w:lang w:bidi="fa-IR"/>
              </w:rPr>
            </w:pPr>
          </w:p>
          <w:p w14:paraId="315E6B1A" w14:textId="77777777" w:rsidR="000D35A1" w:rsidRPr="000D35A1" w:rsidRDefault="000D35A1" w:rsidP="000D35A1">
            <w:pPr>
              <w:bidi w:val="0"/>
              <w:rPr>
                <w:b w:val="0"/>
                <w:bCs/>
                <w:lang w:bidi="fa-IR"/>
              </w:rPr>
            </w:pPr>
            <w:r w:rsidRPr="000D35A1">
              <w:rPr>
                <w:b w:val="0"/>
                <w:bCs/>
                <w:lang w:bidi="fa-IR"/>
              </w:rPr>
              <w:t>print("-" * 20)</w:t>
            </w:r>
          </w:p>
          <w:p w14:paraId="0E3F83EA" w14:textId="77777777" w:rsidR="000D35A1" w:rsidRPr="000D35A1" w:rsidRDefault="000D35A1" w:rsidP="000D35A1">
            <w:pPr>
              <w:bidi w:val="0"/>
              <w:rPr>
                <w:b w:val="0"/>
                <w:bCs/>
                <w:lang w:bidi="fa-IR"/>
              </w:rPr>
            </w:pPr>
            <w:r w:rsidRPr="000D35A1">
              <w:rPr>
                <w:b w:val="0"/>
                <w:bCs/>
                <w:lang w:bidi="fa-IR"/>
              </w:rPr>
              <w:t># Output: --------------------</w:t>
            </w:r>
          </w:p>
          <w:p w14:paraId="35B455B7" w14:textId="77777777" w:rsidR="000D35A1" w:rsidRPr="000D35A1" w:rsidRDefault="000D35A1" w:rsidP="000D35A1">
            <w:pPr>
              <w:bidi w:val="0"/>
              <w:rPr>
                <w:b w:val="0"/>
                <w:bCs/>
                <w:lang w:bidi="fa-IR"/>
              </w:rPr>
            </w:pPr>
            <w:r w:rsidRPr="000D35A1">
              <w:rPr>
                <w:b w:val="0"/>
                <w:bCs/>
                <w:lang w:bidi="fa-IR"/>
              </w:rPr>
              <w:t># This is great for making separators in console output!</w:t>
            </w:r>
          </w:p>
          <w:p w14:paraId="62491FAD" w14:textId="77777777" w:rsidR="000D35A1" w:rsidRPr="000D35A1" w:rsidRDefault="000D35A1" w:rsidP="000D35A1">
            <w:pPr>
              <w:bidi w:val="0"/>
              <w:rPr>
                <w:b w:val="0"/>
                <w:bCs/>
                <w:rtl/>
                <w:lang w:bidi="fa-IR"/>
              </w:rPr>
            </w:pPr>
            <w:r w:rsidRPr="000D35A1">
              <w:rPr>
                <w:b w:val="0"/>
                <w:bCs/>
                <w:lang w:bidi="fa-IR"/>
              </w:rPr>
              <w:t>```</w:t>
            </w:r>
          </w:p>
          <w:p w14:paraId="2A5113A7" w14:textId="77777777" w:rsidR="000D35A1" w:rsidRPr="000D35A1" w:rsidRDefault="000D35A1" w:rsidP="000D35A1">
            <w:pPr>
              <w:bidi w:val="0"/>
              <w:rPr>
                <w:b w:val="0"/>
                <w:bCs/>
                <w:rtl/>
                <w:lang w:bidi="fa-IR"/>
              </w:rPr>
            </w:pPr>
          </w:p>
          <w:p w14:paraId="036BC56A" w14:textId="77777777" w:rsidR="000D35A1" w:rsidRPr="000D35A1" w:rsidRDefault="000D35A1" w:rsidP="000D35A1">
            <w:pPr>
              <w:bidi w:val="0"/>
              <w:rPr>
                <w:b w:val="0"/>
                <w:bCs/>
                <w:rtl/>
                <w:lang w:bidi="fa-IR"/>
              </w:rPr>
            </w:pPr>
            <w:r w:rsidRPr="000D35A1">
              <w:rPr>
                <w:b w:val="0"/>
                <w:bCs/>
                <w:lang w:bidi="fa-IR"/>
              </w:rPr>
              <w:t>---</w:t>
            </w:r>
          </w:p>
          <w:p w14:paraId="58811B85" w14:textId="77777777" w:rsidR="000D35A1" w:rsidRPr="000D35A1" w:rsidRDefault="000D35A1" w:rsidP="000D35A1">
            <w:pPr>
              <w:bidi w:val="0"/>
              <w:rPr>
                <w:b w:val="0"/>
                <w:bCs/>
                <w:rtl/>
                <w:lang w:bidi="fa-IR"/>
              </w:rPr>
            </w:pPr>
          </w:p>
          <w:p w14:paraId="6C099701" w14:textId="77777777" w:rsidR="000D35A1" w:rsidRPr="000D35A1" w:rsidRDefault="000D35A1" w:rsidP="000D35A1">
            <w:pPr>
              <w:bidi w:val="0"/>
              <w:rPr>
                <w:b w:val="0"/>
                <w:bCs/>
                <w:lang w:bidi="fa-IR"/>
              </w:rPr>
            </w:pPr>
            <w:r w:rsidRPr="000D35A1">
              <w:rPr>
                <w:b w:val="0"/>
                <w:bCs/>
                <w:lang w:bidi="fa-IR"/>
              </w:rPr>
              <w:t>### What about `n * "string"`?</w:t>
            </w:r>
          </w:p>
          <w:p w14:paraId="46F2EB76" w14:textId="77777777" w:rsidR="000D35A1" w:rsidRPr="000D35A1" w:rsidRDefault="000D35A1" w:rsidP="000D35A1">
            <w:pPr>
              <w:bidi w:val="0"/>
              <w:rPr>
                <w:b w:val="0"/>
                <w:bCs/>
                <w:rtl/>
                <w:lang w:bidi="fa-IR"/>
              </w:rPr>
            </w:pPr>
          </w:p>
          <w:p w14:paraId="703FEF7F" w14:textId="77777777" w:rsidR="000D35A1" w:rsidRPr="000D35A1" w:rsidRDefault="000D35A1" w:rsidP="000D35A1">
            <w:pPr>
              <w:bidi w:val="0"/>
              <w:rPr>
                <w:b w:val="0"/>
                <w:bCs/>
                <w:lang w:bidi="fa-IR"/>
              </w:rPr>
            </w:pPr>
            <w:r w:rsidRPr="000D35A1">
              <w:rPr>
                <w:b w:val="0"/>
                <w:bCs/>
                <w:lang w:bidi="fa-IR"/>
              </w:rPr>
              <w:t>It works exactly the same! The operation is **commutative**.</w:t>
            </w:r>
          </w:p>
          <w:p w14:paraId="5FD3CEF9" w14:textId="77777777" w:rsidR="000D35A1" w:rsidRPr="000D35A1" w:rsidRDefault="000D35A1" w:rsidP="000D35A1">
            <w:pPr>
              <w:bidi w:val="0"/>
              <w:rPr>
                <w:b w:val="0"/>
                <w:bCs/>
                <w:rtl/>
                <w:lang w:bidi="fa-IR"/>
              </w:rPr>
            </w:pPr>
          </w:p>
          <w:p w14:paraId="5BB81FC4" w14:textId="77777777" w:rsidR="000D35A1" w:rsidRPr="000D35A1" w:rsidRDefault="000D35A1" w:rsidP="000D35A1">
            <w:pPr>
              <w:bidi w:val="0"/>
              <w:rPr>
                <w:b w:val="0"/>
                <w:bCs/>
                <w:lang w:bidi="fa-IR"/>
              </w:rPr>
            </w:pPr>
            <w:r w:rsidRPr="000D35A1">
              <w:rPr>
                <w:b w:val="0"/>
                <w:bCs/>
                <w:lang w:bidi="fa-IR"/>
              </w:rPr>
              <w:t>```python</w:t>
            </w:r>
          </w:p>
          <w:p w14:paraId="41A77EF7" w14:textId="77777777" w:rsidR="000D35A1" w:rsidRPr="000D35A1" w:rsidRDefault="000D35A1" w:rsidP="000D35A1">
            <w:pPr>
              <w:bidi w:val="0"/>
              <w:rPr>
                <w:b w:val="0"/>
                <w:bCs/>
                <w:lang w:bidi="fa-IR"/>
              </w:rPr>
            </w:pPr>
            <w:r w:rsidRPr="000D35A1">
              <w:rPr>
                <w:b w:val="0"/>
                <w:bCs/>
                <w:lang w:bidi="fa-IR"/>
              </w:rPr>
              <w:t>print(10 * "na") # This is identical to "na" * 10</w:t>
            </w:r>
          </w:p>
          <w:p w14:paraId="51BE9EA0" w14:textId="77777777" w:rsidR="000D35A1" w:rsidRPr="000D35A1" w:rsidRDefault="000D35A1" w:rsidP="000D35A1">
            <w:pPr>
              <w:bidi w:val="0"/>
              <w:rPr>
                <w:b w:val="0"/>
                <w:bCs/>
                <w:lang w:bidi="fa-IR"/>
              </w:rPr>
            </w:pPr>
            <w:r w:rsidRPr="000D35A1">
              <w:rPr>
                <w:b w:val="0"/>
                <w:bCs/>
                <w:lang w:bidi="fa-IR"/>
              </w:rPr>
              <w:t># Output: nanananananananana</w:t>
            </w:r>
          </w:p>
          <w:p w14:paraId="18D83240" w14:textId="77777777" w:rsidR="000D35A1" w:rsidRPr="000D35A1" w:rsidRDefault="000D35A1" w:rsidP="000D35A1">
            <w:pPr>
              <w:bidi w:val="0"/>
              <w:rPr>
                <w:b w:val="0"/>
                <w:bCs/>
                <w:rtl/>
                <w:lang w:bidi="fa-IR"/>
              </w:rPr>
            </w:pPr>
            <w:r w:rsidRPr="000D35A1">
              <w:rPr>
                <w:b w:val="0"/>
                <w:bCs/>
                <w:lang w:bidi="fa-IR"/>
              </w:rPr>
              <w:t>```</w:t>
            </w:r>
          </w:p>
          <w:p w14:paraId="390C77B9" w14:textId="77777777" w:rsidR="000D35A1" w:rsidRPr="000D35A1" w:rsidRDefault="000D35A1" w:rsidP="000D35A1">
            <w:pPr>
              <w:bidi w:val="0"/>
              <w:rPr>
                <w:b w:val="0"/>
                <w:bCs/>
                <w:rtl/>
                <w:lang w:bidi="fa-IR"/>
              </w:rPr>
            </w:pPr>
          </w:p>
          <w:p w14:paraId="2E59D012" w14:textId="77777777" w:rsidR="000D35A1" w:rsidRPr="000D35A1" w:rsidRDefault="000D35A1" w:rsidP="000D35A1">
            <w:pPr>
              <w:bidi w:val="0"/>
              <w:rPr>
                <w:b w:val="0"/>
                <w:bCs/>
                <w:rtl/>
                <w:lang w:bidi="fa-IR"/>
              </w:rPr>
            </w:pPr>
            <w:r w:rsidRPr="000D35A1">
              <w:rPr>
                <w:b w:val="0"/>
                <w:bCs/>
                <w:lang w:bidi="fa-IR"/>
              </w:rPr>
              <w:t>---</w:t>
            </w:r>
          </w:p>
          <w:p w14:paraId="4690108A" w14:textId="77777777" w:rsidR="000D35A1" w:rsidRPr="000D35A1" w:rsidRDefault="000D35A1" w:rsidP="000D35A1">
            <w:pPr>
              <w:bidi w:val="0"/>
              <w:rPr>
                <w:b w:val="0"/>
                <w:bCs/>
                <w:rtl/>
                <w:lang w:bidi="fa-IR"/>
              </w:rPr>
            </w:pPr>
          </w:p>
          <w:p w14:paraId="1FD75B59" w14:textId="77777777" w:rsidR="000D35A1" w:rsidRPr="000D35A1" w:rsidRDefault="000D35A1" w:rsidP="000D35A1">
            <w:pPr>
              <w:bidi w:val="0"/>
              <w:rPr>
                <w:b w:val="0"/>
                <w:bCs/>
                <w:lang w:bidi="fa-IR"/>
              </w:rPr>
            </w:pPr>
            <w:r w:rsidRPr="000D35A1">
              <w:rPr>
                <w:b w:val="0"/>
                <w:bCs/>
                <w:lang w:bidi="fa-IR"/>
              </w:rPr>
              <w:t>### Important Edge Cases to Explain</w:t>
            </w:r>
          </w:p>
          <w:p w14:paraId="23D81750" w14:textId="77777777" w:rsidR="000D35A1" w:rsidRPr="000D35A1" w:rsidRDefault="000D35A1" w:rsidP="000D35A1">
            <w:pPr>
              <w:bidi w:val="0"/>
              <w:rPr>
                <w:b w:val="0"/>
                <w:bCs/>
                <w:rtl/>
                <w:lang w:bidi="fa-IR"/>
              </w:rPr>
            </w:pPr>
          </w:p>
          <w:p w14:paraId="34031175" w14:textId="77777777" w:rsidR="000D35A1" w:rsidRPr="000D35A1" w:rsidRDefault="000D35A1" w:rsidP="000D35A1">
            <w:pPr>
              <w:bidi w:val="0"/>
              <w:rPr>
                <w:b w:val="0"/>
                <w:bCs/>
                <w:lang w:bidi="fa-IR"/>
              </w:rPr>
            </w:pPr>
            <w:r w:rsidRPr="000D35A1">
              <w:rPr>
                <w:b w:val="0"/>
                <w:bCs/>
                <w:lang w:bidi="fa-IR"/>
              </w:rPr>
              <w:t>Your student will inevitably try weird values for `n`, so it's good to cover these:</w:t>
            </w:r>
          </w:p>
          <w:p w14:paraId="74C19496" w14:textId="77777777" w:rsidR="000D35A1" w:rsidRPr="000D35A1" w:rsidRDefault="000D35A1" w:rsidP="000D35A1">
            <w:pPr>
              <w:bidi w:val="0"/>
              <w:rPr>
                <w:b w:val="0"/>
                <w:bCs/>
                <w:rtl/>
                <w:lang w:bidi="fa-IR"/>
              </w:rPr>
            </w:pPr>
          </w:p>
          <w:p w14:paraId="416E2B97" w14:textId="77777777" w:rsidR="000D35A1" w:rsidRPr="000D35A1" w:rsidRDefault="000D35A1" w:rsidP="000D35A1">
            <w:pPr>
              <w:bidi w:val="0"/>
              <w:rPr>
                <w:b w:val="0"/>
                <w:bCs/>
                <w:lang w:bidi="fa-IR"/>
              </w:rPr>
            </w:pPr>
            <w:r w:rsidRPr="000D35A1">
              <w:rPr>
                <w:b w:val="0"/>
                <w:bCs/>
                <w:lang w:bidi="fa-IR"/>
              </w:rPr>
              <w:t>1.  **n = 0:** Repeating a string zero times gives you an empty string.</w:t>
            </w:r>
          </w:p>
          <w:p w14:paraId="3A8B0551" w14:textId="77777777" w:rsidR="000D35A1" w:rsidRPr="000D35A1" w:rsidRDefault="000D35A1" w:rsidP="000D35A1">
            <w:pPr>
              <w:bidi w:val="0"/>
              <w:rPr>
                <w:b w:val="0"/>
                <w:bCs/>
                <w:lang w:bidi="fa-IR"/>
              </w:rPr>
            </w:pPr>
            <w:r w:rsidRPr="000D35A1">
              <w:rPr>
                <w:b w:val="0"/>
                <w:bCs/>
                <w:lang w:bidi="fa-IR"/>
              </w:rPr>
              <w:t xml:space="preserve">    ```python</w:t>
            </w:r>
          </w:p>
          <w:p w14:paraId="0257B684" w14:textId="77777777" w:rsidR="000D35A1" w:rsidRPr="000D35A1" w:rsidRDefault="000D35A1" w:rsidP="000D35A1">
            <w:pPr>
              <w:bidi w:val="0"/>
              <w:rPr>
                <w:b w:val="0"/>
                <w:bCs/>
                <w:lang w:bidi="fa-IR"/>
              </w:rPr>
            </w:pPr>
            <w:r w:rsidRPr="000D35A1">
              <w:rPr>
                <w:b w:val="0"/>
                <w:bCs/>
                <w:lang w:bidi="fa-IR"/>
              </w:rPr>
              <w:t xml:space="preserve">    print("na" * 0)</w:t>
            </w:r>
          </w:p>
          <w:p w14:paraId="7A01A15E" w14:textId="77777777" w:rsidR="000D35A1" w:rsidRPr="000D35A1" w:rsidRDefault="000D35A1" w:rsidP="000D35A1">
            <w:pPr>
              <w:bidi w:val="0"/>
              <w:rPr>
                <w:b w:val="0"/>
                <w:bCs/>
                <w:lang w:bidi="fa-IR"/>
              </w:rPr>
            </w:pPr>
            <w:r w:rsidRPr="000D35A1">
              <w:rPr>
                <w:b w:val="0"/>
                <w:bCs/>
                <w:lang w:bidi="fa-IR"/>
              </w:rPr>
              <w:t xml:space="preserve">    # Output: (nothing, it's an empty string "")</w:t>
            </w:r>
          </w:p>
          <w:p w14:paraId="2B9894EE" w14:textId="77777777" w:rsidR="000D35A1" w:rsidRPr="000D35A1" w:rsidRDefault="000D35A1" w:rsidP="000D35A1">
            <w:pPr>
              <w:bidi w:val="0"/>
              <w:rPr>
                <w:b w:val="0"/>
                <w:bCs/>
                <w:rtl/>
                <w:lang w:bidi="fa-IR"/>
              </w:rPr>
            </w:pPr>
            <w:r w:rsidRPr="000D35A1">
              <w:rPr>
                <w:b w:val="0"/>
                <w:bCs/>
                <w:lang w:bidi="fa-IR"/>
              </w:rPr>
              <w:t xml:space="preserve">    ```</w:t>
            </w:r>
          </w:p>
          <w:p w14:paraId="179629BB" w14:textId="77777777" w:rsidR="000D35A1" w:rsidRPr="000D35A1" w:rsidRDefault="000D35A1" w:rsidP="000D35A1">
            <w:pPr>
              <w:bidi w:val="0"/>
              <w:rPr>
                <w:b w:val="0"/>
                <w:bCs/>
                <w:rtl/>
                <w:lang w:bidi="fa-IR"/>
              </w:rPr>
            </w:pPr>
          </w:p>
          <w:p w14:paraId="76CBB868" w14:textId="77777777" w:rsidR="000D35A1" w:rsidRPr="000D35A1" w:rsidRDefault="000D35A1" w:rsidP="000D35A1">
            <w:pPr>
              <w:bidi w:val="0"/>
              <w:rPr>
                <w:b w:val="0"/>
                <w:bCs/>
                <w:lang w:bidi="fa-IR"/>
              </w:rPr>
            </w:pPr>
            <w:r w:rsidRPr="000D35A1">
              <w:rPr>
                <w:b w:val="0"/>
                <w:bCs/>
                <w:lang w:bidi="fa-IR"/>
              </w:rPr>
              <w:t>2.  **n = 1:** Repeating a string one time gives you the original string.</w:t>
            </w:r>
          </w:p>
          <w:p w14:paraId="006E66F2" w14:textId="77777777" w:rsidR="000D35A1" w:rsidRPr="000D35A1" w:rsidRDefault="000D35A1" w:rsidP="000D35A1">
            <w:pPr>
              <w:bidi w:val="0"/>
              <w:rPr>
                <w:b w:val="0"/>
                <w:bCs/>
                <w:lang w:bidi="fa-IR"/>
              </w:rPr>
            </w:pPr>
            <w:r w:rsidRPr="000D35A1">
              <w:rPr>
                <w:b w:val="0"/>
                <w:bCs/>
                <w:lang w:bidi="fa-IR"/>
              </w:rPr>
              <w:t xml:space="preserve">    ```python</w:t>
            </w:r>
          </w:p>
          <w:p w14:paraId="266FFA74" w14:textId="77777777" w:rsidR="000D35A1" w:rsidRPr="000D35A1" w:rsidRDefault="000D35A1" w:rsidP="000D35A1">
            <w:pPr>
              <w:bidi w:val="0"/>
              <w:rPr>
                <w:b w:val="0"/>
                <w:bCs/>
                <w:lang w:bidi="fa-IR"/>
              </w:rPr>
            </w:pPr>
            <w:r w:rsidRPr="000D35A1">
              <w:rPr>
                <w:b w:val="0"/>
                <w:bCs/>
                <w:lang w:bidi="fa-IR"/>
              </w:rPr>
              <w:t xml:space="preserve">    print("na" * 1)</w:t>
            </w:r>
          </w:p>
          <w:p w14:paraId="30E7F1E2" w14:textId="77777777" w:rsidR="000D35A1" w:rsidRPr="000D35A1" w:rsidRDefault="000D35A1" w:rsidP="000D35A1">
            <w:pPr>
              <w:bidi w:val="0"/>
              <w:rPr>
                <w:b w:val="0"/>
                <w:bCs/>
                <w:lang w:bidi="fa-IR"/>
              </w:rPr>
            </w:pPr>
            <w:r w:rsidRPr="000D35A1">
              <w:rPr>
                <w:b w:val="0"/>
                <w:bCs/>
                <w:lang w:bidi="fa-IR"/>
              </w:rPr>
              <w:t xml:space="preserve">    # Output: na</w:t>
            </w:r>
          </w:p>
          <w:p w14:paraId="4D3743DB" w14:textId="77777777" w:rsidR="000D35A1" w:rsidRPr="000D35A1" w:rsidRDefault="000D35A1" w:rsidP="000D35A1">
            <w:pPr>
              <w:bidi w:val="0"/>
              <w:rPr>
                <w:b w:val="0"/>
                <w:bCs/>
                <w:rtl/>
                <w:lang w:bidi="fa-IR"/>
              </w:rPr>
            </w:pPr>
            <w:r w:rsidRPr="000D35A1">
              <w:rPr>
                <w:b w:val="0"/>
                <w:bCs/>
                <w:lang w:bidi="fa-IR"/>
              </w:rPr>
              <w:t xml:space="preserve">    ```</w:t>
            </w:r>
          </w:p>
          <w:p w14:paraId="5C32F519" w14:textId="77777777" w:rsidR="000D35A1" w:rsidRPr="000D35A1" w:rsidRDefault="000D35A1" w:rsidP="000D35A1">
            <w:pPr>
              <w:bidi w:val="0"/>
              <w:rPr>
                <w:b w:val="0"/>
                <w:bCs/>
                <w:rtl/>
                <w:lang w:bidi="fa-IR"/>
              </w:rPr>
            </w:pPr>
          </w:p>
          <w:p w14:paraId="29F19BA5" w14:textId="77777777" w:rsidR="000D35A1" w:rsidRPr="000D35A1" w:rsidRDefault="000D35A1" w:rsidP="000D35A1">
            <w:pPr>
              <w:bidi w:val="0"/>
              <w:rPr>
                <w:b w:val="0"/>
                <w:bCs/>
                <w:lang w:bidi="fa-IR"/>
              </w:rPr>
            </w:pPr>
            <w:r w:rsidRPr="000D35A1">
              <w:rPr>
                <w:b w:val="0"/>
                <w:bCs/>
                <w:lang w:bidi="fa-IR"/>
              </w:rPr>
              <w:t>3.  **Negative n:** This results in an empty string. It doesn't make sense to repeat something a negative number of times, so Python defines this edge case to give you nothing.</w:t>
            </w:r>
          </w:p>
          <w:p w14:paraId="34ECE16F" w14:textId="77777777" w:rsidR="000D35A1" w:rsidRPr="000D35A1" w:rsidRDefault="000D35A1" w:rsidP="000D35A1">
            <w:pPr>
              <w:bidi w:val="0"/>
              <w:rPr>
                <w:b w:val="0"/>
                <w:bCs/>
                <w:lang w:bidi="fa-IR"/>
              </w:rPr>
            </w:pPr>
            <w:r w:rsidRPr="000D35A1">
              <w:rPr>
                <w:b w:val="0"/>
                <w:bCs/>
                <w:lang w:bidi="fa-IR"/>
              </w:rPr>
              <w:t xml:space="preserve">    ```python</w:t>
            </w:r>
          </w:p>
          <w:p w14:paraId="7E9126A7" w14:textId="77777777" w:rsidR="000D35A1" w:rsidRPr="000D35A1" w:rsidRDefault="000D35A1" w:rsidP="000D35A1">
            <w:pPr>
              <w:bidi w:val="0"/>
              <w:rPr>
                <w:b w:val="0"/>
                <w:bCs/>
                <w:lang w:bidi="fa-IR"/>
              </w:rPr>
            </w:pPr>
            <w:r w:rsidRPr="000D35A1">
              <w:rPr>
                <w:b w:val="0"/>
                <w:bCs/>
                <w:lang w:bidi="fa-IR"/>
              </w:rPr>
              <w:t xml:space="preserve">    print("na" * -5)</w:t>
            </w:r>
          </w:p>
          <w:p w14:paraId="2184D1E0" w14:textId="77777777" w:rsidR="000D35A1" w:rsidRPr="000D35A1" w:rsidRDefault="000D35A1" w:rsidP="000D35A1">
            <w:pPr>
              <w:bidi w:val="0"/>
              <w:rPr>
                <w:b w:val="0"/>
                <w:bCs/>
                <w:lang w:bidi="fa-IR"/>
              </w:rPr>
            </w:pPr>
            <w:r w:rsidRPr="000D35A1">
              <w:rPr>
                <w:b w:val="0"/>
                <w:bCs/>
                <w:lang w:bidi="fa-IR"/>
              </w:rPr>
              <w:t xml:space="preserve">    # Output: (nothing, it's an empty string "")</w:t>
            </w:r>
          </w:p>
          <w:p w14:paraId="7F7445EE" w14:textId="77777777" w:rsidR="000D35A1" w:rsidRPr="000D35A1" w:rsidRDefault="000D35A1" w:rsidP="000D35A1">
            <w:pPr>
              <w:bidi w:val="0"/>
              <w:rPr>
                <w:b w:val="0"/>
                <w:bCs/>
                <w:rtl/>
                <w:lang w:bidi="fa-IR"/>
              </w:rPr>
            </w:pPr>
            <w:r w:rsidRPr="000D35A1">
              <w:rPr>
                <w:b w:val="0"/>
                <w:bCs/>
                <w:lang w:bidi="fa-IR"/>
              </w:rPr>
              <w:lastRenderedPageBreak/>
              <w:t xml:space="preserve">    ```</w:t>
            </w:r>
          </w:p>
          <w:p w14:paraId="2AABA736" w14:textId="77777777" w:rsidR="000D35A1" w:rsidRPr="000D35A1" w:rsidRDefault="000D35A1" w:rsidP="000D35A1">
            <w:pPr>
              <w:bidi w:val="0"/>
              <w:rPr>
                <w:b w:val="0"/>
                <w:bCs/>
                <w:rtl/>
                <w:lang w:bidi="fa-IR"/>
              </w:rPr>
            </w:pPr>
          </w:p>
          <w:p w14:paraId="163A7DE3" w14:textId="77777777" w:rsidR="000D35A1" w:rsidRPr="000D35A1" w:rsidRDefault="000D35A1" w:rsidP="000D35A1">
            <w:pPr>
              <w:bidi w:val="0"/>
              <w:rPr>
                <w:b w:val="0"/>
                <w:bCs/>
                <w:rtl/>
                <w:lang w:bidi="fa-IR"/>
              </w:rPr>
            </w:pPr>
            <w:r w:rsidRPr="000D35A1">
              <w:rPr>
                <w:b w:val="0"/>
                <w:bCs/>
                <w:lang w:bidi="fa-IR"/>
              </w:rPr>
              <w:t>---</w:t>
            </w:r>
          </w:p>
          <w:p w14:paraId="5CFC3AF0" w14:textId="77777777" w:rsidR="000D35A1" w:rsidRPr="000D35A1" w:rsidRDefault="000D35A1" w:rsidP="000D35A1">
            <w:pPr>
              <w:bidi w:val="0"/>
              <w:rPr>
                <w:b w:val="0"/>
                <w:bCs/>
                <w:rtl/>
                <w:lang w:bidi="fa-IR"/>
              </w:rPr>
            </w:pPr>
          </w:p>
          <w:p w14:paraId="536E0258" w14:textId="77777777" w:rsidR="000D35A1" w:rsidRPr="000D35A1" w:rsidRDefault="000D35A1" w:rsidP="000D35A1">
            <w:pPr>
              <w:bidi w:val="0"/>
              <w:rPr>
                <w:b w:val="0"/>
                <w:bCs/>
                <w:lang w:bidi="fa-IR"/>
              </w:rPr>
            </w:pPr>
            <w:r w:rsidRPr="000D35A1">
              <w:rPr>
                <w:b w:val="0"/>
                <w:bCs/>
                <w:lang w:bidi="fa-IR"/>
              </w:rPr>
              <w:t>### How is this Useful? (Practical Applications)</w:t>
            </w:r>
          </w:p>
          <w:p w14:paraId="3E5CDF28" w14:textId="77777777" w:rsidR="000D35A1" w:rsidRPr="000D35A1" w:rsidRDefault="000D35A1" w:rsidP="000D35A1">
            <w:pPr>
              <w:bidi w:val="0"/>
              <w:rPr>
                <w:b w:val="0"/>
                <w:bCs/>
                <w:rtl/>
                <w:lang w:bidi="fa-IR"/>
              </w:rPr>
            </w:pPr>
          </w:p>
          <w:p w14:paraId="0BE9DEAC" w14:textId="77777777" w:rsidR="000D35A1" w:rsidRPr="000D35A1" w:rsidRDefault="000D35A1" w:rsidP="000D35A1">
            <w:pPr>
              <w:bidi w:val="0"/>
              <w:rPr>
                <w:b w:val="0"/>
                <w:bCs/>
                <w:lang w:bidi="fa-IR"/>
              </w:rPr>
            </w:pPr>
            <w:r w:rsidRPr="000D35A1">
              <w:rPr>
                <w:b w:val="0"/>
                <w:bCs/>
                <w:lang w:bidi="fa-IR"/>
              </w:rPr>
              <w:t>This isn't just a gimmick; it's very practical. Give your student these examples:</w:t>
            </w:r>
          </w:p>
          <w:p w14:paraId="2610177F" w14:textId="77777777" w:rsidR="000D35A1" w:rsidRPr="000D35A1" w:rsidRDefault="000D35A1" w:rsidP="000D35A1">
            <w:pPr>
              <w:bidi w:val="0"/>
              <w:rPr>
                <w:b w:val="0"/>
                <w:bCs/>
                <w:rtl/>
                <w:lang w:bidi="fa-IR"/>
              </w:rPr>
            </w:pPr>
          </w:p>
          <w:p w14:paraId="526220A7" w14:textId="77777777" w:rsidR="000D35A1" w:rsidRPr="000D35A1" w:rsidRDefault="000D35A1" w:rsidP="000D35A1">
            <w:pPr>
              <w:bidi w:val="0"/>
              <w:rPr>
                <w:b w:val="0"/>
                <w:bCs/>
                <w:lang w:bidi="fa-IR"/>
              </w:rPr>
            </w:pPr>
            <w:r w:rsidRPr="000D35A1">
              <w:rPr>
                <w:b w:val="0"/>
                <w:bCs/>
                <w:lang w:bidi="fa-IR"/>
              </w:rPr>
              <w:t>1.  **Creating Visual Separators/Dividers:**</w:t>
            </w:r>
          </w:p>
          <w:p w14:paraId="198B8561" w14:textId="77777777" w:rsidR="000D35A1" w:rsidRPr="000D35A1" w:rsidRDefault="000D35A1" w:rsidP="000D35A1">
            <w:pPr>
              <w:bidi w:val="0"/>
              <w:rPr>
                <w:b w:val="0"/>
                <w:bCs/>
                <w:lang w:bidi="fa-IR"/>
              </w:rPr>
            </w:pPr>
            <w:r w:rsidRPr="000D35A1">
              <w:rPr>
                <w:b w:val="0"/>
                <w:bCs/>
                <w:lang w:bidi="fa-IR"/>
              </w:rPr>
              <w:t xml:space="preserve">    ```python</w:t>
            </w:r>
          </w:p>
          <w:p w14:paraId="1888A47F" w14:textId="77777777" w:rsidR="000D35A1" w:rsidRPr="000D35A1" w:rsidRDefault="000D35A1" w:rsidP="000D35A1">
            <w:pPr>
              <w:bidi w:val="0"/>
              <w:rPr>
                <w:b w:val="0"/>
                <w:bCs/>
                <w:lang w:bidi="fa-IR"/>
              </w:rPr>
            </w:pPr>
            <w:r w:rsidRPr="000D35A1">
              <w:rPr>
                <w:b w:val="0"/>
                <w:bCs/>
                <w:lang w:bidi="fa-IR"/>
              </w:rPr>
              <w:t xml:space="preserve">    print("=" * 40)</w:t>
            </w:r>
          </w:p>
          <w:p w14:paraId="4D1B4FD6" w14:textId="77777777" w:rsidR="000D35A1" w:rsidRPr="000D35A1" w:rsidRDefault="000D35A1" w:rsidP="000D35A1">
            <w:pPr>
              <w:bidi w:val="0"/>
              <w:rPr>
                <w:b w:val="0"/>
                <w:bCs/>
                <w:lang w:bidi="fa-IR"/>
              </w:rPr>
            </w:pPr>
            <w:r w:rsidRPr="000D35A1">
              <w:rPr>
                <w:b w:val="0"/>
                <w:bCs/>
                <w:lang w:bidi="fa-IR"/>
              </w:rPr>
              <w:t xml:space="preserve">    print("        ANALYSIS REPORT")</w:t>
            </w:r>
          </w:p>
          <w:p w14:paraId="2BD2AB52" w14:textId="77777777" w:rsidR="000D35A1" w:rsidRPr="000D35A1" w:rsidRDefault="000D35A1" w:rsidP="000D35A1">
            <w:pPr>
              <w:bidi w:val="0"/>
              <w:rPr>
                <w:b w:val="0"/>
                <w:bCs/>
                <w:lang w:bidi="fa-IR"/>
              </w:rPr>
            </w:pPr>
            <w:r w:rsidRPr="000D35A1">
              <w:rPr>
                <w:b w:val="0"/>
                <w:bCs/>
                <w:lang w:bidi="fa-IR"/>
              </w:rPr>
              <w:t xml:space="preserve">    print("=" * 40)</w:t>
            </w:r>
          </w:p>
          <w:p w14:paraId="4C0335D1" w14:textId="77777777" w:rsidR="000D35A1" w:rsidRPr="000D35A1" w:rsidRDefault="000D35A1" w:rsidP="000D35A1">
            <w:pPr>
              <w:bidi w:val="0"/>
              <w:rPr>
                <w:b w:val="0"/>
                <w:bCs/>
                <w:lang w:bidi="fa-IR"/>
              </w:rPr>
            </w:pPr>
            <w:r w:rsidRPr="000D35A1">
              <w:rPr>
                <w:b w:val="0"/>
                <w:bCs/>
                <w:lang w:bidi="fa-IR"/>
              </w:rPr>
              <w:t xml:space="preserve">    # Output:</w:t>
            </w:r>
          </w:p>
          <w:p w14:paraId="32346247" w14:textId="77777777" w:rsidR="000D35A1" w:rsidRPr="000D35A1" w:rsidRDefault="000D35A1" w:rsidP="000D35A1">
            <w:pPr>
              <w:bidi w:val="0"/>
              <w:rPr>
                <w:b w:val="0"/>
                <w:bCs/>
                <w:rtl/>
                <w:lang w:bidi="fa-IR"/>
              </w:rPr>
            </w:pPr>
            <w:r w:rsidRPr="000D35A1">
              <w:rPr>
                <w:b w:val="0"/>
                <w:bCs/>
                <w:lang w:bidi="fa-IR"/>
              </w:rPr>
              <w:t xml:space="preserve">    # ========================================</w:t>
            </w:r>
          </w:p>
          <w:p w14:paraId="1EAAFEFC" w14:textId="77777777" w:rsidR="000D35A1" w:rsidRPr="000D35A1" w:rsidRDefault="000D35A1" w:rsidP="000D35A1">
            <w:pPr>
              <w:bidi w:val="0"/>
              <w:rPr>
                <w:b w:val="0"/>
                <w:bCs/>
                <w:lang w:bidi="fa-IR"/>
              </w:rPr>
            </w:pPr>
            <w:r w:rsidRPr="000D35A1">
              <w:rPr>
                <w:b w:val="0"/>
                <w:bCs/>
                <w:lang w:bidi="fa-IR"/>
              </w:rPr>
              <w:t xml:space="preserve">    #         ANALYSIS REPORT</w:t>
            </w:r>
          </w:p>
          <w:p w14:paraId="2104BE13" w14:textId="77777777" w:rsidR="000D35A1" w:rsidRPr="000D35A1" w:rsidRDefault="000D35A1" w:rsidP="000D35A1">
            <w:pPr>
              <w:bidi w:val="0"/>
              <w:rPr>
                <w:b w:val="0"/>
                <w:bCs/>
                <w:rtl/>
                <w:lang w:bidi="fa-IR"/>
              </w:rPr>
            </w:pPr>
            <w:r w:rsidRPr="000D35A1">
              <w:rPr>
                <w:b w:val="0"/>
                <w:bCs/>
                <w:lang w:bidi="fa-IR"/>
              </w:rPr>
              <w:t xml:space="preserve">    # ========================================</w:t>
            </w:r>
          </w:p>
          <w:p w14:paraId="4DFC9F0A" w14:textId="77777777" w:rsidR="000D35A1" w:rsidRPr="000D35A1" w:rsidRDefault="000D35A1" w:rsidP="000D35A1">
            <w:pPr>
              <w:bidi w:val="0"/>
              <w:rPr>
                <w:b w:val="0"/>
                <w:bCs/>
                <w:rtl/>
                <w:lang w:bidi="fa-IR"/>
              </w:rPr>
            </w:pPr>
            <w:r w:rsidRPr="000D35A1">
              <w:rPr>
                <w:b w:val="0"/>
                <w:bCs/>
                <w:lang w:bidi="fa-IR"/>
              </w:rPr>
              <w:t xml:space="preserve">    ```</w:t>
            </w:r>
          </w:p>
          <w:p w14:paraId="6F6E2F0D" w14:textId="77777777" w:rsidR="000D35A1" w:rsidRPr="000D35A1" w:rsidRDefault="000D35A1" w:rsidP="000D35A1">
            <w:pPr>
              <w:bidi w:val="0"/>
              <w:rPr>
                <w:b w:val="0"/>
                <w:bCs/>
                <w:rtl/>
                <w:lang w:bidi="fa-IR"/>
              </w:rPr>
            </w:pPr>
          </w:p>
          <w:p w14:paraId="710FFF8E" w14:textId="77777777" w:rsidR="000D35A1" w:rsidRPr="000D35A1" w:rsidRDefault="000D35A1" w:rsidP="000D35A1">
            <w:pPr>
              <w:bidi w:val="0"/>
              <w:rPr>
                <w:b w:val="0"/>
                <w:bCs/>
                <w:lang w:bidi="fa-IR"/>
              </w:rPr>
            </w:pPr>
            <w:r w:rsidRPr="000D35A1">
              <w:rPr>
                <w:b w:val="0"/>
                <w:bCs/>
                <w:lang w:bidi="fa-IR"/>
              </w:rPr>
              <w:t>2.  **Simple ASCII Art:**</w:t>
            </w:r>
          </w:p>
          <w:p w14:paraId="0DCBD1EA" w14:textId="77777777" w:rsidR="000D35A1" w:rsidRPr="000D35A1" w:rsidRDefault="000D35A1" w:rsidP="000D35A1">
            <w:pPr>
              <w:bidi w:val="0"/>
              <w:rPr>
                <w:b w:val="0"/>
                <w:bCs/>
                <w:lang w:bidi="fa-IR"/>
              </w:rPr>
            </w:pPr>
            <w:r w:rsidRPr="000D35A1">
              <w:rPr>
                <w:b w:val="0"/>
                <w:bCs/>
                <w:lang w:bidi="fa-IR"/>
              </w:rPr>
              <w:t xml:space="preserve">    ```python</w:t>
            </w:r>
          </w:p>
          <w:p w14:paraId="5F40C410" w14:textId="77777777" w:rsidR="000D35A1" w:rsidRPr="000D35A1" w:rsidRDefault="000D35A1" w:rsidP="000D35A1">
            <w:pPr>
              <w:bidi w:val="0"/>
              <w:rPr>
                <w:b w:val="0"/>
                <w:bCs/>
                <w:lang w:bidi="fa-IR"/>
              </w:rPr>
            </w:pPr>
            <w:r w:rsidRPr="000D35A1">
              <w:rPr>
                <w:b w:val="0"/>
                <w:bCs/>
                <w:lang w:bidi="fa-IR"/>
              </w:rPr>
              <w:t xml:space="preserve">    print("^" * 5)</w:t>
            </w:r>
          </w:p>
          <w:p w14:paraId="52AE93A5" w14:textId="77777777" w:rsidR="000D35A1" w:rsidRPr="000D35A1" w:rsidRDefault="000D35A1" w:rsidP="000D35A1">
            <w:pPr>
              <w:bidi w:val="0"/>
              <w:rPr>
                <w:b w:val="0"/>
                <w:bCs/>
                <w:lang w:bidi="fa-IR"/>
              </w:rPr>
            </w:pPr>
            <w:r w:rsidRPr="000D35A1">
              <w:rPr>
                <w:b w:val="0"/>
                <w:bCs/>
                <w:lang w:bidi="fa-IR"/>
              </w:rPr>
              <w:t xml:space="preserve">    print("/\\" * 4)</w:t>
            </w:r>
          </w:p>
          <w:p w14:paraId="0E63081F" w14:textId="77777777" w:rsidR="000D35A1" w:rsidRPr="000D35A1" w:rsidRDefault="000D35A1" w:rsidP="000D35A1">
            <w:pPr>
              <w:bidi w:val="0"/>
              <w:rPr>
                <w:b w:val="0"/>
                <w:bCs/>
                <w:lang w:bidi="fa-IR"/>
              </w:rPr>
            </w:pPr>
            <w:r w:rsidRPr="000D35A1">
              <w:rPr>
                <w:b w:val="0"/>
                <w:bCs/>
                <w:lang w:bidi="fa-IR"/>
              </w:rPr>
              <w:t xml:space="preserve">    # Output:</w:t>
            </w:r>
          </w:p>
          <w:p w14:paraId="083B4550" w14:textId="77777777" w:rsidR="000D35A1" w:rsidRPr="000D35A1" w:rsidRDefault="000D35A1" w:rsidP="000D35A1">
            <w:pPr>
              <w:bidi w:val="0"/>
              <w:rPr>
                <w:b w:val="0"/>
                <w:bCs/>
                <w:rtl/>
                <w:lang w:bidi="fa-IR"/>
              </w:rPr>
            </w:pPr>
            <w:r w:rsidRPr="000D35A1">
              <w:rPr>
                <w:b w:val="0"/>
                <w:bCs/>
                <w:lang w:bidi="fa-IR"/>
              </w:rPr>
              <w:t xml:space="preserve">    # ^^^^^</w:t>
            </w:r>
          </w:p>
          <w:p w14:paraId="64DEBC71" w14:textId="77777777" w:rsidR="000D35A1" w:rsidRPr="000D35A1" w:rsidRDefault="000D35A1" w:rsidP="000D35A1">
            <w:pPr>
              <w:bidi w:val="0"/>
              <w:rPr>
                <w:b w:val="0"/>
                <w:bCs/>
                <w:rtl/>
                <w:lang w:bidi="fa-IR"/>
              </w:rPr>
            </w:pPr>
            <w:r w:rsidRPr="000D35A1">
              <w:rPr>
                <w:b w:val="0"/>
                <w:bCs/>
                <w:lang w:bidi="fa-IR"/>
              </w:rPr>
              <w:t xml:space="preserve">    # /\/\/\/\</w:t>
            </w:r>
          </w:p>
          <w:p w14:paraId="4FF02599" w14:textId="77777777" w:rsidR="000D35A1" w:rsidRPr="000D35A1" w:rsidRDefault="000D35A1" w:rsidP="000D35A1">
            <w:pPr>
              <w:bidi w:val="0"/>
              <w:rPr>
                <w:b w:val="0"/>
                <w:bCs/>
                <w:rtl/>
                <w:lang w:bidi="fa-IR"/>
              </w:rPr>
            </w:pPr>
            <w:r w:rsidRPr="000D35A1">
              <w:rPr>
                <w:b w:val="0"/>
                <w:bCs/>
                <w:lang w:bidi="fa-IR"/>
              </w:rPr>
              <w:t xml:space="preserve">    ```</w:t>
            </w:r>
          </w:p>
          <w:p w14:paraId="4ADF43A9" w14:textId="77777777" w:rsidR="000D35A1" w:rsidRPr="000D35A1" w:rsidRDefault="000D35A1" w:rsidP="000D35A1">
            <w:pPr>
              <w:bidi w:val="0"/>
              <w:rPr>
                <w:b w:val="0"/>
                <w:bCs/>
                <w:rtl/>
                <w:lang w:bidi="fa-IR"/>
              </w:rPr>
            </w:pPr>
          </w:p>
          <w:p w14:paraId="72338581" w14:textId="77777777" w:rsidR="000D35A1" w:rsidRPr="000D35A1" w:rsidRDefault="000D35A1" w:rsidP="000D35A1">
            <w:pPr>
              <w:bidi w:val="0"/>
              <w:rPr>
                <w:b w:val="0"/>
                <w:bCs/>
                <w:lang w:bidi="fa-IR"/>
              </w:rPr>
            </w:pPr>
            <w:r w:rsidRPr="000D35A1">
              <w:rPr>
                <w:b w:val="0"/>
                <w:bCs/>
                <w:lang w:bidi="fa-IR"/>
              </w:rPr>
              <w:t>3.  **Generating Test Data:**</w:t>
            </w:r>
          </w:p>
          <w:p w14:paraId="3D95A145" w14:textId="77777777" w:rsidR="000D35A1" w:rsidRPr="000D35A1" w:rsidRDefault="000D35A1" w:rsidP="000D35A1">
            <w:pPr>
              <w:bidi w:val="0"/>
              <w:rPr>
                <w:b w:val="0"/>
                <w:bCs/>
                <w:lang w:bidi="fa-IR"/>
              </w:rPr>
            </w:pPr>
            <w:r w:rsidRPr="000D35A1">
              <w:rPr>
                <w:b w:val="0"/>
                <w:bCs/>
                <w:lang w:bidi="fa-IR"/>
              </w:rPr>
              <w:t xml:space="preserve">    ```python</w:t>
            </w:r>
          </w:p>
          <w:p w14:paraId="3058B433" w14:textId="77777777" w:rsidR="000D35A1" w:rsidRPr="000D35A1" w:rsidRDefault="000D35A1" w:rsidP="000D35A1">
            <w:pPr>
              <w:bidi w:val="0"/>
              <w:rPr>
                <w:b w:val="0"/>
                <w:bCs/>
                <w:lang w:bidi="fa-IR"/>
              </w:rPr>
            </w:pPr>
            <w:r w:rsidRPr="000D35A1">
              <w:rPr>
                <w:b w:val="0"/>
                <w:bCs/>
                <w:lang w:bidi="fa-IR"/>
              </w:rPr>
              <w:t xml:space="preserve">    # Need a long string to test something?</w:t>
            </w:r>
          </w:p>
          <w:p w14:paraId="5605E417" w14:textId="77777777" w:rsidR="000D35A1" w:rsidRPr="000D35A1" w:rsidRDefault="000D35A1" w:rsidP="000D35A1">
            <w:pPr>
              <w:bidi w:val="0"/>
              <w:rPr>
                <w:b w:val="0"/>
                <w:bCs/>
                <w:lang w:bidi="fa-IR"/>
              </w:rPr>
            </w:pPr>
            <w:r w:rsidRPr="000D35A1">
              <w:rPr>
                <w:b w:val="0"/>
                <w:bCs/>
                <w:lang w:bidi="fa-IR"/>
              </w:rPr>
              <w:t xml:space="preserve">    long_test_string = "xyz" * 1000 # Creates a string 3000 characters long</w:t>
            </w:r>
          </w:p>
          <w:p w14:paraId="3B0C1ED9" w14:textId="77777777" w:rsidR="000D35A1" w:rsidRPr="000D35A1" w:rsidRDefault="000D35A1" w:rsidP="000D35A1">
            <w:pPr>
              <w:bidi w:val="0"/>
              <w:rPr>
                <w:b w:val="0"/>
                <w:bCs/>
                <w:rtl/>
                <w:lang w:bidi="fa-IR"/>
              </w:rPr>
            </w:pPr>
            <w:r w:rsidRPr="000D35A1">
              <w:rPr>
                <w:b w:val="0"/>
                <w:bCs/>
                <w:lang w:bidi="fa-IR"/>
              </w:rPr>
              <w:t xml:space="preserve">    ```</w:t>
            </w:r>
          </w:p>
          <w:p w14:paraId="5B08322A" w14:textId="77777777" w:rsidR="000D35A1" w:rsidRPr="000D35A1" w:rsidRDefault="000D35A1" w:rsidP="000D35A1">
            <w:pPr>
              <w:bidi w:val="0"/>
              <w:rPr>
                <w:b w:val="0"/>
                <w:bCs/>
                <w:rtl/>
                <w:lang w:bidi="fa-IR"/>
              </w:rPr>
            </w:pPr>
          </w:p>
          <w:p w14:paraId="64794C19" w14:textId="77777777" w:rsidR="000D35A1" w:rsidRPr="000D35A1" w:rsidRDefault="000D35A1" w:rsidP="000D35A1">
            <w:pPr>
              <w:bidi w:val="0"/>
              <w:rPr>
                <w:b w:val="0"/>
                <w:bCs/>
                <w:lang w:bidi="fa-IR"/>
              </w:rPr>
            </w:pPr>
            <w:r w:rsidRPr="000D35A1">
              <w:rPr>
                <w:b w:val="0"/>
                <w:bCs/>
                <w:lang w:bidi="fa-IR"/>
              </w:rPr>
              <w:t>4.  **Formatting Text (Simple Indentation):**</w:t>
            </w:r>
          </w:p>
          <w:p w14:paraId="1C6948EE" w14:textId="77777777" w:rsidR="000D35A1" w:rsidRPr="000D35A1" w:rsidRDefault="000D35A1" w:rsidP="000D35A1">
            <w:pPr>
              <w:bidi w:val="0"/>
              <w:rPr>
                <w:b w:val="0"/>
                <w:bCs/>
                <w:lang w:bidi="fa-IR"/>
              </w:rPr>
            </w:pPr>
            <w:r w:rsidRPr="000D35A1">
              <w:rPr>
                <w:b w:val="0"/>
                <w:bCs/>
                <w:lang w:bidi="fa-IR"/>
              </w:rPr>
              <w:t xml:space="preserve">    ```python</w:t>
            </w:r>
          </w:p>
          <w:p w14:paraId="0E1F90E1" w14:textId="77777777" w:rsidR="000D35A1" w:rsidRPr="000D35A1" w:rsidRDefault="000D35A1" w:rsidP="000D35A1">
            <w:pPr>
              <w:bidi w:val="0"/>
              <w:rPr>
                <w:b w:val="0"/>
                <w:bCs/>
                <w:lang w:bidi="fa-IR"/>
              </w:rPr>
            </w:pPr>
            <w:r w:rsidRPr="000D35A1">
              <w:rPr>
                <w:b w:val="0"/>
                <w:bCs/>
                <w:lang w:bidi="fa-IR"/>
              </w:rPr>
              <w:t xml:space="preserve">    indent = "    " * 3 # 3 levels of indentation (12 spaces)</w:t>
            </w:r>
          </w:p>
          <w:p w14:paraId="6C05C6FA" w14:textId="77777777" w:rsidR="000D35A1" w:rsidRPr="000D35A1" w:rsidRDefault="000D35A1" w:rsidP="000D35A1">
            <w:pPr>
              <w:bidi w:val="0"/>
              <w:rPr>
                <w:b w:val="0"/>
                <w:bCs/>
                <w:lang w:bidi="fa-IR"/>
              </w:rPr>
            </w:pPr>
            <w:r w:rsidRPr="000D35A1">
              <w:rPr>
                <w:b w:val="0"/>
                <w:bCs/>
                <w:lang w:bidi="fa-IR"/>
              </w:rPr>
              <w:t xml:space="preserve">    print(indent + "This text is indented.")</w:t>
            </w:r>
          </w:p>
          <w:p w14:paraId="34AF4A59" w14:textId="77777777" w:rsidR="000D35A1" w:rsidRPr="000D35A1" w:rsidRDefault="000D35A1" w:rsidP="000D35A1">
            <w:pPr>
              <w:bidi w:val="0"/>
              <w:rPr>
                <w:b w:val="0"/>
                <w:bCs/>
                <w:lang w:bidi="fa-IR"/>
              </w:rPr>
            </w:pPr>
            <w:r w:rsidRPr="000D35A1">
              <w:rPr>
                <w:b w:val="0"/>
                <w:bCs/>
                <w:lang w:bidi="fa-IR"/>
              </w:rPr>
              <w:lastRenderedPageBreak/>
              <w:t xml:space="preserve">    # Output:             This text is indented.</w:t>
            </w:r>
          </w:p>
          <w:p w14:paraId="43C416F7" w14:textId="77777777" w:rsidR="000D35A1" w:rsidRPr="000D35A1" w:rsidRDefault="000D35A1" w:rsidP="000D35A1">
            <w:pPr>
              <w:bidi w:val="0"/>
              <w:rPr>
                <w:b w:val="0"/>
                <w:bCs/>
                <w:rtl/>
                <w:lang w:bidi="fa-IR"/>
              </w:rPr>
            </w:pPr>
            <w:r w:rsidRPr="000D35A1">
              <w:rPr>
                <w:b w:val="0"/>
                <w:bCs/>
                <w:lang w:bidi="fa-IR"/>
              </w:rPr>
              <w:t xml:space="preserve">    ```</w:t>
            </w:r>
          </w:p>
          <w:p w14:paraId="54B1EB61" w14:textId="77777777" w:rsidR="000D35A1" w:rsidRPr="000D35A1" w:rsidRDefault="000D35A1" w:rsidP="000D35A1">
            <w:pPr>
              <w:bidi w:val="0"/>
              <w:rPr>
                <w:b w:val="0"/>
                <w:bCs/>
                <w:rtl/>
                <w:lang w:bidi="fa-IR"/>
              </w:rPr>
            </w:pPr>
          </w:p>
          <w:p w14:paraId="489FC66C" w14:textId="77777777" w:rsidR="000D35A1" w:rsidRPr="000D35A1" w:rsidRDefault="000D35A1" w:rsidP="000D35A1">
            <w:pPr>
              <w:bidi w:val="0"/>
              <w:rPr>
                <w:b w:val="0"/>
                <w:bCs/>
                <w:rtl/>
                <w:lang w:bidi="fa-IR"/>
              </w:rPr>
            </w:pPr>
            <w:r w:rsidRPr="000D35A1">
              <w:rPr>
                <w:b w:val="0"/>
                <w:bCs/>
                <w:lang w:bidi="fa-IR"/>
              </w:rPr>
              <w:t>---</w:t>
            </w:r>
          </w:p>
          <w:p w14:paraId="348C0370" w14:textId="77777777" w:rsidR="000D35A1" w:rsidRPr="000D35A1" w:rsidRDefault="000D35A1" w:rsidP="000D35A1">
            <w:pPr>
              <w:bidi w:val="0"/>
              <w:rPr>
                <w:b w:val="0"/>
                <w:bCs/>
                <w:rtl/>
                <w:lang w:bidi="fa-IR"/>
              </w:rPr>
            </w:pPr>
          </w:p>
          <w:p w14:paraId="7A6CB03B" w14:textId="77777777" w:rsidR="000D35A1" w:rsidRPr="000D35A1" w:rsidRDefault="000D35A1" w:rsidP="000D35A1">
            <w:pPr>
              <w:bidi w:val="0"/>
              <w:rPr>
                <w:b w:val="0"/>
                <w:bCs/>
                <w:lang w:bidi="fa-IR"/>
              </w:rPr>
            </w:pPr>
            <w:r w:rsidRPr="000D35A1">
              <w:rPr>
                <w:b w:val="0"/>
                <w:bCs/>
                <w:lang w:bidi="fa-IR"/>
              </w:rPr>
              <w:t>### Comparison to JavaScript</w:t>
            </w:r>
          </w:p>
          <w:p w14:paraId="36B1D1C1" w14:textId="77777777" w:rsidR="000D35A1" w:rsidRPr="000D35A1" w:rsidRDefault="000D35A1" w:rsidP="000D35A1">
            <w:pPr>
              <w:bidi w:val="0"/>
              <w:rPr>
                <w:b w:val="0"/>
                <w:bCs/>
                <w:rtl/>
                <w:lang w:bidi="fa-IR"/>
              </w:rPr>
            </w:pPr>
          </w:p>
          <w:p w14:paraId="5EC89893" w14:textId="77777777" w:rsidR="000D35A1" w:rsidRPr="000D35A1" w:rsidRDefault="000D35A1" w:rsidP="000D35A1">
            <w:pPr>
              <w:bidi w:val="0"/>
              <w:rPr>
                <w:b w:val="0"/>
                <w:bCs/>
                <w:lang w:bidi="fa-IR"/>
              </w:rPr>
            </w:pPr>
            <w:r w:rsidRPr="000D35A1">
              <w:rPr>
                <w:b w:val="0"/>
                <w:bCs/>
                <w:lang w:bidi="fa-IR"/>
              </w:rPr>
              <w:t>Since your student has JS knowledge, it's helpful to contrast it. **This is a key difference.**</w:t>
            </w:r>
          </w:p>
          <w:p w14:paraId="509239D6" w14:textId="77777777" w:rsidR="000D35A1" w:rsidRPr="000D35A1" w:rsidRDefault="000D35A1" w:rsidP="000D35A1">
            <w:pPr>
              <w:bidi w:val="0"/>
              <w:rPr>
                <w:b w:val="0"/>
                <w:bCs/>
                <w:rtl/>
                <w:lang w:bidi="fa-IR"/>
              </w:rPr>
            </w:pPr>
          </w:p>
          <w:p w14:paraId="14C198F1" w14:textId="77777777" w:rsidR="000D35A1" w:rsidRPr="000D35A1" w:rsidRDefault="000D35A1" w:rsidP="000D35A1">
            <w:pPr>
              <w:bidi w:val="0"/>
              <w:rPr>
                <w:b w:val="0"/>
                <w:bCs/>
                <w:lang w:bidi="fa-IR"/>
              </w:rPr>
            </w:pPr>
            <w:r w:rsidRPr="000D35A1">
              <w:rPr>
                <w:b w:val="0"/>
                <w:bCs/>
                <w:lang w:bidi="fa-IR"/>
              </w:rPr>
              <w:t>In JavaScript, the `*` operator is only for numbers. Trying to do `"na" * 10` results in `NaN` (Not a Number).</w:t>
            </w:r>
          </w:p>
          <w:p w14:paraId="621512FD" w14:textId="77777777" w:rsidR="000D35A1" w:rsidRPr="000D35A1" w:rsidRDefault="000D35A1" w:rsidP="000D35A1">
            <w:pPr>
              <w:bidi w:val="0"/>
              <w:rPr>
                <w:b w:val="0"/>
                <w:bCs/>
                <w:rtl/>
                <w:lang w:bidi="fa-IR"/>
              </w:rPr>
            </w:pPr>
          </w:p>
          <w:p w14:paraId="5D867203" w14:textId="77777777" w:rsidR="000D35A1" w:rsidRPr="000D35A1" w:rsidRDefault="000D35A1" w:rsidP="000D35A1">
            <w:pPr>
              <w:bidi w:val="0"/>
              <w:rPr>
                <w:b w:val="0"/>
                <w:bCs/>
                <w:lang w:bidi="fa-IR"/>
              </w:rPr>
            </w:pPr>
            <w:r w:rsidRPr="000D35A1">
              <w:rPr>
                <w:b w:val="0"/>
                <w:bCs/>
                <w:lang w:bidi="fa-IR"/>
              </w:rPr>
              <w:t>**JavaScript:**</w:t>
            </w:r>
          </w:p>
          <w:p w14:paraId="09D0D1D5" w14:textId="77777777" w:rsidR="000D35A1" w:rsidRPr="000D35A1" w:rsidRDefault="000D35A1" w:rsidP="000D35A1">
            <w:pPr>
              <w:bidi w:val="0"/>
              <w:rPr>
                <w:b w:val="0"/>
                <w:bCs/>
                <w:lang w:bidi="fa-IR"/>
              </w:rPr>
            </w:pPr>
            <w:r w:rsidRPr="000D35A1">
              <w:rPr>
                <w:b w:val="0"/>
                <w:bCs/>
                <w:lang w:bidi="fa-IR"/>
              </w:rPr>
              <w:t>```javascript</w:t>
            </w:r>
          </w:p>
          <w:p w14:paraId="2B0E8BB5" w14:textId="77777777" w:rsidR="000D35A1" w:rsidRPr="000D35A1" w:rsidRDefault="000D35A1" w:rsidP="000D35A1">
            <w:pPr>
              <w:bidi w:val="0"/>
              <w:rPr>
                <w:b w:val="0"/>
                <w:bCs/>
                <w:lang w:bidi="fa-IR"/>
              </w:rPr>
            </w:pPr>
            <w:r w:rsidRPr="000D35A1">
              <w:rPr>
                <w:b w:val="0"/>
                <w:bCs/>
                <w:lang w:bidi="fa-IR"/>
              </w:rPr>
              <w:t>console.log("na" * 10); // Output: NaN</w:t>
            </w:r>
          </w:p>
          <w:p w14:paraId="6812627D" w14:textId="77777777" w:rsidR="000D35A1" w:rsidRPr="000D35A1" w:rsidRDefault="000D35A1" w:rsidP="000D35A1">
            <w:pPr>
              <w:bidi w:val="0"/>
              <w:rPr>
                <w:b w:val="0"/>
                <w:bCs/>
                <w:lang w:bidi="fa-IR"/>
              </w:rPr>
            </w:pPr>
            <w:r w:rsidRPr="000D35A1">
              <w:rPr>
                <w:b w:val="0"/>
                <w:bCs/>
                <w:lang w:bidi="fa-IR"/>
              </w:rPr>
              <w:t>// To repeat a string in JS, you use the .repeat() method:</w:t>
            </w:r>
          </w:p>
          <w:p w14:paraId="2459370B" w14:textId="77777777" w:rsidR="000D35A1" w:rsidRPr="000D35A1" w:rsidRDefault="000D35A1" w:rsidP="000D35A1">
            <w:pPr>
              <w:bidi w:val="0"/>
              <w:rPr>
                <w:b w:val="0"/>
                <w:bCs/>
                <w:lang w:bidi="fa-IR"/>
              </w:rPr>
            </w:pPr>
            <w:r w:rsidRPr="000D35A1">
              <w:rPr>
                <w:b w:val="0"/>
                <w:bCs/>
                <w:lang w:bidi="fa-IR"/>
              </w:rPr>
              <w:t>console.log("na".repeat(10)); // Output: nanananananananana</w:t>
            </w:r>
          </w:p>
          <w:p w14:paraId="0DA16E7A" w14:textId="77777777" w:rsidR="000D35A1" w:rsidRPr="000D35A1" w:rsidRDefault="000D35A1" w:rsidP="000D35A1">
            <w:pPr>
              <w:bidi w:val="0"/>
              <w:rPr>
                <w:b w:val="0"/>
                <w:bCs/>
                <w:rtl/>
                <w:lang w:bidi="fa-IR"/>
              </w:rPr>
            </w:pPr>
            <w:r w:rsidRPr="000D35A1">
              <w:rPr>
                <w:b w:val="0"/>
                <w:bCs/>
                <w:lang w:bidi="fa-IR"/>
              </w:rPr>
              <w:t>```</w:t>
            </w:r>
          </w:p>
          <w:p w14:paraId="0517EAC2" w14:textId="77777777" w:rsidR="000D35A1" w:rsidRPr="000D35A1" w:rsidRDefault="000D35A1" w:rsidP="000D35A1">
            <w:pPr>
              <w:bidi w:val="0"/>
              <w:rPr>
                <w:b w:val="0"/>
                <w:bCs/>
                <w:rtl/>
                <w:lang w:bidi="fa-IR"/>
              </w:rPr>
            </w:pPr>
          </w:p>
          <w:p w14:paraId="0195BCF1" w14:textId="77777777" w:rsidR="000D35A1" w:rsidRPr="000D35A1" w:rsidRDefault="000D35A1" w:rsidP="000D35A1">
            <w:pPr>
              <w:bidi w:val="0"/>
              <w:rPr>
                <w:b w:val="0"/>
                <w:bCs/>
                <w:lang w:bidi="fa-IR"/>
              </w:rPr>
            </w:pPr>
            <w:r w:rsidRPr="000D35A1">
              <w:rPr>
                <w:b w:val="0"/>
                <w:bCs/>
                <w:lang w:bidi="fa-IR"/>
              </w:rPr>
              <w:t>**Python's way is more concise and operator-driven,** which many find more elegant for this specific task.</w:t>
            </w:r>
          </w:p>
          <w:p w14:paraId="687E2052" w14:textId="77777777" w:rsidR="000D35A1" w:rsidRPr="000D35A1" w:rsidRDefault="000D35A1" w:rsidP="000D35A1">
            <w:pPr>
              <w:bidi w:val="0"/>
              <w:rPr>
                <w:b w:val="0"/>
                <w:bCs/>
                <w:rtl/>
                <w:lang w:bidi="fa-IR"/>
              </w:rPr>
            </w:pPr>
          </w:p>
          <w:p w14:paraId="49AAE186" w14:textId="77777777" w:rsidR="000D35A1" w:rsidRPr="000D35A1" w:rsidRDefault="000D35A1" w:rsidP="000D35A1">
            <w:pPr>
              <w:bidi w:val="0"/>
              <w:rPr>
                <w:b w:val="0"/>
                <w:bCs/>
                <w:lang w:bidi="fa-IR"/>
              </w:rPr>
            </w:pPr>
            <w:r w:rsidRPr="000D35A1">
              <w:rPr>
                <w:b w:val="0"/>
                <w:bCs/>
                <w:lang w:bidi="fa-IR"/>
              </w:rPr>
              <w:t>### The Technical Term</w:t>
            </w:r>
          </w:p>
          <w:p w14:paraId="3B9AC106" w14:textId="77777777" w:rsidR="000D35A1" w:rsidRPr="000D35A1" w:rsidRDefault="000D35A1" w:rsidP="000D35A1">
            <w:pPr>
              <w:bidi w:val="0"/>
              <w:rPr>
                <w:b w:val="0"/>
                <w:bCs/>
                <w:rtl/>
                <w:lang w:bidi="fa-IR"/>
              </w:rPr>
            </w:pPr>
          </w:p>
          <w:p w14:paraId="3AEBD9DF" w14:textId="77777777" w:rsidR="000D35A1" w:rsidRPr="000D35A1" w:rsidRDefault="000D35A1" w:rsidP="000D35A1">
            <w:pPr>
              <w:bidi w:val="0"/>
              <w:rPr>
                <w:b w:val="0"/>
                <w:bCs/>
                <w:lang w:bidi="fa-IR"/>
              </w:rPr>
            </w:pPr>
            <w:r w:rsidRPr="000D35A1">
              <w:rPr>
                <w:b w:val="0"/>
                <w:bCs/>
                <w:lang w:bidi="fa-IR"/>
              </w:rPr>
              <w:t>The technical name for this is **string repetition operation**. It's a core part of the language's design for sequence types (and strings are sequences of characters).</w:t>
            </w:r>
          </w:p>
          <w:p w14:paraId="05121FED" w14:textId="77777777" w:rsidR="000D35A1" w:rsidRPr="000D35A1" w:rsidRDefault="000D35A1" w:rsidP="000D35A1">
            <w:pPr>
              <w:bidi w:val="0"/>
              <w:rPr>
                <w:b w:val="0"/>
                <w:bCs/>
                <w:rtl/>
                <w:lang w:bidi="fa-IR"/>
              </w:rPr>
            </w:pPr>
          </w:p>
          <w:p w14:paraId="235F6765" w14:textId="77777777" w:rsidR="000D35A1" w:rsidRPr="000D35A1" w:rsidRDefault="000D35A1" w:rsidP="000D35A1">
            <w:pPr>
              <w:bidi w:val="0"/>
              <w:rPr>
                <w:b w:val="0"/>
                <w:bCs/>
                <w:lang w:bidi="fa-IR"/>
              </w:rPr>
            </w:pPr>
            <w:r w:rsidRPr="000D35A1">
              <w:rPr>
                <w:b w:val="0"/>
                <w:bCs/>
                <w:lang w:bidi="fa-IR"/>
              </w:rPr>
              <w:t>### Summary for Your Student:</w:t>
            </w:r>
          </w:p>
          <w:p w14:paraId="1E0E4C2F" w14:textId="77777777" w:rsidR="000D35A1" w:rsidRPr="000D35A1" w:rsidRDefault="000D35A1" w:rsidP="000D35A1">
            <w:pPr>
              <w:bidi w:val="0"/>
              <w:rPr>
                <w:b w:val="0"/>
                <w:bCs/>
                <w:rtl/>
                <w:lang w:bidi="fa-IR"/>
              </w:rPr>
            </w:pPr>
          </w:p>
          <w:p w14:paraId="0B473309" w14:textId="258D6D49" w:rsidR="000D35A1" w:rsidRPr="000D35A1" w:rsidRDefault="000D35A1" w:rsidP="000D35A1">
            <w:pPr>
              <w:bidi w:val="0"/>
              <w:rPr>
                <w:b w:val="0"/>
                <w:bCs/>
                <w:lang w:bidi="fa-IR"/>
              </w:rPr>
            </w:pPr>
            <w:r w:rsidRPr="000D35A1">
              <w:rPr>
                <w:b w:val="0"/>
                <w:bCs/>
                <w:lang w:bidi="fa-IR"/>
              </w:rPr>
              <w:t>&gt; "Think of the `*` operator with a string as a 'repeat' button. `"na" * 10` means 'press the repeat button on the word *na* ten times'. It's a concise and powerful way to generate long strings from short patterns, and it's especially useful for creating visual elements in console applications."</w:t>
            </w:r>
          </w:p>
        </w:tc>
      </w:tr>
    </w:tbl>
    <w:p w14:paraId="65FA513F" w14:textId="77777777" w:rsidR="000D35A1" w:rsidRDefault="000D35A1" w:rsidP="000D35A1">
      <w:pPr>
        <w:bidi w:val="0"/>
        <w:rPr>
          <w:lang w:bidi="fa-IR"/>
        </w:rPr>
      </w:pPr>
    </w:p>
    <w:p w14:paraId="49BAF693" w14:textId="77777777" w:rsidR="000D35A1" w:rsidRPr="000D35A1" w:rsidRDefault="000D35A1" w:rsidP="000D35A1">
      <w:pPr>
        <w:bidi w:val="0"/>
        <w:rPr>
          <w:lang w:bidi="fa-IR"/>
        </w:rPr>
      </w:pPr>
    </w:p>
    <w:p w14:paraId="570FB327" w14:textId="77777777" w:rsidR="0089150E" w:rsidRPr="0089150E" w:rsidRDefault="0089150E" w:rsidP="0089150E">
      <w:pPr>
        <w:pStyle w:val="Heading2"/>
        <w:bidi w:val="0"/>
        <w:rPr>
          <w:b w:val="0"/>
          <w:lang w:bidi="fa-IR"/>
        </w:rPr>
      </w:pPr>
      <w:r w:rsidRPr="0089150E">
        <w:rPr>
          <w:b w:val="0"/>
          <w:lang w:bidi="fa-IR"/>
        </w:rPr>
        <w:t>### Phase 2: Program Flow &amp; Logic</w:t>
      </w:r>
    </w:p>
    <w:p w14:paraId="3767EBC5" w14:textId="77777777" w:rsidR="0089150E" w:rsidRPr="0089150E" w:rsidRDefault="0089150E" w:rsidP="0089150E">
      <w:pPr>
        <w:bidi w:val="0"/>
        <w:rPr>
          <w:b w:val="0"/>
          <w:bCs/>
          <w:lang w:bidi="fa-IR"/>
        </w:rPr>
      </w:pPr>
      <w:r w:rsidRPr="0089150E">
        <w:rPr>
          <w:b w:val="0"/>
          <w:bCs/>
          <w:lang w:bidi="fa-IR"/>
        </w:rPr>
        <w:t>**Goal:** Teach the program how to make decisions and repeat tasks.</w:t>
      </w:r>
    </w:p>
    <w:p w14:paraId="4FAEE49A" w14:textId="77777777" w:rsidR="0089150E" w:rsidRPr="0089150E" w:rsidRDefault="0089150E" w:rsidP="0089150E">
      <w:pPr>
        <w:pStyle w:val="Heading3"/>
        <w:bidi w:val="0"/>
        <w:rPr>
          <w:b w:val="0"/>
          <w:lang w:bidi="fa-IR"/>
        </w:rPr>
      </w:pPr>
      <w:r w:rsidRPr="0089150E">
        <w:rPr>
          <w:b w:val="0"/>
          <w:lang w:bidi="fa-IR"/>
        </w:rPr>
        <w:t>1.  **Conditional Statements (`if`, `elif`, `else`)**</w:t>
      </w:r>
    </w:p>
    <w:p w14:paraId="0384CA1B" w14:textId="77777777" w:rsidR="0089150E" w:rsidRPr="0089150E" w:rsidRDefault="0089150E" w:rsidP="0089150E">
      <w:pPr>
        <w:bidi w:val="0"/>
        <w:rPr>
          <w:b w:val="0"/>
          <w:bCs/>
          <w:lang w:bidi="fa-IR"/>
        </w:rPr>
      </w:pPr>
      <w:r w:rsidRPr="0089150E">
        <w:rPr>
          <w:b w:val="0"/>
          <w:bCs/>
          <w:lang w:bidi="fa-IR"/>
        </w:rPr>
        <w:t xml:space="preserve">    *   Making decisions. `if temperature &gt; 30: print("It's hot!")`</w:t>
      </w:r>
    </w:p>
    <w:p w14:paraId="184A1F57" w14:textId="77777777" w:rsidR="0089150E" w:rsidRPr="0089150E" w:rsidRDefault="0089150E" w:rsidP="0089150E">
      <w:pPr>
        <w:bidi w:val="0"/>
        <w:rPr>
          <w:b w:val="0"/>
          <w:bCs/>
          <w:lang w:bidi="fa-IR"/>
        </w:rPr>
      </w:pPr>
      <w:r w:rsidRPr="0089150E">
        <w:rPr>
          <w:b w:val="0"/>
          <w:bCs/>
          <w:lang w:bidi="fa-IR"/>
        </w:rPr>
        <w:t xml:space="preserve">    *   The concept of indentation and code blocks (CRITICAL in Python!).</w:t>
      </w:r>
    </w:p>
    <w:p w14:paraId="31EBD309" w14:textId="77777777" w:rsidR="0089150E" w:rsidRPr="0089150E" w:rsidRDefault="0089150E" w:rsidP="0089150E">
      <w:pPr>
        <w:pStyle w:val="Heading3"/>
        <w:bidi w:val="0"/>
        <w:rPr>
          <w:b w:val="0"/>
          <w:lang w:bidi="fa-IR"/>
        </w:rPr>
      </w:pPr>
      <w:r w:rsidRPr="0089150E">
        <w:rPr>
          <w:b w:val="0"/>
          <w:lang w:bidi="fa-IR"/>
        </w:rPr>
        <w:t>2.  **Loops**</w:t>
      </w:r>
    </w:p>
    <w:p w14:paraId="3F0BC4D4" w14:textId="77777777" w:rsidR="0089150E" w:rsidRPr="0089150E" w:rsidRDefault="0089150E" w:rsidP="0089150E">
      <w:pPr>
        <w:bidi w:val="0"/>
        <w:rPr>
          <w:b w:val="0"/>
          <w:bCs/>
          <w:lang w:bidi="fa-IR"/>
        </w:rPr>
      </w:pPr>
      <w:r w:rsidRPr="0089150E">
        <w:rPr>
          <w:b w:val="0"/>
          <w:bCs/>
          <w:lang w:bidi="fa-IR"/>
        </w:rPr>
        <w:t xml:space="preserve">    *   **`for` loops:** Iterating a known number of times or over a collection.</w:t>
      </w:r>
    </w:p>
    <w:p w14:paraId="418ADA93" w14:textId="77777777" w:rsidR="0089150E" w:rsidRPr="0089150E" w:rsidRDefault="0089150E" w:rsidP="0089150E">
      <w:pPr>
        <w:bidi w:val="0"/>
        <w:rPr>
          <w:b w:val="0"/>
          <w:bCs/>
          <w:lang w:bidi="fa-IR"/>
        </w:rPr>
      </w:pPr>
      <w:r w:rsidRPr="0089150E">
        <w:rPr>
          <w:b w:val="0"/>
          <w:bCs/>
          <w:lang w:bidi="fa-IR"/>
        </w:rPr>
        <w:t xml:space="preserve">        *   `for i in range(5):`</w:t>
      </w:r>
    </w:p>
    <w:p w14:paraId="06EFFFEA" w14:textId="77777777" w:rsidR="0089150E" w:rsidRPr="0089150E" w:rsidRDefault="0089150E" w:rsidP="0089150E">
      <w:pPr>
        <w:bidi w:val="0"/>
        <w:rPr>
          <w:b w:val="0"/>
          <w:bCs/>
          <w:lang w:bidi="fa-IR"/>
        </w:rPr>
      </w:pPr>
      <w:r w:rsidRPr="0089150E">
        <w:rPr>
          <w:b w:val="0"/>
          <w:bCs/>
          <w:lang w:bidi="fa-IR"/>
        </w:rPr>
        <w:t xml:space="preserve">        *   `for letter in "hello":`</w:t>
      </w:r>
    </w:p>
    <w:p w14:paraId="40396490" w14:textId="77777777" w:rsidR="0089150E" w:rsidRPr="0089150E" w:rsidRDefault="0089150E" w:rsidP="0089150E">
      <w:pPr>
        <w:bidi w:val="0"/>
        <w:rPr>
          <w:b w:val="0"/>
          <w:bCs/>
          <w:lang w:bidi="fa-IR"/>
        </w:rPr>
      </w:pPr>
      <w:r w:rsidRPr="0089150E">
        <w:rPr>
          <w:b w:val="0"/>
          <w:bCs/>
          <w:lang w:bidi="fa-IR"/>
        </w:rPr>
        <w:t xml:space="preserve">    *   **`while` loops:** Iterating until a condition is false.</w:t>
      </w:r>
    </w:p>
    <w:p w14:paraId="74D3B6C2" w14:textId="77777777" w:rsidR="0089150E" w:rsidRPr="0089150E" w:rsidRDefault="0089150E" w:rsidP="0089150E">
      <w:pPr>
        <w:bidi w:val="0"/>
        <w:rPr>
          <w:b w:val="0"/>
          <w:bCs/>
          <w:lang w:bidi="fa-IR"/>
        </w:rPr>
      </w:pPr>
      <w:r w:rsidRPr="0089150E">
        <w:rPr>
          <w:b w:val="0"/>
          <w:bCs/>
          <w:lang w:bidi="fa-IR"/>
        </w:rPr>
        <w:t xml:space="preserve">        *   `while counter &lt; 5:`</w:t>
      </w:r>
    </w:p>
    <w:p w14:paraId="7917377F" w14:textId="77777777" w:rsidR="0089150E" w:rsidRDefault="0089150E" w:rsidP="0089150E">
      <w:pPr>
        <w:bidi w:val="0"/>
        <w:rPr>
          <w:b w:val="0"/>
          <w:bCs/>
          <w:lang w:bidi="fa-IR"/>
        </w:rPr>
      </w:pPr>
      <w:r w:rsidRPr="0089150E">
        <w:rPr>
          <w:b w:val="0"/>
          <w:bCs/>
          <w:lang w:bidi="fa-IR"/>
        </w:rPr>
        <w:t xml:space="preserve">    *   Control statements: `break` (exit the loop) and `continue` (skip to next iteration).</w:t>
      </w:r>
    </w:p>
    <w:p w14:paraId="6799CDFF" w14:textId="37633BD0" w:rsidR="000D35A1" w:rsidRDefault="000D35A1" w:rsidP="000D35A1">
      <w:pPr>
        <w:bidi w:val="0"/>
        <w:rPr>
          <w:b w:val="0"/>
          <w:bCs/>
          <w:lang w:bidi="fa-IR"/>
        </w:rPr>
      </w:pPr>
      <w:r w:rsidRPr="000D35A1">
        <w:rPr>
          <w:b w:val="0"/>
          <w:bCs/>
          <w:lang w:bidi="fa-IR"/>
        </w:rPr>
        <w:t>for loops python exaqmple</w:t>
      </w:r>
      <w:r>
        <w:rPr>
          <w:b w:val="0"/>
          <w:bCs/>
          <w:lang w:bidi="fa-IR"/>
        </w:rPr>
        <w:t>:</w:t>
      </w:r>
    </w:p>
    <w:p w14:paraId="0BCB0128"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Absolutely! Here are comprehensive **`for` loop examples** in Python, ranging from basic to more advanced, perfect for teaching someone with a programming background.</w:t>
      </w:r>
    </w:p>
    <w:p w14:paraId="05F803EC" w14:textId="77777777" w:rsidR="000D35A1" w:rsidRPr="00BB01A3" w:rsidRDefault="000D35A1" w:rsidP="00BB01A3">
      <w:pPr>
        <w:shd w:val="clear" w:color="auto" w:fill="D9D9D9" w:themeFill="background1" w:themeFillShade="D9"/>
        <w:bidi w:val="0"/>
        <w:ind w:left="284"/>
        <w:rPr>
          <w:b w:val="0"/>
          <w:bCs/>
          <w:rtl/>
          <w:lang w:bidi="fa-IR"/>
        </w:rPr>
      </w:pPr>
    </w:p>
    <w:p w14:paraId="16BB248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1. The Absolute Basics: Looping over a Sequence</w:t>
      </w:r>
    </w:p>
    <w:p w14:paraId="247597A1" w14:textId="77777777" w:rsidR="000D35A1" w:rsidRPr="00BB01A3" w:rsidRDefault="000D35A1" w:rsidP="00BB01A3">
      <w:pPr>
        <w:shd w:val="clear" w:color="auto" w:fill="D9D9D9" w:themeFill="background1" w:themeFillShade="D9"/>
        <w:bidi w:val="0"/>
        <w:ind w:left="284"/>
        <w:rPr>
          <w:b w:val="0"/>
          <w:bCs/>
          <w:rtl/>
          <w:lang w:bidi="fa-IR"/>
        </w:rPr>
      </w:pPr>
    </w:p>
    <w:p w14:paraId="4E46B8A1"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The most common use is to iterate over each item in a list, tuple, or string.</w:t>
      </w:r>
    </w:p>
    <w:p w14:paraId="0A25DAB9" w14:textId="77777777" w:rsidR="000D35A1" w:rsidRPr="00BB01A3" w:rsidRDefault="000D35A1" w:rsidP="00BB01A3">
      <w:pPr>
        <w:shd w:val="clear" w:color="auto" w:fill="D9D9D9" w:themeFill="background1" w:themeFillShade="D9"/>
        <w:bidi w:val="0"/>
        <w:ind w:left="284"/>
        <w:rPr>
          <w:b w:val="0"/>
          <w:bCs/>
          <w:rtl/>
          <w:lang w:bidi="fa-IR"/>
        </w:rPr>
      </w:pPr>
    </w:p>
    <w:p w14:paraId="6944A3B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```python</w:t>
      </w:r>
    </w:p>
    <w:p w14:paraId="0949089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1. Looping through a LIST</w:t>
      </w:r>
    </w:p>
    <w:p w14:paraId="51DB0DF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fruits = ["apple", "banana", "cherry"]</w:t>
      </w:r>
    </w:p>
    <w:p w14:paraId="5BB30A9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fruit in fruits:</w:t>
      </w:r>
    </w:p>
    <w:p w14:paraId="7EAAA24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print(fruit)</w:t>
      </w:r>
    </w:p>
    <w:p w14:paraId="7320E3B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lastRenderedPageBreak/>
        <w:t># Output:</w:t>
      </w:r>
    </w:p>
    <w:p w14:paraId="4FCE01C2"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apple</w:t>
      </w:r>
    </w:p>
    <w:p w14:paraId="2D26548E"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banana</w:t>
      </w:r>
    </w:p>
    <w:p w14:paraId="3286A6B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cherry</w:t>
      </w:r>
    </w:p>
    <w:p w14:paraId="72B5F611" w14:textId="77777777" w:rsidR="000D35A1" w:rsidRPr="00BB01A3" w:rsidRDefault="000D35A1" w:rsidP="00BB01A3">
      <w:pPr>
        <w:shd w:val="clear" w:color="auto" w:fill="D9D9D9" w:themeFill="background1" w:themeFillShade="D9"/>
        <w:bidi w:val="0"/>
        <w:ind w:left="284"/>
        <w:rPr>
          <w:b w:val="0"/>
          <w:bCs/>
          <w:rtl/>
          <w:lang w:bidi="fa-IR"/>
        </w:rPr>
      </w:pPr>
    </w:p>
    <w:p w14:paraId="49ADF09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2. Looping through a STRING (each character)</w:t>
      </w:r>
    </w:p>
    <w:p w14:paraId="30F3F254"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char in "Hello":</w:t>
      </w:r>
    </w:p>
    <w:p w14:paraId="19A444B4"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print(char)</w:t>
      </w:r>
    </w:p>
    <w:p w14:paraId="4DEC6C1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01FC22E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H</w:t>
      </w:r>
    </w:p>
    <w:p w14:paraId="40D48CC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e</w:t>
      </w:r>
    </w:p>
    <w:p w14:paraId="35298E5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w:t>
      </w:r>
    </w:p>
    <w:p w14:paraId="1646FE4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w:t>
      </w:r>
    </w:p>
    <w:p w14:paraId="3C9656C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w:t>
      </w:r>
    </w:p>
    <w:p w14:paraId="6E8C7186" w14:textId="77777777" w:rsidR="000D35A1" w:rsidRPr="00BB01A3" w:rsidRDefault="000D35A1" w:rsidP="00BB01A3">
      <w:pPr>
        <w:shd w:val="clear" w:color="auto" w:fill="D9D9D9" w:themeFill="background1" w:themeFillShade="D9"/>
        <w:bidi w:val="0"/>
        <w:ind w:left="284"/>
        <w:rPr>
          <w:b w:val="0"/>
          <w:bCs/>
          <w:rtl/>
          <w:lang w:bidi="fa-IR"/>
        </w:rPr>
      </w:pPr>
    </w:p>
    <w:p w14:paraId="1CEC225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3. Looping through a TUPLE</w:t>
      </w:r>
    </w:p>
    <w:p w14:paraId="29EDEC1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coordinates = (10, 20, 30)</w:t>
      </w:r>
    </w:p>
    <w:p w14:paraId="27865C8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coord in coordinates:</w:t>
      </w:r>
    </w:p>
    <w:p w14:paraId="6898C01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print(coord)</w:t>
      </w:r>
    </w:p>
    <w:p w14:paraId="470F429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2F7BB40A"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10</w:t>
      </w:r>
    </w:p>
    <w:p w14:paraId="37B6BB26"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20</w:t>
      </w:r>
    </w:p>
    <w:p w14:paraId="783680A3"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30</w:t>
      </w:r>
    </w:p>
    <w:p w14:paraId="5DF1D344"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2142C0D4" w14:textId="77777777" w:rsidR="000D35A1" w:rsidRPr="00BB01A3" w:rsidRDefault="000D35A1" w:rsidP="00BB01A3">
      <w:pPr>
        <w:shd w:val="clear" w:color="auto" w:fill="D9D9D9" w:themeFill="background1" w:themeFillShade="D9"/>
        <w:bidi w:val="0"/>
        <w:ind w:left="284"/>
        <w:rPr>
          <w:b w:val="0"/>
          <w:bCs/>
          <w:rtl/>
          <w:lang w:bidi="fa-IR"/>
        </w:rPr>
      </w:pPr>
    </w:p>
    <w:p w14:paraId="18EC58CA"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3E16F3B5" w14:textId="77777777" w:rsidR="000D35A1" w:rsidRPr="00BB01A3" w:rsidRDefault="000D35A1" w:rsidP="00BB01A3">
      <w:pPr>
        <w:shd w:val="clear" w:color="auto" w:fill="D9D9D9" w:themeFill="background1" w:themeFillShade="D9"/>
        <w:bidi w:val="0"/>
        <w:ind w:left="284"/>
        <w:rPr>
          <w:b w:val="0"/>
          <w:bCs/>
          <w:rtl/>
          <w:lang w:bidi="fa-IR"/>
        </w:rPr>
      </w:pPr>
    </w:p>
    <w:p w14:paraId="119034A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2. The `range()` Function: The Classic Counter Loop</w:t>
      </w:r>
    </w:p>
    <w:p w14:paraId="6441CD74" w14:textId="77777777" w:rsidR="000D35A1" w:rsidRPr="00BB01A3" w:rsidRDefault="000D35A1" w:rsidP="00BB01A3">
      <w:pPr>
        <w:shd w:val="clear" w:color="auto" w:fill="D9D9D9" w:themeFill="background1" w:themeFillShade="D9"/>
        <w:bidi w:val="0"/>
        <w:ind w:left="284"/>
        <w:rPr>
          <w:b w:val="0"/>
          <w:bCs/>
          <w:rtl/>
          <w:lang w:bidi="fa-IR"/>
        </w:rPr>
      </w:pPr>
    </w:p>
    <w:p w14:paraId="4B73B79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This is how you loop a specific number of times. **This is a key difference from JavaScript's `for (i=0; i&lt;5; i++)` syntax.**</w:t>
      </w:r>
    </w:p>
    <w:p w14:paraId="31576E55" w14:textId="77777777" w:rsidR="000D35A1" w:rsidRPr="00BB01A3" w:rsidRDefault="000D35A1" w:rsidP="00BB01A3">
      <w:pPr>
        <w:shd w:val="clear" w:color="auto" w:fill="D9D9D9" w:themeFill="background1" w:themeFillShade="D9"/>
        <w:bidi w:val="0"/>
        <w:ind w:left="284"/>
        <w:rPr>
          <w:b w:val="0"/>
          <w:bCs/>
          <w:rtl/>
          <w:lang w:bidi="fa-IR"/>
        </w:rPr>
      </w:pPr>
    </w:p>
    <w:p w14:paraId="02306F20"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```python</w:t>
      </w:r>
    </w:p>
    <w:p w14:paraId="1723D39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from 0 to 4 (5 times)</w:t>
      </w:r>
    </w:p>
    <w:p w14:paraId="54797E88"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i in range(5):</w:t>
      </w:r>
    </w:p>
    <w:p w14:paraId="53F8121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print(f"Loop number: {i}")</w:t>
      </w:r>
    </w:p>
    <w:p w14:paraId="6EDB6275"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715D1BB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number: 0</w:t>
      </w:r>
    </w:p>
    <w:p w14:paraId="1BFDF79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number: 1</w:t>
      </w:r>
    </w:p>
    <w:p w14:paraId="7910B5F8"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number: 2</w:t>
      </w:r>
    </w:p>
    <w:p w14:paraId="1121E1E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number: 3</w:t>
      </w:r>
    </w:p>
    <w:p w14:paraId="5BE54498"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number: 4</w:t>
      </w:r>
    </w:p>
    <w:p w14:paraId="058572F5" w14:textId="77777777" w:rsidR="000D35A1" w:rsidRPr="00BB01A3" w:rsidRDefault="000D35A1" w:rsidP="00BB01A3">
      <w:pPr>
        <w:shd w:val="clear" w:color="auto" w:fill="D9D9D9" w:themeFill="background1" w:themeFillShade="D9"/>
        <w:bidi w:val="0"/>
        <w:ind w:left="284"/>
        <w:rPr>
          <w:b w:val="0"/>
          <w:bCs/>
          <w:rtl/>
          <w:lang w:bidi="fa-IR"/>
        </w:rPr>
      </w:pPr>
    </w:p>
    <w:p w14:paraId="6B97DE85"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from 2 to 6 (excludes 7)</w:t>
      </w:r>
    </w:p>
    <w:p w14:paraId="3C40730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i in range(2, 7):</w:t>
      </w:r>
    </w:p>
    <w:p w14:paraId="0F899DC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print(i)</w:t>
      </w:r>
    </w:p>
    <w:p w14:paraId="2D77752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5AD6FF8F"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2</w:t>
      </w:r>
    </w:p>
    <w:p w14:paraId="05170458"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3</w:t>
      </w:r>
    </w:p>
    <w:p w14:paraId="5F0E4CF4"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4</w:t>
      </w:r>
    </w:p>
    <w:p w14:paraId="42AB1431"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5</w:t>
      </w:r>
    </w:p>
    <w:p w14:paraId="383276B1"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6</w:t>
      </w:r>
    </w:p>
    <w:p w14:paraId="03002472" w14:textId="77777777" w:rsidR="000D35A1" w:rsidRPr="00BB01A3" w:rsidRDefault="000D35A1" w:rsidP="00BB01A3">
      <w:pPr>
        <w:shd w:val="clear" w:color="auto" w:fill="D9D9D9" w:themeFill="background1" w:themeFillShade="D9"/>
        <w:bidi w:val="0"/>
        <w:ind w:left="284"/>
        <w:rPr>
          <w:b w:val="0"/>
          <w:bCs/>
          <w:rtl/>
          <w:lang w:bidi="fa-IR"/>
        </w:rPr>
      </w:pPr>
    </w:p>
    <w:p w14:paraId="3782C91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from 0 to 10, stepping by 2</w:t>
      </w:r>
    </w:p>
    <w:p w14:paraId="2F6A0AA5"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i in range(0, 11, 2):</w:t>
      </w:r>
    </w:p>
    <w:p w14:paraId="122733C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print(i)</w:t>
      </w:r>
    </w:p>
    <w:p w14:paraId="04F96ED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701D43DB"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0</w:t>
      </w:r>
    </w:p>
    <w:p w14:paraId="2DC11308"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2</w:t>
      </w:r>
    </w:p>
    <w:p w14:paraId="6303F817"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4</w:t>
      </w:r>
    </w:p>
    <w:p w14:paraId="2A51708F"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6</w:t>
      </w:r>
    </w:p>
    <w:p w14:paraId="1157EE80"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8</w:t>
      </w:r>
    </w:p>
    <w:p w14:paraId="75656217"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10</w:t>
      </w:r>
    </w:p>
    <w:p w14:paraId="4D70F208" w14:textId="77777777" w:rsidR="000D35A1" w:rsidRPr="00BB01A3" w:rsidRDefault="000D35A1" w:rsidP="00BB01A3">
      <w:pPr>
        <w:shd w:val="clear" w:color="auto" w:fill="D9D9D9" w:themeFill="background1" w:themeFillShade="D9"/>
        <w:bidi w:val="0"/>
        <w:ind w:left="284"/>
        <w:rPr>
          <w:b w:val="0"/>
          <w:bCs/>
          <w:rtl/>
          <w:lang w:bidi="fa-IR"/>
        </w:rPr>
      </w:pPr>
    </w:p>
    <w:p w14:paraId="0102097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Countdown from 5 to 1</w:t>
      </w:r>
    </w:p>
    <w:p w14:paraId="46326EB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i in range(5, 0, -1):</w:t>
      </w:r>
    </w:p>
    <w:p w14:paraId="17CEB482"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print(i)</w:t>
      </w:r>
    </w:p>
    <w:p w14:paraId="6FEFA37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print("Blastoff! </w:t>
      </w:r>
      <w:r w:rsidRPr="00BB01A3">
        <w:rPr>
          <w:rFonts w:ascii="Segoe UI Emoji" w:hAnsi="Segoe UI Emoji" w:cs="Segoe UI Emoji"/>
          <w:b w:val="0"/>
          <w:bCs/>
          <w:lang w:bidi="fa-IR"/>
        </w:rPr>
        <w:t>🚀</w:t>
      </w:r>
      <w:r w:rsidRPr="00BB01A3">
        <w:rPr>
          <w:b w:val="0"/>
          <w:bCs/>
          <w:lang w:bidi="fa-IR"/>
        </w:rPr>
        <w:t>")</w:t>
      </w:r>
    </w:p>
    <w:p w14:paraId="575FB818"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0E2647DD"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5</w:t>
      </w:r>
    </w:p>
    <w:p w14:paraId="6D9FA646"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4</w:t>
      </w:r>
    </w:p>
    <w:p w14:paraId="20BAC617"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3</w:t>
      </w:r>
    </w:p>
    <w:p w14:paraId="384E212B"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2</w:t>
      </w:r>
    </w:p>
    <w:p w14:paraId="285B4D08"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1</w:t>
      </w:r>
    </w:p>
    <w:p w14:paraId="51A700A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Blastoff! </w:t>
      </w:r>
      <w:r w:rsidRPr="00BB01A3">
        <w:rPr>
          <w:rFonts w:ascii="Segoe UI Emoji" w:hAnsi="Segoe UI Emoji" w:cs="Segoe UI Emoji"/>
          <w:b w:val="0"/>
          <w:bCs/>
          <w:lang w:bidi="fa-IR"/>
        </w:rPr>
        <w:t>🚀</w:t>
      </w:r>
    </w:p>
    <w:p w14:paraId="0ED0CADB"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7B02F245" w14:textId="77777777" w:rsidR="000D35A1" w:rsidRPr="00BB01A3" w:rsidRDefault="000D35A1" w:rsidP="00BB01A3">
      <w:pPr>
        <w:shd w:val="clear" w:color="auto" w:fill="D9D9D9" w:themeFill="background1" w:themeFillShade="D9"/>
        <w:bidi w:val="0"/>
        <w:ind w:left="284"/>
        <w:rPr>
          <w:b w:val="0"/>
          <w:bCs/>
          <w:rtl/>
          <w:lang w:bidi="fa-IR"/>
        </w:rPr>
      </w:pPr>
    </w:p>
    <w:p w14:paraId="3B15428B"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39A6A38A" w14:textId="77777777" w:rsidR="000D35A1" w:rsidRPr="00BB01A3" w:rsidRDefault="000D35A1" w:rsidP="00BB01A3">
      <w:pPr>
        <w:shd w:val="clear" w:color="auto" w:fill="D9D9D9" w:themeFill="background1" w:themeFillShade="D9"/>
        <w:bidi w:val="0"/>
        <w:ind w:left="284"/>
        <w:rPr>
          <w:b w:val="0"/>
          <w:bCs/>
          <w:rtl/>
          <w:lang w:bidi="fa-IR"/>
        </w:rPr>
      </w:pPr>
    </w:p>
    <w:p w14:paraId="48DCC531"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3. Looping through Dictionaries</w:t>
      </w:r>
    </w:p>
    <w:p w14:paraId="5885BD65" w14:textId="77777777" w:rsidR="000D35A1" w:rsidRPr="00BB01A3" w:rsidRDefault="000D35A1" w:rsidP="00BB01A3">
      <w:pPr>
        <w:shd w:val="clear" w:color="auto" w:fill="D9D9D9" w:themeFill="background1" w:themeFillShade="D9"/>
        <w:bidi w:val="0"/>
        <w:ind w:left="284"/>
        <w:rPr>
          <w:b w:val="0"/>
          <w:bCs/>
          <w:rtl/>
          <w:lang w:bidi="fa-IR"/>
        </w:rPr>
      </w:pPr>
    </w:p>
    <w:p w14:paraId="1DBFA84E"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You can loop through keys, values, or both.</w:t>
      </w:r>
    </w:p>
    <w:p w14:paraId="5CA87F4B" w14:textId="77777777" w:rsidR="000D35A1" w:rsidRPr="00BB01A3" w:rsidRDefault="000D35A1" w:rsidP="00BB01A3">
      <w:pPr>
        <w:shd w:val="clear" w:color="auto" w:fill="D9D9D9" w:themeFill="background1" w:themeFillShade="D9"/>
        <w:bidi w:val="0"/>
        <w:ind w:left="284"/>
        <w:rPr>
          <w:b w:val="0"/>
          <w:bCs/>
          <w:rtl/>
          <w:lang w:bidi="fa-IR"/>
        </w:rPr>
      </w:pPr>
    </w:p>
    <w:p w14:paraId="47283A9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```python</w:t>
      </w:r>
    </w:p>
    <w:p w14:paraId="6D5D4EC2"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person = {"name": "Alice", "age": 30, "city": "London"}</w:t>
      </w:r>
    </w:p>
    <w:p w14:paraId="2FA34B62" w14:textId="77777777" w:rsidR="000D35A1" w:rsidRPr="00BB01A3" w:rsidRDefault="000D35A1" w:rsidP="00BB01A3">
      <w:pPr>
        <w:shd w:val="clear" w:color="auto" w:fill="D9D9D9" w:themeFill="background1" w:themeFillShade="D9"/>
        <w:bidi w:val="0"/>
        <w:ind w:left="284"/>
        <w:rPr>
          <w:b w:val="0"/>
          <w:bCs/>
          <w:rtl/>
          <w:lang w:bidi="fa-IR"/>
        </w:rPr>
      </w:pPr>
    </w:p>
    <w:p w14:paraId="268FBF7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through KEYS (default behavior)</w:t>
      </w:r>
    </w:p>
    <w:p w14:paraId="73B0783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key in person:</w:t>
      </w:r>
    </w:p>
    <w:p w14:paraId="5401B7B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print(key)</w:t>
      </w:r>
    </w:p>
    <w:p w14:paraId="60F1D58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389A558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name</w:t>
      </w:r>
    </w:p>
    <w:p w14:paraId="13D08EB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age</w:t>
      </w:r>
    </w:p>
    <w:p w14:paraId="4300A8F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city</w:t>
      </w:r>
    </w:p>
    <w:p w14:paraId="0B5E4647" w14:textId="77777777" w:rsidR="000D35A1" w:rsidRPr="00BB01A3" w:rsidRDefault="000D35A1" w:rsidP="00BB01A3">
      <w:pPr>
        <w:shd w:val="clear" w:color="auto" w:fill="D9D9D9" w:themeFill="background1" w:themeFillShade="D9"/>
        <w:bidi w:val="0"/>
        <w:ind w:left="284"/>
        <w:rPr>
          <w:b w:val="0"/>
          <w:bCs/>
          <w:rtl/>
          <w:lang w:bidi="fa-IR"/>
        </w:rPr>
      </w:pPr>
    </w:p>
    <w:p w14:paraId="3ABAB6A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Loop through VALUES</w:t>
      </w:r>
    </w:p>
    <w:p w14:paraId="27FE32F5"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value in person.values():</w:t>
      </w:r>
    </w:p>
    <w:p w14:paraId="5DF5B85E"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print(value)</w:t>
      </w:r>
    </w:p>
    <w:p w14:paraId="36AEE66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6ECA121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Alice</w:t>
      </w:r>
    </w:p>
    <w:p w14:paraId="59244B20"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30</w:t>
      </w:r>
    </w:p>
    <w:p w14:paraId="6062FDF0"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London</w:t>
      </w:r>
    </w:p>
    <w:p w14:paraId="50B4CEEE" w14:textId="77777777" w:rsidR="000D35A1" w:rsidRPr="00BB01A3" w:rsidRDefault="000D35A1" w:rsidP="00BB01A3">
      <w:pPr>
        <w:shd w:val="clear" w:color="auto" w:fill="D9D9D9" w:themeFill="background1" w:themeFillShade="D9"/>
        <w:bidi w:val="0"/>
        <w:ind w:left="284"/>
        <w:rPr>
          <w:b w:val="0"/>
          <w:bCs/>
          <w:rtl/>
          <w:lang w:bidi="fa-IR"/>
        </w:rPr>
      </w:pPr>
    </w:p>
    <w:p w14:paraId="43736C22"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lastRenderedPageBreak/>
        <w:t># Loop through both KEY-VALUE PAIRS (using .items())</w:t>
      </w:r>
    </w:p>
    <w:p w14:paraId="3E082EDE"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key, value in person.items():</w:t>
      </w:r>
    </w:p>
    <w:p w14:paraId="5AFABE4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print(f"{key}: {value}")</w:t>
      </w:r>
    </w:p>
    <w:p w14:paraId="6063B75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6C7E3C61"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name: Alice</w:t>
      </w:r>
    </w:p>
    <w:p w14:paraId="41DF4E0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age: 30</w:t>
      </w:r>
    </w:p>
    <w:p w14:paraId="2EC10E8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city: London</w:t>
      </w:r>
    </w:p>
    <w:p w14:paraId="3F571C6C"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0BEA2ABD" w14:textId="77777777" w:rsidR="000D35A1" w:rsidRPr="00BB01A3" w:rsidRDefault="000D35A1" w:rsidP="00BB01A3">
      <w:pPr>
        <w:shd w:val="clear" w:color="auto" w:fill="D9D9D9" w:themeFill="background1" w:themeFillShade="D9"/>
        <w:bidi w:val="0"/>
        <w:ind w:left="284"/>
        <w:rPr>
          <w:b w:val="0"/>
          <w:bCs/>
          <w:rtl/>
          <w:lang w:bidi="fa-IR"/>
        </w:rPr>
      </w:pPr>
    </w:p>
    <w:p w14:paraId="31763D6C"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201F2AE2" w14:textId="77777777" w:rsidR="000D35A1" w:rsidRPr="00BB01A3" w:rsidRDefault="000D35A1" w:rsidP="00BB01A3">
      <w:pPr>
        <w:shd w:val="clear" w:color="auto" w:fill="D9D9D9" w:themeFill="background1" w:themeFillShade="D9"/>
        <w:bidi w:val="0"/>
        <w:ind w:left="284"/>
        <w:rPr>
          <w:b w:val="0"/>
          <w:bCs/>
          <w:rtl/>
          <w:lang w:bidi="fa-IR"/>
        </w:rPr>
      </w:pPr>
    </w:p>
    <w:p w14:paraId="66BCE0F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4. Practical, Useful Examples</w:t>
      </w:r>
    </w:p>
    <w:p w14:paraId="77102F49" w14:textId="77777777" w:rsidR="000D35A1" w:rsidRPr="00BB01A3" w:rsidRDefault="000D35A1" w:rsidP="00BB01A3">
      <w:pPr>
        <w:shd w:val="clear" w:color="auto" w:fill="D9D9D9" w:themeFill="background1" w:themeFillShade="D9"/>
        <w:bidi w:val="0"/>
        <w:ind w:left="284"/>
        <w:rPr>
          <w:b w:val="0"/>
          <w:bCs/>
          <w:rtl/>
          <w:lang w:bidi="fa-IR"/>
        </w:rPr>
      </w:pPr>
    </w:p>
    <w:p w14:paraId="42F2FA81"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Show how `for` loops are used to solve real problems.</w:t>
      </w:r>
    </w:p>
    <w:p w14:paraId="7E8111C8" w14:textId="77777777" w:rsidR="000D35A1" w:rsidRPr="00BB01A3" w:rsidRDefault="000D35A1" w:rsidP="00BB01A3">
      <w:pPr>
        <w:shd w:val="clear" w:color="auto" w:fill="D9D9D9" w:themeFill="background1" w:themeFillShade="D9"/>
        <w:bidi w:val="0"/>
        <w:ind w:left="284"/>
        <w:rPr>
          <w:b w:val="0"/>
          <w:bCs/>
          <w:rtl/>
          <w:lang w:bidi="fa-IR"/>
        </w:rPr>
      </w:pPr>
    </w:p>
    <w:p w14:paraId="38942D94"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```python</w:t>
      </w:r>
    </w:p>
    <w:p w14:paraId="27A54D6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1. Summing a list of numbers</w:t>
      </w:r>
    </w:p>
    <w:p w14:paraId="0B980D1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prices = [4.99, 12.50, 2.99, 5.75]</w:t>
      </w:r>
    </w:p>
    <w:p w14:paraId="633AF190"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total = 0</w:t>
      </w:r>
    </w:p>
    <w:p w14:paraId="675202B8"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price in prices:</w:t>
      </w:r>
    </w:p>
    <w:p w14:paraId="503F2BC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total += price # total = total + price</w:t>
      </w:r>
    </w:p>
    <w:p w14:paraId="227F5074"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print(f"Total: ${total:.2f}")</w:t>
      </w:r>
    </w:p>
    <w:p w14:paraId="093E3FD8"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 Total: $26.23</w:t>
      </w:r>
    </w:p>
    <w:p w14:paraId="342402CF" w14:textId="77777777" w:rsidR="000D35A1" w:rsidRPr="00BB01A3" w:rsidRDefault="000D35A1" w:rsidP="00BB01A3">
      <w:pPr>
        <w:shd w:val="clear" w:color="auto" w:fill="D9D9D9" w:themeFill="background1" w:themeFillShade="D9"/>
        <w:bidi w:val="0"/>
        <w:ind w:left="284"/>
        <w:rPr>
          <w:b w:val="0"/>
          <w:bCs/>
          <w:rtl/>
          <w:lang w:bidi="fa-IR"/>
        </w:rPr>
      </w:pPr>
    </w:p>
    <w:p w14:paraId="648C81A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lastRenderedPageBreak/>
        <w:t># 2. Finding the maximum value in a list</w:t>
      </w:r>
    </w:p>
    <w:p w14:paraId="7D570EA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numbers = [42, 17, 93, 5, 68]</w:t>
      </w:r>
    </w:p>
    <w:p w14:paraId="0FDA09D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max_num = numbers[0] # Start by assuming the first number is the largest</w:t>
      </w:r>
    </w:p>
    <w:p w14:paraId="3AB8499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num in numbers:</w:t>
      </w:r>
    </w:p>
    <w:p w14:paraId="4AECAA9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if num &gt; max_num:</w:t>
      </w:r>
    </w:p>
    <w:p w14:paraId="7459DA5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max_num = num</w:t>
      </w:r>
    </w:p>
    <w:p w14:paraId="361A3A3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print(f"The largest number is {max_num}")</w:t>
      </w:r>
    </w:p>
    <w:p w14:paraId="2738E8B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 The largest number is 93</w:t>
      </w:r>
    </w:p>
    <w:p w14:paraId="4D456570" w14:textId="77777777" w:rsidR="000D35A1" w:rsidRPr="00BB01A3" w:rsidRDefault="000D35A1" w:rsidP="00BB01A3">
      <w:pPr>
        <w:shd w:val="clear" w:color="auto" w:fill="D9D9D9" w:themeFill="background1" w:themeFillShade="D9"/>
        <w:bidi w:val="0"/>
        <w:ind w:left="284"/>
        <w:rPr>
          <w:b w:val="0"/>
          <w:bCs/>
          <w:rtl/>
          <w:lang w:bidi="fa-IR"/>
        </w:rPr>
      </w:pPr>
    </w:p>
    <w:p w14:paraId="7A515E2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3. Building a new list (a very common pattern)</w:t>
      </w:r>
    </w:p>
    <w:p w14:paraId="1E96615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names = ["alice", "bob", "charlie"]</w:t>
      </w:r>
    </w:p>
    <w:p w14:paraId="0A21895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capitalized_names = []</w:t>
      </w:r>
    </w:p>
    <w:p w14:paraId="439ED208"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name in names:</w:t>
      </w:r>
    </w:p>
    <w:p w14:paraId="3EEC474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capitalized_names.append(name.title()) # .title() makes first letter capital</w:t>
      </w:r>
    </w:p>
    <w:p w14:paraId="097889B4"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print(capitalized_names)</w:t>
      </w:r>
    </w:p>
    <w:p w14:paraId="7047765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 ['Alice', 'Bob', 'Charlie']</w:t>
      </w:r>
    </w:p>
    <w:p w14:paraId="00949B91"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6020ABC4" w14:textId="77777777" w:rsidR="000D35A1" w:rsidRPr="00BB01A3" w:rsidRDefault="000D35A1" w:rsidP="00BB01A3">
      <w:pPr>
        <w:shd w:val="clear" w:color="auto" w:fill="D9D9D9" w:themeFill="background1" w:themeFillShade="D9"/>
        <w:bidi w:val="0"/>
        <w:ind w:left="284"/>
        <w:rPr>
          <w:b w:val="0"/>
          <w:bCs/>
          <w:rtl/>
          <w:lang w:bidi="fa-IR"/>
        </w:rPr>
      </w:pPr>
    </w:p>
    <w:p w14:paraId="606A70D8"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6E77F053" w14:textId="77777777" w:rsidR="000D35A1" w:rsidRPr="00BB01A3" w:rsidRDefault="000D35A1" w:rsidP="00BB01A3">
      <w:pPr>
        <w:shd w:val="clear" w:color="auto" w:fill="D9D9D9" w:themeFill="background1" w:themeFillShade="D9"/>
        <w:bidi w:val="0"/>
        <w:ind w:left="284"/>
        <w:rPr>
          <w:b w:val="0"/>
          <w:bCs/>
          <w:rtl/>
          <w:lang w:bidi="fa-IR"/>
        </w:rPr>
      </w:pPr>
    </w:p>
    <w:p w14:paraId="0A4B828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5. Nested Loops</w:t>
      </w:r>
    </w:p>
    <w:p w14:paraId="0DDB8848" w14:textId="77777777" w:rsidR="000D35A1" w:rsidRPr="00BB01A3" w:rsidRDefault="000D35A1" w:rsidP="00BB01A3">
      <w:pPr>
        <w:shd w:val="clear" w:color="auto" w:fill="D9D9D9" w:themeFill="background1" w:themeFillShade="D9"/>
        <w:bidi w:val="0"/>
        <w:ind w:left="284"/>
        <w:rPr>
          <w:b w:val="0"/>
          <w:bCs/>
          <w:rtl/>
          <w:lang w:bidi="fa-IR"/>
        </w:rPr>
      </w:pPr>
    </w:p>
    <w:p w14:paraId="3A07E2B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Loops can be placed inside other loops.</w:t>
      </w:r>
    </w:p>
    <w:p w14:paraId="5B912E91" w14:textId="77777777" w:rsidR="000D35A1" w:rsidRPr="00BB01A3" w:rsidRDefault="000D35A1" w:rsidP="00BB01A3">
      <w:pPr>
        <w:shd w:val="clear" w:color="auto" w:fill="D9D9D9" w:themeFill="background1" w:themeFillShade="D9"/>
        <w:bidi w:val="0"/>
        <w:ind w:left="284"/>
        <w:rPr>
          <w:b w:val="0"/>
          <w:bCs/>
          <w:rtl/>
          <w:lang w:bidi="fa-IR"/>
        </w:rPr>
      </w:pPr>
    </w:p>
    <w:p w14:paraId="6BB45155"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lastRenderedPageBreak/>
        <w:t>```python</w:t>
      </w:r>
    </w:p>
    <w:p w14:paraId="7FA10FD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Example: Generating coordinates</w:t>
      </w:r>
    </w:p>
    <w:p w14:paraId="60EA26A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x in range(2): # x will be 0, then 1</w:t>
      </w:r>
    </w:p>
    <w:p w14:paraId="11D93294"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for y in range(2): # for each x, y will be 0, then 1</w:t>
      </w:r>
    </w:p>
    <w:p w14:paraId="547618C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print(f"({x}, {y})")</w:t>
      </w:r>
    </w:p>
    <w:p w14:paraId="51A263C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5DDB04C3"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(0, 0)</w:t>
      </w:r>
    </w:p>
    <w:p w14:paraId="36529883"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(0, 1)</w:t>
      </w:r>
    </w:p>
    <w:p w14:paraId="19B1B41B"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(1, 0)</w:t>
      </w:r>
    </w:p>
    <w:p w14:paraId="51573378"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 (1, 1)</w:t>
      </w:r>
    </w:p>
    <w:p w14:paraId="195E5D42"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542C7E93" w14:textId="77777777" w:rsidR="000D35A1" w:rsidRPr="00BB01A3" w:rsidRDefault="000D35A1" w:rsidP="00BB01A3">
      <w:pPr>
        <w:shd w:val="clear" w:color="auto" w:fill="D9D9D9" w:themeFill="background1" w:themeFillShade="D9"/>
        <w:bidi w:val="0"/>
        <w:ind w:left="284"/>
        <w:rPr>
          <w:b w:val="0"/>
          <w:bCs/>
          <w:rtl/>
          <w:lang w:bidi="fa-IR"/>
        </w:rPr>
      </w:pPr>
    </w:p>
    <w:p w14:paraId="4A009FD3"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15003400" w14:textId="77777777" w:rsidR="000D35A1" w:rsidRPr="00BB01A3" w:rsidRDefault="000D35A1" w:rsidP="00BB01A3">
      <w:pPr>
        <w:shd w:val="clear" w:color="auto" w:fill="D9D9D9" w:themeFill="background1" w:themeFillShade="D9"/>
        <w:bidi w:val="0"/>
        <w:ind w:left="284"/>
        <w:rPr>
          <w:b w:val="0"/>
          <w:bCs/>
          <w:rtl/>
          <w:lang w:bidi="fa-IR"/>
        </w:rPr>
      </w:pPr>
    </w:p>
    <w:p w14:paraId="43D7AF61"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6. The `else` Clause (A Python Oddity)</w:t>
      </w:r>
    </w:p>
    <w:p w14:paraId="446FEBBD" w14:textId="77777777" w:rsidR="000D35A1" w:rsidRPr="00BB01A3" w:rsidRDefault="000D35A1" w:rsidP="00BB01A3">
      <w:pPr>
        <w:shd w:val="clear" w:color="auto" w:fill="D9D9D9" w:themeFill="background1" w:themeFillShade="D9"/>
        <w:bidi w:val="0"/>
        <w:ind w:left="284"/>
        <w:rPr>
          <w:b w:val="0"/>
          <w:bCs/>
          <w:rtl/>
          <w:lang w:bidi="fa-IR"/>
        </w:rPr>
      </w:pPr>
    </w:p>
    <w:p w14:paraId="14B380CA"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A `for` loop can have an `else` clause that runs **only if the loop completed normally** (i.e., wasn't stopped by a `break` statement).</w:t>
      </w:r>
    </w:p>
    <w:p w14:paraId="456071AA" w14:textId="77777777" w:rsidR="000D35A1" w:rsidRPr="00BB01A3" w:rsidRDefault="000D35A1" w:rsidP="00BB01A3">
      <w:pPr>
        <w:shd w:val="clear" w:color="auto" w:fill="D9D9D9" w:themeFill="background1" w:themeFillShade="D9"/>
        <w:bidi w:val="0"/>
        <w:ind w:left="284"/>
        <w:rPr>
          <w:b w:val="0"/>
          <w:bCs/>
          <w:rtl/>
          <w:lang w:bidi="fa-IR"/>
        </w:rPr>
      </w:pPr>
    </w:p>
    <w:p w14:paraId="1FF56E0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```python</w:t>
      </w:r>
    </w:p>
    <w:p w14:paraId="258A281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Example: Checking if a number is prime</w:t>
      </w:r>
    </w:p>
    <w:p w14:paraId="4031646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num = 11</w:t>
      </w:r>
    </w:p>
    <w:p w14:paraId="41E6BAE2"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i in range(2, num):</w:t>
      </w:r>
    </w:p>
    <w:p w14:paraId="4B9C51A8"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if num % i == 0:</w:t>
      </w:r>
    </w:p>
    <w:p w14:paraId="46F586E7"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print(f"{num} is not prime.")</w:t>
      </w:r>
    </w:p>
    <w:p w14:paraId="544522D5"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break</w:t>
      </w:r>
    </w:p>
    <w:p w14:paraId="7B563A30"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lastRenderedPageBreak/>
        <w:t>else: # This runs only if the break was NOT hit</w:t>
      </w:r>
    </w:p>
    <w:p w14:paraId="36034A7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print(f"{num} is prime!")</w:t>
      </w:r>
    </w:p>
    <w:p w14:paraId="374C50A2"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 11 is prime!</w:t>
      </w:r>
    </w:p>
    <w:p w14:paraId="05BE206F"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69EF0409" w14:textId="77777777" w:rsidR="000D35A1" w:rsidRPr="00BB01A3" w:rsidRDefault="000D35A1" w:rsidP="00BB01A3">
      <w:pPr>
        <w:shd w:val="clear" w:color="auto" w:fill="D9D9D9" w:themeFill="background1" w:themeFillShade="D9"/>
        <w:bidi w:val="0"/>
        <w:ind w:left="284"/>
        <w:rPr>
          <w:b w:val="0"/>
          <w:bCs/>
          <w:rtl/>
          <w:lang w:bidi="fa-IR"/>
        </w:rPr>
      </w:pPr>
    </w:p>
    <w:p w14:paraId="117AB293"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2B217B0F" w14:textId="77777777" w:rsidR="000D35A1" w:rsidRPr="00BB01A3" w:rsidRDefault="000D35A1" w:rsidP="00BB01A3">
      <w:pPr>
        <w:shd w:val="clear" w:color="auto" w:fill="D9D9D9" w:themeFill="background1" w:themeFillShade="D9"/>
        <w:bidi w:val="0"/>
        <w:ind w:left="284"/>
        <w:rPr>
          <w:b w:val="0"/>
          <w:bCs/>
          <w:rtl/>
          <w:lang w:bidi="fa-IR"/>
        </w:rPr>
      </w:pPr>
    </w:p>
    <w:p w14:paraId="3E7AB721"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7. Control Statements: `break` and `continue`</w:t>
      </w:r>
    </w:p>
    <w:p w14:paraId="04D04E2D" w14:textId="77777777" w:rsidR="000D35A1" w:rsidRPr="00BB01A3" w:rsidRDefault="000D35A1" w:rsidP="00BB01A3">
      <w:pPr>
        <w:shd w:val="clear" w:color="auto" w:fill="D9D9D9" w:themeFill="background1" w:themeFillShade="D9"/>
        <w:bidi w:val="0"/>
        <w:ind w:left="284"/>
        <w:rPr>
          <w:b w:val="0"/>
          <w:bCs/>
          <w:rtl/>
          <w:lang w:bidi="fa-IR"/>
        </w:rPr>
      </w:pPr>
    </w:p>
    <w:p w14:paraId="4653B80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`break`: Exits the loop entirely.</w:t>
      </w:r>
    </w:p>
    <w:p w14:paraId="14C7369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`continue`: Skips the rest of the current iteration and moves to the next one.</w:t>
      </w:r>
    </w:p>
    <w:p w14:paraId="3986F19D" w14:textId="77777777" w:rsidR="000D35A1" w:rsidRPr="00BB01A3" w:rsidRDefault="000D35A1" w:rsidP="00BB01A3">
      <w:pPr>
        <w:shd w:val="clear" w:color="auto" w:fill="D9D9D9" w:themeFill="background1" w:themeFillShade="D9"/>
        <w:bidi w:val="0"/>
        <w:ind w:left="284"/>
        <w:rPr>
          <w:b w:val="0"/>
          <w:bCs/>
          <w:rtl/>
          <w:lang w:bidi="fa-IR"/>
        </w:rPr>
      </w:pPr>
    </w:p>
    <w:p w14:paraId="08EFDFF1"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```python</w:t>
      </w:r>
    </w:p>
    <w:p w14:paraId="756ED41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Using 'break' to find the first negative number</w:t>
      </w:r>
    </w:p>
    <w:p w14:paraId="37CBC21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numbers = [5, 12, -3, 8, -1]</w:t>
      </w:r>
    </w:p>
    <w:p w14:paraId="1EE19B5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first_negative = None</w:t>
      </w:r>
    </w:p>
    <w:p w14:paraId="501107C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num in numbers:</w:t>
      </w:r>
    </w:p>
    <w:p w14:paraId="38657AA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if num &lt; 0:</w:t>
      </w:r>
    </w:p>
    <w:p w14:paraId="281FF69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first_negative = num</w:t>
      </w:r>
    </w:p>
    <w:p w14:paraId="6D440473"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break # Stop the loop as soon as we find one</w:t>
      </w:r>
    </w:p>
    <w:p w14:paraId="656BAACF"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print(f"First negative: {first_negative}") # Output: First negative: -3</w:t>
      </w:r>
    </w:p>
    <w:p w14:paraId="6E84AAED" w14:textId="77777777" w:rsidR="000D35A1" w:rsidRPr="00BB01A3" w:rsidRDefault="000D35A1" w:rsidP="00BB01A3">
      <w:pPr>
        <w:shd w:val="clear" w:color="auto" w:fill="D9D9D9" w:themeFill="background1" w:themeFillShade="D9"/>
        <w:bidi w:val="0"/>
        <w:ind w:left="284"/>
        <w:rPr>
          <w:b w:val="0"/>
          <w:bCs/>
          <w:rtl/>
          <w:lang w:bidi="fa-IR"/>
        </w:rPr>
      </w:pPr>
    </w:p>
    <w:p w14:paraId="729E3D3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Using 'continue' to process only even numbers</w:t>
      </w:r>
    </w:p>
    <w:p w14:paraId="3B9FF972"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for num in range(10):</w:t>
      </w:r>
    </w:p>
    <w:p w14:paraId="03314B62"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lastRenderedPageBreak/>
        <w:t xml:space="preserve">    if num % 2 != 0: # If the number is odd...</w:t>
      </w:r>
    </w:p>
    <w:p w14:paraId="15258E39"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continue     # ...skip it and go to the next number</w:t>
      </w:r>
    </w:p>
    <w:p w14:paraId="5CCDED3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xml:space="preserve">    print(f"Even number: {num}")</w:t>
      </w:r>
    </w:p>
    <w:p w14:paraId="63120C8D"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Output:</w:t>
      </w:r>
    </w:p>
    <w:p w14:paraId="4678788E"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Even number: 0</w:t>
      </w:r>
    </w:p>
    <w:p w14:paraId="16B5B8AE"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Even number: 2</w:t>
      </w:r>
    </w:p>
    <w:p w14:paraId="547A9D90"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Even number: 4</w:t>
      </w:r>
    </w:p>
    <w:p w14:paraId="7EFB798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Even number: 6</w:t>
      </w:r>
    </w:p>
    <w:p w14:paraId="1072E0B4"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Even number: 8</w:t>
      </w:r>
    </w:p>
    <w:p w14:paraId="22232226" w14:textId="77777777" w:rsidR="000D35A1" w:rsidRPr="00BB01A3" w:rsidRDefault="000D35A1" w:rsidP="00BB01A3">
      <w:pPr>
        <w:shd w:val="clear" w:color="auto" w:fill="D9D9D9" w:themeFill="background1" w:themeFillShade="D9"/>
        <w:bidi w:val="0"/>
        <w:ind w:left="284"/>
        <w:rPr>
          <w:b w:val="0"/>
          <w:bCs/>
          <w:rtl/>
          <w:lang w:bidi="fa-IR"/>
        </w:rPr>
      </w:pPr>
      <w:r w:rsidRPr="00BB01A3">
        <w:rPr>
          <w:b w:val="0"/>
          <w:bCs/>
          <w:lang w:bidi="fa-IR"/>
        </w:rPr>
        <w:t>```</w:t>
      </w:r>
    </w:p>
    <w:p w14:paraId="38E1CD98" w14:textId="77777777" w:rsidR="000D35A1" w:rsidRPr="00BB01A3" w:rsidRDefault="000D35A1" w:rsidP="00BB01A3">
      <w:pPr>
        <w:shd w:val="clear" w:color="auto" w:fill="D9D9D9" w:themeFill="background1" w:themeFillShade="D9"/>
        <w:bidi w:val="0"/>
        <w:ind w:left="284"/>
        <w:rPr>
          <w:b w:val="0"/>
          <w:bCs/>
          <w:rtl/>
          <w:lang w:bidi="fa-IR"/>
        </w:rPr>
      </w:pPr>
    </w:p>
    <w:p w14:paraId="49990620"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 Key Teaching Points:</w:t>
      </w:r>
    </w:p>
    <w:p w14:paraId="0E8CE586" w14:textId="77777777" w:rsidR="000D35A1" w:rsidRPr="00BB01A3" w:rsidRDefault="000D35A1" w:rsidP="00BB01A3">
      <w:pPr>
        <w:shd w:val="clear" w:color="auto" w:fill="D9D9D9" w:themeFill="background1" w:themeFillShade="D9"/>
        <w:bidi w:val="0"/>
        <w:ind w:left="284"/>
        <w:rPr>
          <w:b w:val="0"/>
          <w:bCs/>
          <w:rtl/>
          <w:lang w:bidi="fa-IR"/>
        </w:rPr>
      </w:pPr>
    </w:p>
    <w:p w14:paraId="4E4E0EBC"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1.  **The `in` Keyword:** Emphasize that `for item in sequence:` is the fundamental pattern.</w:t>
      </w:r>
    </w:p>
    <w:p w14:paraId="23981FF6"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2.  **Indentation:** Stress that the colon `:` and indentation are **mandatory** and define the loop's body.</w:t>
      </w:r>
    </w:p>
    <w:p w14:paraId="1E0ED5CB" w14:textId="77777777" w:rsidR="000D35A1" w:rsidRPr="00BB01A3" w:rsidRDefault="000D35A1" w:rsidP="00BB01A3">
      <w:pPr>
        <w:shd w:val="clear" w:color="auto" w:fill="D9D9D9" w:themeFill="background1" w:themeFillShade="D9"/>
        <w:bidi w:val="0"/>
        <w:ind w:left="284"/>
        <w:rPr>
          <w:b w:val="0"/>
          <w:bCs/>
          <w:lang w:bidi="fa-IR"/>
        </w:rPr>
      </w:pPr>
      <w:r w:rsidRPr="00BB01A3">
        <w:rPr>
          <w:b w:val="0"/>
          <w:bCs/>
          <w:lang w:bidi="fa-IR"/>
        </w:rPr>
        <w:t>3.  **`range()` is Key:** For JS developers, `range(n)` is their `for (let i=0; i&lt;n; i++)`. Explain the `start`, `stop`, `step` parameters.</w:t>
      </w:r>
    </w:p>
    <w:p w14:paraId="1AAAB286" w14:textId="3A2C93C7" w:rsidR="000D35A1" w:rsidRPr="0089150E" w:rsidRDefault="000D35A1" w:rsidP="00BB01A3">
      <w:pPr>
        <w:shd w:val="clear" w:color="auto" w:fill="D9D9D9" w:themeFill="background1" w:themeFillShade="D9"/>
        <w:bidi w:val="0"/>
        <w:ind w:left="284"/>
        <w:rPr>
          <w:b w:val="0"/>
          <w:bCs/>
          <w:lang w:bidi="fa-IR"/>
        </w:rPr>
      </w:pPr>
      <w:r w:rsidRPr="00BB01A3">
        <w:rPr>
          <w:b w:val="0"/>
          <w:bCs/>
          <w:lang w:bidi="fa-IR"/>
        </w:rPr>
        <w:t>4.  **Versatility:** Show how the same `for` loop structure works for lists, strings, dictionaries, and files. This consistency is a strength of Python.</w:t>
      </w:r>
    </w:p>
    <w:p w14:paraId="5DA4A7C7" w14:textId="77777777" w:rsidR="0089150E" w:rsidRPr="0089150E" w:rsidRDefault="0089150E" w:rsidP="0089150E">
      <w:pPr>
        <w:pStyle w:val="Heading2"/>
        <w:bidi w:val="0"/>
        <w:rPr>
          <w:b w:val="0"/>
          <w:lang w:bidi="fa-IR"/>
        </w:rPr>
      </w:pPr>
      <w:r w:rsidRPr="0089150E">
        <w:rPr>
          <w:b w:val="0"/>
          <w:lang w:bidi="fa-IR"/>
        </w:rPr>
        <w:t>### Phase 3: Data Structures (Where Programs Get Smart)</w:t>
      </w:r>
    </w:p>
    <w:p w14:paraId="7D64A841" w14:textId="77777777" w:rsidR="0089150E" w:rsidRPr="0089150E" w:rsidRDefault="0089150E" w:rsidP="0089150E">
      <w:pPr>
        <w:bidi w:val="0"/>
        <w:rPr>
          <w:b w:val="0"/>
          <w:bCs/>
          <w:lang w:bidi="fa-IR"/>
        </w:rPr>
      </w:pPr>
      <w:r w:rsidRPr="0089150E">
        <w:rPr>
          <w:b w:val="0"/>
          <w:bCs/>
          <w:lang w:bidi="fa-IR"/>
        </w:rPr>
        <w:t>**Goal:** Teach how to store and organize collections of data.</w:t>
      </w:r>
    </w:p>
    <w:p w14:paraId="6CACAA31" w14:textId="77777777" w:rsidR="0089150E" w:rsidRPr="0089150E" w:rsidRDefault="0089150E" w:rsidP="0089150E">
      <w:pPr>
        <w:pStyle w:val="Heading3"/>
        <w:bidi w:val="0"/>
        <w:rPr>
          <w:b w:val="0"/>
          <w:lang w:bidi="fa-IR"/>
        </w:rPr>
      </w:pPr>
      <w:r w:rsidRPr="0089150E">
        <w:rPr>
          <w:b w:val="0"/>
          <w:lang w:bidi="fa-IR"/>
        </w:rPr>
        <w:t>1.  **Lists (`list`)**</w:t>
      </w:r>
    </w:p>
    <w:p w14:paraId="370A173B" w14:textId="77777777" w:rsidR="0089150E" w:rsidRPr="0089150E" w:rsidRDefault="0089150E" w:rsidP="0089150E">
      <w:pPr>
        <w:bidi w:val="0"/>
        <w:rPr>
          <w:b w:val="0"/>
          <w:bCs/>
          <w:lang w:bidi="fa-IR"/>
        </w:rPr>
      </w:pPr>
      <w:r w:rsidRPr="0089150E">
        <w:rPr>
          <w:b w:val="0"/>
          <w:bCs/>
          <w:lang w:bidi="fa-IR"/>
        </w:rPr>
        <w:t xml:space="preserve">    *   Ordered, mutable collections. `fruits = ["apple", "banana", "cherry"]`</w:t>
      </w:r>
    </w:p>
    <w:p w14:paraId="192A0EF9" w14:textId="77777777" w:rsidR="0089150E" w:rsidRPr="0089150E" w:rsidRDefault="0089150E" w:rsidP="0089150E">
      <w:pPr>
        <w:bidi w:val="0"/>
        <w:rPr>
          <w:b w:val="0"/>
          <w:bCs/>
          <w:lang w:bidi="fa-IR"/>
        </w:rPr>
      </w:pPr>
      <w:r w:rsidRPr="0089150E">
        <w:rPr>
          <w:b w:val="0"/>
          <w:bCs/>
          <w:lang w:bidi="fa-IR"/>
        </w:rPr>
        <w:t xml:space="preserve">    *   Accessing by index: `fruits[0]`</w:t>
      </w:r>
    </w:p>
    <w:p w14:paraId="7D8D2671" w14:textId="77777777" w:rsidR="0089150E" w:rsidRPr="0089150E" w:rsidRDefault="0089150E" w:rsidP="0089150E">
      <w:pPr>
        <w:bidi w:val="0"/>
        <w:rPr>
          <w:b w:val="0"/>
          <w:bCs/>
          <w:lang w:bidi="fa-IR"/>
        </w:rPr>
      </w:pPr>
      <w:r w:rsidRPr="0089150E">
        <w:rPr>
          <w:b w:val="0"/>
          <w:bCs/>
          <w:lang w:bidi="fa-IR"/>
        </w:rPr>
        <w:t xml:space="preserve">    *   Key methods: `.append()`, `.pop()`, `.remove()`, slicing (e.g., `fruits[1:3]`).</w:t>
      </w:r>
    </w:p>
    <w:p w14:paraId="0A037058" w14:textId="77777777" w:rsidR="0089150E" w:rsidRPr="0089150E" w:rsidRDefault="0089150E" w:rsidP="0089150E">
      <w:pPr>
        <w:pStyle w:val="Heading3"/>
        <w:bidi w:val="0"/>
        <w:rPr>
          <w:b w:val="0"/>
          <w:lang w:bidi="fa-IR"/>
        </w:rPr>
      </w:pPr>
      <w:r w:rsidRPr="0089150E">
        <w:rPr>
          <w:b w:val="0"/>
          <w:lang w:bidi="fa-IR"/>
        </w:rPr>
        <w:t>2.  **Dictionaries (`dict`)**</w:t>
      </w:r>
    </w:p>
    <w:p w14:paraId="40F9A700" w14:textId="77777777" w:rsidR="0089150E" w:rsidRPr="0089150E" w:rsidRDefault="0089150E" w:rsidP="0089150E">
      <w:pPr>
        <w:bidi w:val="0"/>
        <w:rPr>
          <w:b w:val="0"/>
          <w:bCs/>
          <w:lang w:bidi="fa-IR"/>
        </w:rPr>
      </w:pPr>
      <w:r w:rsidRPr="0089150E">
        <w:rPr>
          <w:b w:val="0"/>
          <w:bCs/>
          <w:lang w:bidi="fa-IR"/>
        </w:rPr>
        <w:lastRenderedPageBreak/>
        <w:t xml:space="preserve">    *   Unordered, key-value pairs. `person = {"name": "Bob", "age": 25}`</w:t>
      </w:r>
    </w:p>
    <w:p w14:paraId="44888C55" w14:textId="77777777" w:rsidR="0089150E" w:rsidRPr="0089150E" w:rsidRDefault="0089150E" w:rsidP="0089150E">
      <w:pPr>
        <w:bidi w:val="0"/>
        <w:rPr>
          <w:b w:val="0"/>
          <w:bCs/>
          <w:lang w:bidi="fa-IR"/>
        </w:rPr>
      </w:pPr>
      <w:r w:rsidRPr="0089150E">
        <w:rPr>
          <w:b w:val="0"/>
          <w:bCs/>
          <w:lang w:bidi="fa-IR"/>
        </w:rPr>
        <w:t xml:space="preserve">    *   Accessing by key: `person["name"]`</w:t>
      </w:r>
    </w:p>
    <w:p w14:paraId="457C70D8" w14:textId="77777777" w:rsidR="0089150E" w:rsidRDefault="0089150E" w:rsidP="0089150E">
      <w:pPr>
        <w:bidi w:val="0"/>
        <w:rPr>
          <w:b w:val="0"/>
          <w:bCs/>
          <w:lang w:bidi="fa-IR"/>
        </w:rPr>
      </w:pPr>
      <w:r w:rsidRPr="0089150E">
        <w:rPr>
          <w:b w:val="0"/>
          <w:bCs/>
          <w:lang w:bidi="fa-IR"/>
        </w:rPr>
        <w:t xml:space="preserve">    *   Key methods: `.keys()`, `.values()`, `.items()`.</w:t>
      </w:r>
    </w:p>
    <w:p w14:paraId="67439E79" w14:textId="2AF3A676" w:rsidR="00BB01A3" w:rsidRDefault="00BB01A3" w:rsidP="00BB01A3">
      <w:pPr>
        <w:pStyle w:val="Heading3"/>
        <w:bidi w:val="0"/>
        <w:rPr>
          <w:b w:val="0"/>
          <w:lang w:bidi="fa-IR"/>
        </w:rPr>
      </w:pPr>
      <w:r>
        <w:rPr>
          <w:b w:val="0"/>
          <w:lang w:bidi="fa-IR"/>
        </w:rPr>
        <w:t xml:space="preserve">     </w:t>
      </w:r>
      <w:r w:rsidRPr="00BB01A3">
        <w:rPr>
          <w:b w:val="0"/>
          <w:lang w:bidi="fa-IR"/>
        </w:rPr>
        <w:t>person = {"name": "Alice", "age": 30, "city": "London"} what called this type of variable?</w:t>
      </w:r>
    </w:p>
    <w:p w14:paraId="7C1C8AB1"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Excellent question. This is a fundamental Python concept.</w:t>
      </w:r>
    </w:p>
    <w:p w14:paraId="6E01A49B" w14:textId="77777777" w:rsidR="00BB01A3" w:rsidRPr="00BB01A3" w:rsidRDefault="00BB01A3" w:rsidP="00BB01A3">
      <w:pPr>
        <w:shd w:val="clear" w:color="auto" w:fill="D9D9D9" w:themeFill="background1" w:themeFillShade="D9"/>
        <w:bidi w:val="0"/>
        <w:ind w:left="567"/>
        <w:rPr>
          <w:b w:val="0"/>
          <w:bCs/>
          <w:rtl/>
          <w:lang w:bidi="fa-IR"/>
        </w:rPr>
      </w:pPr>
    </w:p>
    <w:p w14:paraId="5014B556"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The variable `person` is called a **dictionary**.</w:t>
      </w:r>
    </w:p>
    <w:p w14:paraId="457D74CA" w14:textId="77777777" w:rsidR="00BB01A3" w:rsidRPr="00BB01A3" w:rsidRDefault="00BB01A3" w:rsidP="00BB01A3">
      <w:pPr>
        <w:shd w:val="clear" w:color="auto" w:fill="D9D9D9" w:themeFill="background1" w:themeFillShade="D9"/>
        <w:bidi w:val="0"/>
        <w:ind w:left="567"/>
        <w:rPr>
          <w:b w:val="0"/>
          <w:bCs/>
          <w:rtl/>
          <w:lang w:bidi="fa-IR"/>
        </w:rPr>
      </w:pPr>
    </w:p>
    <w:p w14:paraId="78F64D56"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You can explain it to your student with these key points:</w:t>
      </w:r>
    </w:p>
    <w:p w14:paraId="1C01C1EC" w14:textId="77777777" w:rsidR="00BB01A3" w:rsidRPr="00BB01A3" w:rsidRDefault="00BB01A3" w:rsidP="00BB01A3">
      <w:pPr>
        <w:shd w:val="clear" w:color="auto" w:fill="D9D9D9" w:themeFill="background1" w:themeFillShade="D9"/>
        <w:bidi w:val="0"/>
        <w:ind w:left="567"/>
        <w:rPr>
          <w:b w:val="0"/>
          <w:bCs/>
          <w:rtl/>
          <w:lang w:bidi="fa-IR"/>
        </w:rPr>
      </w:pPr>
    </w:p>
    <w:p w14:paraId="0A7940F2" w14:textId="77777777" w:rsidR="00BB01A3" w:rsidRPr="00BB01A3" w:rsidRDefault="00BB01A3" w:rsidP="00BB01A3">
      <w:pPr>
        <w:shd w:val="clear" w:color="auto" w:fill="D9D9D9" w:themeFill="background1" w:themeFillShade="D9"/>
        <w:bidi w:val="0"/>
        <w:ind w:left="567"/>
        <w:rPr>
          <w:b w:val="0"/>
          <w:bCs/>
          <w:rtl/>
          <w:lang w:bidi="fa-IR"/>
        </w:rPr>
      </w:pPr>
      <w:r w:rsidRPr="00BB01A3">
        <w:rPr>
          <w:b w:val="0"/>
          <w:bCs/>
          <w:lang w:bidi="fa-IR"/>
        </w:rPr>
        <w:t>---</w:t>
      </w:r>
    </w:p>
    <w:p w14:paraId="68BD3EF5" w14:textId="77777777" w:rsidR="00BB01A3" w:rsidRPr="00BB01A3" w:rsidRDefault="00BB01A3" w:rsidP="00BB01A3">
      <w:pPr>
        <w:shd w:val="clear" w:color="auto" w:fill="D9D9D9" w:themeFill="background1" w:themeFillShade="D9"/>
        <w:bidi w:val="0"/>
        <w:ind w:left="567"/>
        <w:rPr>
          <w:b w:val="0"/>
          <w:bCs/>
          <w:rtl/>
          <w:lang w:bidi="fa-IR"/>
        </w:rPr>
      </w:pPr>
    </w:p>
    <w:p w14:paraId="3F251BF0"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1. What is it?</w:t>
      </w:r>
    </w:p>
    <w:p w14:paraId="0DADA55A" w14:textId="77777777" w:rsidR="00BB01A3" w:rsidRPr="00BB01A3" w:rsidRDefault="00BB01A3" w:rsidP="00BB01A3">
      <w:pPr>
        <w:shd w:val="clear" w:color="auto" w:fill="D9D9D9" w:themeFill="background1" w:themeFillShade="D9"/>
        <w:bidi w:val="0"/>
        <w:ind w:left="567"/>
        <w:rPr>
          <w:b w:val="0"/>
          <w:bCs/>
          <w:rtl/>
          <w:lang w:bidi="fa-IR"/>
        </w:rPr>
      </w:pPr>
    </w:p>
    <w:p w14:paraId="59AD1508"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A **dictionary** is a built-in Python data type that stores collections of data in **key-value pairs**.</w:t>
      </w:r>
    </w:p>
    <w:p w14:paraId="600CBB9B" w14:textId="77777777" w:rsidR="00BB01A3" w:rsidRPr="00BB01A3" w:rsidRDefault="00BB01A3" w:rsidP="00BB01A3">
      <w:pPr>
        <w:shd w:val="clear" w:color="auto" w:fill="D9D9D9" w:themeFill="background1" w:themeFillShade="D9"/>
        <w:bidi w:val="0"/>
        <w:ind w:left="567"/>
        <w:rPr>
          <w:b w:val="0"/>
          <w:bCs/>
          <w:rtl/>
          <w:lang w:bidi="fa-IR"/>
        </w:rPr>
      </w:pPr>
    </w:p>
    <w:p w14:paraId="63861222"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It's defined using curly braces `{}`.</w:t>
      </w:r>
    </w:p>
    <w:p w14:paraId="2972809D"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Each item is a pair: `key: value`.</w:t>
      </w:r>
    </w:p>
    <w:p w14:paraId="28BCCDD8"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Keys and values are separated by a colon `:`.</w:t>
      </w:r>
    </w:p>
    <w:p w14:paraId="6E31A3E5"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Items are separated by commas `,`.</w:t>
      </w:r>
    </w:p>
    <w:p w14:paraId="01696C86" w14:textId="77777777" w:rsidR="00BB01A3" w:rsidRPr="00BB01A3" w:rsidRDefault="00BB01A3" w:rsidP="00BB01A3">
      <w:pPr>
        <w:shd w:val="clear" w:color="auto" w:fill="D9D9D9" w:themeFill="background1" w:themeFillShade="D9"/>
        <w:bidi w:val="0"/>
        <w:ind w:left="567"/>
        <w:rPr>
          <w:b w:val="0"/>
          <w:bCs/>
          <w:rtl/>
          <w:lang w:bidi="fa-IR"/>
        </w:rPr>
      </w:pPr>
    </w:p>
    <w:p w14:paraId="44750C8C"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lastRenderedPageBreak/>
        <w:t>```python</w:t>
      </w:r>
    </w:p>
    <w:p w14:paraId="596F35B8"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person = {"name": "Alice", "age": 30, "city": "London"}</w:t>
      </w:r>
    </w:p>
    <w:p w14:paraId="1A6CB780"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^key   ^value   ^key  ^value  ^key   ^value</w:t>
      </w:r>
    </w:p>
    <w:p w14:paraId="57C8734E" w14:textId="77777777" w:rsidR="00BB01A3" w:rsidRPr="00BB01A3" w:rsidRDefault="00BB01A3" w:rsidP="00BB01A3">
      <w:pPr>
        <w:shd w:val="clear" w:color="auto" w:fill="D9D9D9" w:themeFill="background1" w:themeFillShade="D9"/>
        <w:bidi w:val="0"/>
        <w:ind w:left="567"/>
        <w:rPr>
          <w:b w:val="0"/>
          <w:bCs/>
          <w:rtl/>
          <w:lang w:bidi="fa-IR"/>
        </w:rPr>
      </w:pPr>
      <w:r w:rsidRPr="00BB01A3">
        <w:rPr>
          <w:b w:val="0"/>
          <w:bCs/>
          <w:lang w:bidi="fa-IR"/>
        </w:rPr>
        <w:t>```</w:t>
      </w:r>
    </w:p>
    <w:p w14:paraId="3FFC4DF4" w14:textId="77777777" w:rsidR="00BB01A3" w:rsidRPr="00BB01A3" w:rsidRDefault="00BB01A3" w:rsidP="00BB01A3">
      <w:pPr>
        <w:shd w:val="clear" w:color="auto" w:fill="D9D9D9" w:themeFill="background1" w:themeFillShade="D9"/>
        <w:bidi w:val="0"/>
        <w:ind w:left="567"/>
        <w:rPr>
          <w:b w:val="0"/>
          <w:bCs/>
          <w:rtl/>
          <w:lang w:bidi="fa-IR"/>
        </w:rPr>
      </w:pPr>
    </w:p>
    <w:p w14:paraId="4D476294" w14:textId="77777777" w:rsidR="00BB01A3" w:rsidRPr="00BB01A3" w:rsidRDefault="00BB01A3" w:rsidP="00BB01A3">
      <w:pPr>
        <w:shd w:val="clear" w:color="auto" w:fill="D9D9D9" w:themeFill="background1" w:themeFillShade="D9"/>
        <w:bidi w:val="0"/>
        <w:ind w:left="567"/>
        <w:rPr>
          <w:b w:val="0"/>
          <w:bCs/>
          <w:rtl/>
          <w:lang w:bidi="fa-IR"/>
        </w:rPr>
      </w:pPr>
      <w:r w:rsidRPr="00BB01A3">
        <w:rPr>
          <w:b w:val="0"/>
          <w:bCs/>
          <w:lang w:bidi="fa-IR"/>
        </w:rPr>
        <w:t>---</w:t>
      </w:r>
    </w:p>
    <w:p w14:paraId="469DB8E8" w14:textId="77777777" w:rsidR="00BB01A3" w:rsidRPr="00BB01A3" w:rsidRDefault="00BB01A3" w:rsidP="00BB01A3">
      <w:pPr>
        <w:shd w:val="clear" w:color="auto" w:fill="D9D9D9" w:themeFill="background1" w:themeFillShade="D9"/>
        <w:bidi w:val="0"/>
        <w:ind w:left="567"/>
        <w:rPr>
          <w:b w:val="0"/>
          <w:bCs/>
          <w:rtl/>
          <w:lang w:bidi="fa-IR"/>
        </w:rPr>
      </w:pPr>
    </w:p>
    <w:p w14:paraId="2BCB80C3"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2. The Perfect Analogy: JavaScript Object</w:t>
      </w:r>
    </w:p>
    <w:p w14:paraId="39178292" w14:textId="77777777" w:rsidR="00BB01A3" w:rsidRPr="00BB01A3" w:rsidRDefault="00BB01A3" w:rsidP="00BB01A3">
      <w:pPr>
        <w:shd w:val="clear" w:color="auto" w:fill="D9D9D9" w:themeFill="background1" w:themeFillShade="D9"/>
        <w:bidi w:val="0"/>
        <w:ind w:left="567"/>
        <w:rPr>
          <w:b w:val="0"/>
          <w:bCs/>
          <w:rtl/>
          <w:lang w:bidi="fa-IR"/>
        </w:rPr>
      </w:pPr>
    </w:p>
    <w:p w14:paraId="55F8EAB0"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For your student with JS knowledge, this is the most important connection to make:</w:t>
      </w:r>
    </w:p>
    <w:p w14:paraId="49503F00" w14:textId="77777777" w:rsidR="00BB01A3" w:rsidRPr="00BB01A3" w:rsidRDefault="00BB01A3" w:rsidP="00BB01A3">
      <w:pPr>
        <w:shd w:val="clear" w:color="auto" w:fill="D9D9D9" w:themeFill="background1" w:themeFillShade="D9"/>
        <w:bidi w:val="0"/>
        <w:ind w:left="567"/>
        <w:rPr>
          <w:b w:val="0"/>
          <w:bCs/>
          <w:rtl/>
          <w:lang w:bidi="fa-IR"/>
        </w:rPr>
      </w:pPr>
    </w:p>
    <w:p w14:paraId="268DAD68"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**"A Python dictionary is the direct equivalent of a JavaScript object."**</w:t>
      </w:r>
    </w:p>
    <w:p w14:paraId="2442306C" w14:textId="77777777" w:rsidR="00BB01A3" w:rsidRPr="00BB01A3" w:rsidRDefault="00BB01A3" w:rsidP="00BB01A3">
      <w:pPr>
        <w:shd w:val="clear" w:color="auto" w:fill="D9D9D9" w:themeFill="background1" w:themeFillShade="D9"/>
        <w:bidi w:val="0"/>
        <w:ind w:left="567"/>
        <w:rPr>
          <w:b w:val="0"/>
          <w:bCs/>
          <w:rtl/>
          <w:lang w:bidi="fa-IR"/>
        </w:rPr>
      </w:pPr>
    </w:p>
    <w:p w14:paraId="1A485735"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The syntax is almost identical, and they serve the same purpose.</w:t>
      </w:r>
    </w:p>
    <w:p w14:paraId="64465A07" w14:textId="77777777" w:rsidR="00BB01A3" w:rsidRPr="00BB01A3" w:rsidRDefault="00BB01A3" w:rsidP="00BB01A3">
      <w:pPr>
        <w:shd w:val="clear" w:color="auto" w:fill="D9D9D9" w:themeFill="background1" w:themeFillShade="D9"/>
        <w:bidi w:val="0"/>
        <w:ind w:left="567"/>
        <w:rPr>
          <w:b w:val="0"/>
          <w:bCs/>
          <w:rtl/>
          <w:lang w:bidi="fa-IR"/>
        </w:rPr>
      </w:pPr>
    </w:p>
    <w:p w14:paraId="79F8AD35"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Feature | Python Dictionary | JavaScript Object |</w:t>
      </w:r>
    </w:p>
    <w:p w14:paraId="5419D552" w14:textId="77777777" w:rsidR="00BB01A3" w:rsidRPr="00BB01A3" w:rsidRDefault="00BB01A3" w:rsidP="00BB01A3">
      <w:pPr>
        <w:shd w:val="clear" w:color="auto" w:fill="D9D9D9" w:themeFill="background1" w:themeFillShade="D9"/>
        <w:bidi w:val="0"/>
        <w:ind w:left="567"/>
        <w:rPr>
          <w:b w:val="0"/>
          <w:bCs/>
          <w:rtl/>
          <w:lang w:bidi="fa-IR"/>
        </w:rPr>
      </w:pPr>
      <w:r w:rsidRPr="00BB01A3">
        <w:rPr>
          <w:b w:val="0"/>
          <w:bCs/>
          <w:lang w:bidi="fa-IR"/>
        </w:rPr>
        <w:t>| :--- | :--- | :--- |</w:t>
      </w:r>
    </w:p>
    <w:p w14:paraId="7E19896C"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**Syntax** | `{key: value}` | `{key: value}` |</w:t>
      </w:r>
    </w:p>
    <w:p w14:paraId="34B9DDE2"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**Access Value** | `person["name"]` or `person.get("name")` | `person.name` or `person["name"]` |</w:t>
      </w:r>
    </w:p>
    <w:p w14:paraId="5982056F"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**Add/Change** | `person["job"] = "Engineer"` | `person.job = "Engineer"` |</w:t>
      </w:r>
    </w:p>
    <w:p w14:paraId="6C176776"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**Check Key** | `"name" in person` | `"name" in person` |</w:t>
      </w:r>
    </w:p>
    <w:p w14:paraId="58E90889" w14:textId="77777777" w:rsidR="00BB01A3" w:rsidRPr="00BB01A3" w:rsidRDefault="00BB01A3" w:rsidP="00BB01A3">
      <w:pPr>
        <w:shd w:val="clear" w:color="auto" w:fill="D9D9D9" w:themeFill="background1" w:themeFillShade="D9"/>
        <w:bidi w:val="0"/>
        <w:ind w:left="567"/>
        <w:rPr>
          <w:b w:val="0"/>
          <w:bCs/>
          <w:rtl/>
          <w:lang w:bidi="fa-IR"/>
        </w:rPr>
      </w:pPr>
    </w:p>
    <w:p w14:paraId="7EF9548B"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lastRenderedPageBreak/>
        <w:t>**Example:**</w:t>
      </w:r>
    </w:p>
    <w:p w14:paraId="3E2D6476" w14:textId="77777777" w:rsidR="00BB01A3" w:rsidRPr="00BB01A3" w:rsidRDefault="00BB01A3" w:rsidP="00BB01A3">
      <w:pPr>
        <w:shd w:val="clear" w:color="auto" w:fill="D9D9D9" w:themeFill="background1" w:themeFillShade="D9"/>
        <w:bidi w:val="0"/>
        <w:ind w:left="567"/>
        <w:rPr>
          <w:b w:val="0"/>
          <w:bCs/>
          <w:rtl/>
          <w:lang w:bidi="fa-IR"/>
        </w:rPr>
      </w:pPr>
    </w:p>
    <w:p w14:paraId="6E73E864"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```python</w:t>
      </w:r>
    </w:p>
    <w:p w14:paraId="6FA74940"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Python</w:t>
      </w:r>
    </w:p>
    <w:p w14:paraId="7FB1FF14"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person = {"name": "Alice", "age": 30}</w:t>
      </w:r>
    </w:p>
    <w:p w14:paraId="6A939295"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print(person["name"]) # Output: Alice</w:t>
      </w:r>
    </w:p>
    <w:p w14:paraId="3A6B42C2" w14:textId="77777777" w:rsidR="00BB01A3" w:rsidRPr="00BB01A3" w:rsidRDefault="00BB01A3" w:rsidP="00BB01A3">
      <w:pPr>
        <w:shd w:val="clear" w:color="auto" w:fill="D9D9D9" w:themeFill="background1" w:themeFillShade="D9"/>
        <w:bidi w:val="0"/>
        <w:ind w:left="567"/>
        <w:rPr>
          <w:b w:val="0"/>
          <w:bCs/>
          <w:rtl/>
          <w:lang w:bidi="fa-IR"/>
        </w:rPr>
      </w:pPr>
      <w:r w:rsidRPr="00BB01A3">
        <w:rPr>
          <w:b w:val="0"/>
          <w:bCs/>
          <w:lang w:bidi="fa-IR"/>
        </w:rPr>
        <w:t>```</w:t>
      </w:r>
    </w:p>
    <w:p w14:paraId="3FECE425" w14:textId="77777777" w:rsidR="00BB01A3" w:rsidRPr="00BB01A3" w:rsidRDefault="00BB01A3" w:rsidP="00BB01A3">
      <w:pPr>
        <w:shd w:val="clear" w:color="auto" w:fill="D9D9D9" w:themeFill="background1" w:themeFillShade="D9"/>
        <w:bidi w:val="0"/>
        <w:ind w:left="567"/>
        <w:rPr>
          <w:b w:val="0"/>
          <w:bCs/>
          <w:rtl/>
          <w:lang w:bidi="fa-IR"/>
        </w:rPr>
      </w:pPr>
    </w:p>
    <w:p w14:paraId="7DF926D8"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```javascript</w:t>
      </w:r>
    </w:p>
    <w:p w14:paraId="5A5430A4"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JavaScript</w:t>
      </w:r>
    </w:p>
    <w:p w14:paraId="6ADAED4D"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let person = {"name": "Alice", "age": 30};</w:t>
      </w:r>
    </w:p>
    <w:p w14:paraId="6BCE8820"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console.log(person["name"]); // Output: Alice</w:t>
      </w:r>
    </w:p>
    <w:p w14:paraId="6D4915DB"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or</w:t>
      </w:r>
    </w:p>
    <w:p w14:paraId="27D8517F"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console.log(person.name);    // Output: Alice</w:t>
      </w:r>
    </w:p>
    <w:p w14:paraId="30BB2E02" w14:textId="77777777" w:rsidR="00BB01A3" w:rsidRPr="00BB01A3" w:rsidRDefault="00BB01A3" w:rsidP="00BB01A3">
      <w:pPr>
        <w:shd w:val="clear" w:color="auto" w:fill="D9D9D9" w:themeFill="background1" w:themeFillShade="D9"/>
        <w:bidi w:val="0"/>
        <w:ind w:left="567"/>
        <w:rPr>
          <w:b w:val="0"/>
          <w:bCs/>
          <w:rtl/>
          <w:lang w:bidi="fa-IR"/>
        </w:rPr>
      </w:pPr>
      <w:r w:rsidRPr="00BB01A3">
        <w:rPr>
          <w:b w:val="0"/>
          <w:bCs/>
          <w:lang w:bidi="fa-IR"/>
        </w:rPr>
        <w:t>```</w:t>
      </w:r>
    </w:p>
    <w:p w14:paraId="17E0D766" w14:textId="77777777" w:rsidR="00BB01A3" w:rsidRPr="00BB01A3" w:rsidRDefault="00BB01A3" w:rsidP="00BB01A3">
      <w:pPr>
        <w:shd w:val="clear" w:color="auto" w:fill="D9D9D9" w:themeFill="background1" w:themeFillShade="D9"/>
        <w:bidi w:val="0"/>
        <w:ind w:left="567"/>
        <w:rPr>
          <w:b w:val="0"/>
          <w:bCs/>
          <w:rtl/>
          <w:lang w:bidi="fa-IR"/>
        </w:rPr>
      </w:pPr>
    </w:p>
    <w:p w14:paraId="27B42146" w14:textId="77777777" w:rsidR="00BB01A3" w:rsidRPr="00BB01A3" w:rsidRDefault="00BB01A3" w:rsidP="00BB01A3">
      <w:pPr>
        <w:shd w:val="clear" w:color="auto" w:fill="D9D9D9" w:themeFill="background1" w:themeFillShade="D9"/>
        <w:bidi w:val="0"/>
        <w:ind w:left="567"/>
        <w:rPr>
          <w:b w:val="0"/>
          <w:bCs/>
          <w:rtl/>
          <w:lang w:bidi="fa-IR"/>
        </w:rPr>
      </w:pPr>
      <w:r w:rsidRPr="00BB01A3">
        <w:rPr>
          <w:b w:val="0"/>
          <w:bCs/>
          <w:lang w:bidi="fa-IR"/>
        </w:rPr>
        <w:t>---</w:t>
      </w:r>
    </w:p>
    <w:p w14:paraId="446D3D44" w14:textId="77777777" w:rsidR="00BB01A3" w:rsidRPr="00BB01A3" w:rsidRDefault="00BB01A3" w:rsidP="00BB01A3">
      <w:pPr>
        <w:shd w:val="clear" w:color="auto" w:fill="D9D9D9" w:themeFill="background1" w:themeFillShade="D9"/>
        <w:bidi w:val="0"/>
        <w:ind w:left="567"/>
        <w:rPr>
          <w:b w:val="0"/>
          <w:bCs/>
          <w:rtl/>
          <w:lang w:bidi="fa-IR"/>
        </w:rPr>
      </w:pPr>
    </w:p>
    <w:p w14:paraId="2DD43471"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3. Key Characteristics</w:t>
      </w:r>
    </w:p>
    <w:p w14:paraId="40ECAB9E" w14:textId="77777777" w:rsidR="00BB01A3" w:rsidRPr="00BB01A3" w:rsidRDefault="00BB01A3" w:rsidP="00BB01A3">
      <w:pPr>
        <w:shd w:val="clear" w:color="auto" w:fill="D9D9D9" w:themeFill="background1" w:themeFillShade="D9"/>
        <w:bidi w:val="0"/>
        <w:ind w:left="567"/>
        <w:rPr>
          <w:b w:val="0"/>
          <w:bCs/>
          <w:rtl/>
          <w:lang w:bidi="fa-IR"/>
        </w:rPr>
      </w:pPr>
    </w:p>
    <w:p w14:paraId="52809AB3"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**Unordered** (In Python versions &lt; 3.7, dictionaries were unordered. Since Python 3.7, they are officially ordered by insertion order, but it's still best to think of them as unordered for general purposes).</w:t>
      </w:r>
    </w:p>
    <w:p w14:paraId="2ABB97C0"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**Mutable**: You can change, add, or remove items after creation.</w:t>
      </w:r>
    </w:p>
    <w:p w14:paraId="79B9689A"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lastRenderedPageBreak/>
        <w:t>*   **Keys must be unique** and of an **immutable type** (like strings, numbers, or tuples).</w:t>
      </w:r>
    </w:p>
    <w:p w14:paraId="58EEE390"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**Values can be any data type** (strings, integers, lists, even other dictionaries!) and can be duplicated.</w:t>
      </w:r>
    </w:p>
    <w:p w14:paraId="5F9D02D2" w14:textId="77777777" w:rsidR="00BB01A3" w:rsidRPr="00BB01A3" w:rsidRDefault="00BB01A3" w:rsidP="00BB01A3">
      <w:pPr>
        <w:shd w:val="clear" w:color="auto" w:fill="D9D9D9" w:themeFill="background1" w:themeFillShade="D9"/>
        <w:bidi w:val="0"/>
        <w:ind w:left="567"/>
        <w:rPr>
          <w:b w:val="0"/>
          <w:bCs/>
          <w:rtl/>
          <w:lang w:bidi="fa-IR"/>
        </w:rPr>
      </w:pPr>
    </w:p>
    <w:p w14:paraId="258227A1" w14:textId="77777777" w:rsidR="00BB01A3" w:rsidRPr="00BB01A3" w:rsidRDefault="00BB01A3" w:rsidP="00BB01A3">
      <w:pPr>
        <w:shd w:val="clear" w:color="auto" w:fill="D9D9D9" w:themeFill="background1" w:themeFillShade="D9"/>
        <w:bidi w:val="0"/>
        <w:ind w:left="567"/>
        <w:rPr>
          <w:b w:val="0"/>
          <w:bCs/>
          <w:rtl/>
          <w:lang w:bidi="fa-IR"/>
        </w:rPr>
      </w:pPr>
      <w:r w:rsidRPr="00BB01A3">
        <w:rPr>
          <w:b w:val="0"/>
          <w:bCs/>
          <w:lang w:bidi="fa-IR"/>
        </w:rPr>
        <w:t>---</w:t>
      </w:r>
    </w:p>
    <w:p w14:paraId="0D371033" w14:textId="77777777" w:rsidR="00BB01A3" w:rsidRPr="00BB01A3" w:rsidRDefault="00BB01A3" w:rsidP="00BB01A3">
      <w:pPr>
        <w:shd w:val="clear" w:color="auto" w:fill="D9D9D9" w:themeFill="background1" w:themeFillShade="D9"/>
        <w:bidi w:val="0"/>
        <w:ind w:left="567"/>
        <w:rPr>
          <w:b w:val="0"/>
          <w:bCs/>
          <w:rtl/>
          <w:lang w:bidi="fa-IR"/>
        </w:rPr>
      </w:pPr>
    </w:p>
    <w:p w14:paraId="14753DA9"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4. Why is it called a "Dictionary"?</w:t>
      </w:r>
    </w:p>
    <w:p w14:paraId="70CB3AA8" w14:textId="77777777" w:rsidR="00BB01A3" w:rsidRPr="00BB01A3" w:rsidRDefault="00BB01A3" w:rsidP="00BB01A3">
      <w:pPr>
        <w:shd w:val="clear" w:color="auto" w:fill="D9D9D9" w:themeFill="background1" w:themeFillShade="D9"/>
        <w:bidi w:val="0"/>
        <w:ind w:left="567"/>
        <w:rPr>
          <w:b w:val="0"/>
          <w:bCs/>
          <w:rtl/>
          <w:lang w:bidi="fa-IR"/>
        </w:rPr>
      </w:pPr>
    </w:p>
    <w:p w14:paraId="3F963D10"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This is a great way to explain the concept:</w:t>
      </w:r>
    </w:p>
    <w:p w14:paraId="01B15660" w14:textId="77777777" w:rsidR="00BB01A3" w:rsidRPr="00BB01A3" w:rsidRDefault="00BB01A3" w:rsidP="00BB01A3">
      <w:pPr>
        <w:shd w:val="clear" w:color="auto" w:fill="D9D9D9" w:themeFill="background1" w:themeFillShade="D9"/>
        <w:bidi w:val="0"/>
        <w:ind w:left="567"/>
        <w:rPr>
          <w:b w:val="0"/>
          <w:bCs/>
          <w:rtl/>
          <w:lang w:bidi="fa-IR"/>
        </w:rPr>
      </w:pPr>
    </w:p>
    <w:p w14:paraId="0B4B3FE6"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Think of a real-world **language dictionary** (like an English-to-Spanish dictionary). You look up a **key** (the English word) to find its **value** (the Spanish translation).</w:t>
      </w:r>
    </w:p>
    <w:p w14:paraId="60DF15AC" w14:textId="77777777" w:rsidR="00BB01A3" w:rsidRPr="00BB01A3" w:rsidRDefault="00BB01A3" w:rsidP="00BB01A3">
      <w:pPr>
        <w:shd w:val="clear" w:color="auto" w:fill="D9D9D9" w:themeFill="background1" w:themeFillShade="D9"/>
        <w:bidi w:val="0"/>
        <w:ind w:left="567"/>
        <w:rPr>
          <w:b w:val="0"/>
          <w:bCs/>
          <w:rtl/>
          <w:lang w:bidi="fa-IR"/>
        </w:rPr>
      </w:pPr>
    </w:p>
    <w:p w14:paraId="694F6461"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**Key** = Word to look up (e.g., "apple")</w:t>
      </w:r>
    </w:p>
    <w:p w14:paraId="25CAC64A"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**Value** = Definition/Translation (e.g., "manzana")</w:t>
      </w:r>
    </w:p>
    <w:p w14:paraId="6F25D1AF" w14:textId="77777777" w:rsidR="00BB01A3" w:rsidRPr="00BB01A3" w:rsidRDefault="00BB01A3" w:rsidP="00BB01A3">
      <w:pPr>
        <w:shd w:val="clear" w:color="auto" w:fill="D9D9D9" w:themeFill="background1" w:themeFillShade="D9"/>
        <w:bidi w:val="0"/>
        <w:ind w:left="567"/>
        <w:rPr>
          <w:b w:val="0"/>
          <w:bCs/>
          <w:rtl/>
          <w:lang w:bidi="fa-IR"/>
        </w:rPr>
      </w:pPr>
    </w:p>
    <w:p w14:paraId="18EA0762"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`my_dictionary["apple"]` would give you `"manzana"`.</w:t>
      </w:r>
    </w:p>
    <w:p w14:paraId="652A0827" w14:textId="77777777" w:rsidR="00BB01A3" w:rsidRPr="00BB01A3" w:rsidRDefault="00BB01A3" w:rsidP="00BB01A3">
      <w:pPr>
        <w:shd w:val="clear" w:color="auto" w:fill="D9D9D9" w:themeFill="background1" w:themeFillShade="D9"/>
        <w:bidi w:val="0"/>
        <w:ind w:left="567"/>
        <w:rPr>
          <w:b w:val="0"/>
          <w:bCs/>
          <w:rtl/>
          <w:lang w:bidi="fa-IR"/>
        </w:rPr>
      </w:pPr>
    </w:p>
    <w:p w14:paraId="188799EF"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In your example:</w:t>
      </w:r>
    </w:p>
    <w:p w14:paraId="25293088"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The **key** `"name"` gives you the **value** `"Alice"`.</w:t>
      </w:r>
    </w:p>
    <w:p w14:paraId="3837888E"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The **key** `"age"` gives you the **value** `30`.</w:t>
      </w:r>
    </w:p>
    <w:p w14:paraId="457E7D70" w14:textId="77777777" w:rsidR="00BB01A3" w:rsidRPr="00BB01A3" w:rsidRDefault="00BB01A3" w:rsidP="00BB01A3">
      <w:pPr>
        <w:shd w:val="clear" w:color="auto" w:fill="D9D9D9" w:themeFill="background1" w:themeFillShade="D9"/>
        <w:bidi w:val="0"/>
        <w:ind w:left="567"/>
        <w:rPr>
          <w:b w:val="0"/>
          <w:bCs/>
          <w:rtl/>
          <w:lang w:bidi="fa-IR"/>
        </w:rPr>
      </w:pPr>
    </w:p>
    <w:p w14:paraId="209F00F7" w14:textId="77777777" w:rsidR="00BB01A3" w:rsidRPr="00BB01A3" w:rsidRDefault="00BB01A3" w:rsidP="00BB01A3">
      <w:pPr>
        <w:shd w:val="clear" w:color="auto" w:fill="D9D9D9" w:themeFill="background1" w:themeFillShade="D9"/>
        <w:bidi w:val="0"/>
        <w:ind w:left="567"/>
        <w:rPr>
          <w:b w:val="0"/>
          <w:bCs/>
          <w:rtl/>
          <w:lang w:bidi="fa-IR"/>
        </w:rPr>
      </w:pPr>
      <w:r w:rsidRPr="00BB01A3">
        <w:rPr>
          <w:b w:val="0"/>
          <w:bCs/>
          <w:lang w:bidi="fa-IR"/>
        </w:rPr>
        <w:lastRenderedPageBreak/>
        <w:t>---</w:t>
      </w:r>
    </w:p>
    <w:p w14:paraId="0EF4BDF4" w14:textId="77777777" w:rsidR="00BB01A3" w:rsidRPr="00BB01A3" w:rsidRDefault="00BB01A3" w:rsidP="00BB01A3">
      <w:pPr>
        <w:shd w:val="clear" w:color="auto" w:fill="D9D9D9" w:themeFill="background1" w:themeFillShade="D9"/>
        <w:bidi w:val="0"/>
        <w:ind w:left="567"/>
        <w:rPr>
          <w:b w:val="0"/>
          <w:bCs/>
          <w:rtl/>
          <w:lang w:bidi="fa-IR"/>
        </w:rPr>
      </w:pPr>
    </w:p>
    <w:p w14:paraId="5E27F249"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5. Other Names You Might Hear</w:t>
      </w:r>
    </w:p>
    <w:p w14:paraId="3D86C0A6" w14:textId="77777777" w:rsidR="00BB01A3" w:rsidRPr="00BB01A3" w:rsidRDefault="00BB01A3" w:rsidP="00BB01A3">
      <w:pPr>
        <w:shd w:val="clear" w:color="auto" w:fill="D9D9D9" w:themeFill="background1" w:themeFillShade="D9"/>
        <w:bidi w:val="0"/>
        <w:ind w:left="567"/>
        <w:rPr>
          <w:b w:val="0"/>
          <w:bCs/>
          <w:rtl/>
          <w:lang w:bidi="fa-IR"/>
        </w:rPr>
      </w:pPr>
    </w:p>
    <w:p w14:paraId="759969E2"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While "dictionary" is the official Python term, it's useful to know that other programming languages have similar concepts with different names:</w:t>
      </w:r>
    </w:p>
    <w:p w14:paraId="197FEB2E" w14:textId="77777777" w:rsidR="00BB01A3" w:rsidRPr="00BB01A3" w:rsidRDefault="00BB01A3" w:rsidP="00BB01A3">
      <w:pPr>
        <w:shd w:val="clear" w:color="auto" w:fill="D9D9D9" w:themeFill="background1" w:themeFillShade="D9"/>
        <w:bidi w:val="0"/>
        <w:ind w:left="567"/>
        <w:rPr>
          <w:b w:val="0"/>
          <w:bCs/>
          <w:rtl/>
          <w:lang w:bidi="fa-IR"/>
        </w:rPr>
      </w:pPr>
    </w:p>
    <w:p w14:paraId="5B6E02B9"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**Map** (Java, C++)</w:t>
      </w:r>
    </w:p>
    <w:p w14:paraId="266B6A32"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**Hash** (Ruby)</w:t>
      </w:r>
    </w:p>
    <w:p w14:paraId="01D5C4BA"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**Hash Table** or **Hash Map** (General Computer Science term)</w:t>
      </w:r>
    </w:p>
    <w:p w14:paraId="00E8CEC5"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**Associative Array** (General term)</w:t>
      </w:r>
    </w:p>
    <w:p w14:paraId="7E50FBB6" w14:textId="77777777" w:rsidR="00BB01A3" w:rsidRPr="00BB01A3" w:rsidRDefault="00BB01A3" w:rsidP="00BB01A3">
      <w:pPr>
        <w:shd w:val="clear" w:color="auto" w:fill="D9D9D9" w:themeFill="background1" w:themeFillShade="D9"/>
        <w:bidi w:val="0"/>
        <w:ind w:left="567"/>
        <w:rPr>
          <w:b w:val="0"/>
          <w:bCs/>
          <w:rtl/>
          <w:lang w:bidi="fa-IR"/>
        </w:rPr>
      </w:pPr>
    </w:p>
    <w:p w14:paraId="03D56309"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So, you can also say: **"Dictionaries are Python's implementation of a hash map or associative array."**</w:t>
      </w:r>
    </w:p>
    <w:p w14:paraId="2C45028C" w14:textId="77777777" w:rsidR="00BB01A3" w:rsidRPr="00BB01A3" w:rsidRDefault="00BB01A3" w:rsidP="00BB01A3">
      <w:pPr>
        <w:shd w:val="clear" w:color="auto" w:fill="D9D9D9" w:themeFill="background1" w:themeFillShade="D9"/>
        <w:bidi w:val="0"/>
        <w:ind w:left="567"/>
        <w:rPr>
          <w:b w:val="0"/>
          <w:bCs/>
          <w:rtl/>
          <w:lang w:bidi="fa-IR"/>
        </w:rPr>
      </w:pPr>
    </w:p>
    <w:p w14:paraId="6E7F8A20" w14:textId="77777777"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 Summary for Your Student:</w:t>
      </w:r>
    </w:p>
    <w:p w14:paraId="2DE2E297" w14:textId="77777777" w:rsidR="00BB01A3" w:rsidRPr="00BB01A3" w:rsidRDefault="00BB01A3" w:rsidP="00BB01A3">
      <w:pPr>
        <w:shd w:val="clear" w:color="auto" w:fill="D9D9D9" w:themeFill="background1" w:themeFillShade="D9"/>
        <w:bidi w:val="0"/>
        <w:ind w:left="567"/>
        <w:rPr>
          <w:b w:val="0"/>
          <w:bCs/>
          <w:rtl/>
          <w:lang w:bidi="fa-IR"/>
        </w:rPr>
      </w:pPr>
    </w:p>
    <w:p w14:paraId="71C9553E" w14:textId="741B8329" w:rsidR="00BB01A3" w:rsidRPr="00BB01A3" w:rsidRDefault="00BB01A3" w:rsidP="00BB01A3">
      <w:pPr>
        <w:shd w:val="clear" w:color="auto" w:fill="D9D9D9" w:themeFill="background1" w:themeFillShade="D9"/>
        <w:bidi w:val="0"/>
        <w:ind w:left="567"/>
        <w:rPr>
          <w:b w:val="0"/>
          <w:bCs/>
          <w:lang w:bidi="fa-IR"/>
        </w:rPr>
      </w:pPr>
      <w:r w:rsidRPr="00BB01A3">
        <w:rPr>
          <w:b w:val="0"/>
          <w:bCs/>
          <w:lang w:bidi="fa-IR"/>
        </w:rPr>
        <w:t>&gt; "The variable `person` is a **dictionary**. It's Python's version of a JavaScript object—a collection of named values where you use a unique **key** (like `'name'`) to quickly look up its associated **value** (like `'Alice'`). It's one of the most powerful and commonly used tools for organizing data in Python."</w:t>
      </w:r>
    </w:p>
    <w:p w14:paraId="2FA42014" w14:textId="77777777" w:rsidR="0089150E" w:rsidRPr="0089150E" w:rsidRDefault="0089150E" w:rsidP="0089150E">
      <w:pPr>
        <w:pStyle w:val="Heading3"/>
        <w:bidi w:val="0"/>
        <w:rPr>
          <w:b w:val="0"/>
          <w:lang w:bidi="fa-IR"/>
        </w:rPr>
      </w:pPr>
      <w:r w:rsidRPr="0089150E">
        <w:rPr>
          <w:b w:val="0"/>
          <w:lang w:bidi="fa-IR"/>
        </w:rPr>
        <w:t>3.  **Tuples (`tuple`) and Sets (`set`)**</w:t>
      </w:r>
    </w:p>
    <w:p w14:paraId="466F6420" w14:textId="77777777" w:rsidR="0089150E" w:rsidRPr="0089150E" w:rsidRDefault="0089150E" w:rsidP="0089150E">
      <w:pPr>
        <w:bidi w:val="0"/>
        <w:rPr>
          <w:b w:val="0"/>
          <w:bCs/>
          <w:lang w:bidi="fa-IR"/>
        </w:rPr>
      </w:pPr>
      <w:r w:rsidRPr="0089150E">
        <w:rPr>
          <w:b w:val="0"/>
          <w:bCs/>
          <w:lang w:bidi="fa-IR"/>
        </w:rPr>
        <w:t xml:space="preserve">    *   **Tuples:** Ordered, *immutable* collections. `coordinates = (10, 20)`</w:t>
      </w:r>
    </w:p>
    <w:p w14:paraId="3A60F6B1" w14:textId="77777777" w:rsidR="0089150E" w:rsidRDefault="0089150E" w:rsidP="0089150E">
      <w:pPr>
        <w:bidi w:val="0"/>
        <w:rPr>
          <w:b w:val="0"/>
          <w:bCs/>
          <w:lang w:bidi="fa-IR"/>
        </w:rPr>
      </w:pPr>
      <w:r w:rsidRPr="0089150E">
        <w:rPr>
          <w:b w:val="0"/>
          <w:bCs/>
          <w:lang w:bidi="fa-IR"/>
        </w:rPr>
        <w:t xml:space="preserve">    *   **Sets:** Unordered collections of *unique* elements. `unique_numbers = {1, 2, 3}`</w:t>
      </w:r>
    </w:p>
    <w:p w14:paraId="419E4724" w14:textId="77777777" w:rsidR="00FF255A" w:rsidRPr="00FF255A" w:rsidRDefault="00FF255A" w:rsidP="00FF255A">
      <w:pPr>
        <w:pStyle w:val="Heading3"/>
        <w:bidi w:val="0"/>
        <w:rPr>
          <w:b w:val="0"/>
          <w:lang w:bidi="fa-IR"/>
        </w:rPr>
      </w:pPr>
      <w:r w:rsidRPr="00FF255A">
        <w:rPr>
          <w:b w:val="0"/>
          <w:lang w:bidi="fa-IR"/>
        </w:rPr>
        <w:t>give me python tuples and sets simple example</w:t>
      </w:r>
    </w:p>
    <w:p w14:paraId="62DE3628" w14:textId="77777777" w:rsidR="00FF255A" w:rsidRPr="00FF255A" w:rsidRDefault="00FF255A" w:rsidP="00FF255A">
      <w:pPr>
        <w:shd w:val="clear" w:color="auto" w:fill="D9D9D9" w:themeFill="background1" w:themeFillShade="D9"/>
        <w:bidi w:val="0"/>
        <w:ind w:left="567"/>
        <w:rPr>
          <w:b w:val="0"/>
          <w:bCs/>
          <w:lang w:bidi="fa-IR"/>
        </w:rPr>
      </w:pPr>
      <w:r>
        <w:rPr>
          <w:b w:val="0"/>
          <w:bCs/>
          <w:lang w:bidi="fa-IR"/>
        </w:rPr>
        <w:lastRenderedPageBreak/>
        <w:tab/>
      </w:r>
      <w:r w:rsidRPr="00FF255A">
        <w:rPr>
          <w:b w:val="0"/>
          <w:bCs/>
          <w:lang w:bidi="fa-IR"/>
        </w:rPr>
        <w:t>Absolutely! Here are simple, clear examples of **tuples** and **sets** in Python.</w:t>
      </w:r>
    </w:p>
    <w:p w14:paraId="01D08463" w14:textId="77777777" w:rsidR="00FF255A" w:rsidRPr="00FF255A" w:rsidRDefault="00FF255A" w:rsidP="00FF255A">
      <w:pPr>
        <w:shd w:val="clear" w:color="auto" w:fill="D9D9D9" w:themeFill="background1" w:themeFillShade="D9"/>
        <w:bidi w:val="0"/>
        <w:ind w:left="567"/>
        <w:rPr>
          <w:b w:val="0"/>
          <w:bCs/>
          <w:rtl/>
          <w:lang w:bidi="fa-IR"/>
        </w:rPr>
      </w:pPr>
    </w:p>
    <w:p w14:paraId="37737400"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6335FA05" w14:textId="77777777" w:rsidR="00FF255A" w:rsidRPr="00FF255A" w:rsidRDefault="00FF255A" w:rsidP="00FF255A">
      <w:pPr>
        <w:shd w:val="clear" w:color="auto" w:fill="D9D9D9" w:themeFill="background1" w:themeFillShade="D9"/>
        <w:bidi w:val="0"/>
        <w:ind w:left="567"/>
        <w:rPr>
          <w:b w:val="0"/>
          <w:bCs/>
          <w:rtl/>
          <w:lang w:bidi="fa-IR"/>
        </w:rPr>
      </w:pPr>
    </w:p>
    <w:p w14:paraId="28C5706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1. Python Tuples</w:t>
      </w:r>
    </w:p>
    <w:p w14:paraId="3974F58E" w14:textId="77777777" w:rsidR="00FF255A" w:rsidRPr="00FF255A" w:rsidRDefault="00FF255A" w:rsidP="00FF255A">
      <w:pPr>
        <w:shd w:val="clear" w:color="auto" w:fill="D9D9D9" w:themeFill="background1" w:themeFillShade="D9"/>
        <w:bidi w:val="0"/>
        <w:ind w:left="567"/>
        <w:rPr>
          <w:b w:val="0"/>
          <w:bCs/>
          <w:rtl/>
          <w:lang w:bidi="fa-IR"/>
        </w:rPr>
      </w:pPr>
    </w:p>
    <w:p w14:paraId="56FD2AE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A **tuple** is an **ordered** and **immutable** (unchangeable) collection of items.</w:t>
      </w:r>
    </w:p>
    <w:p w14:paraId="496352A8" w14:textId="77777777" w:rsidR="00FF255A" w:rsidRPr="00FF255A" w:rsidRDefault="00FF255A" w:rsidP="00FF255A">
      <w:pPr>
        <w:shd w:val="clear" w:color="auto" w:fill="D9D9D9" w:themeFill="background1" w:themeFillShade="D9"/>
        <w:bidi w:val="0"/>
        <w:ind w:left="567"/>
        <w:rPr>
          <w:b w:val="0"/>
          <w:bCs/>
          <w:rtl/>
          <w:lang w:bidi="fa-IR"/>
        </w:rPr>
      </w:pPr>
    </w:p>
    <w:p w14:paraId="0266CB1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**Key Characteristics:**</w:t>
      </w:r>
    </w:p>
    <w:p w14:paraId="3C8A76A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**Ordered:** Items have a defined order.</w:t>
      </w:r>
    </w:p>
    <w:p w14:paraId="26F6556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**Immutable:** Cannot change, add, or remove items after creation.</w:t>
      </w:r>
    </w:p>
    <w:p w14:paraId="53367F5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**Syntax:** Defined with parentheses `()`.</w:t>
      </w:r>
    </w:p>
    <w:p w14:paraId="6CC03EA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**Use Case:** Perfect for storing data that shouldn't change, like coordinates, database records, or days of the week.</w:t>
      </w:r>
    </w:p>
    <w:p w14:paraId="262FF418" w14:textId="77777777" w:rsidR="00FF255A" w:rsidRPr="00FF255A" w:rsidRDefault="00FF255A" w:rsidP="00FF255A">
      <w:pPr>
        <w:shd w:val="clear" w:color="auto" w:fill="D9D9D9" w:themeFill="background1" w:themeFillShade="D9"/>
        <w:bidi w:val="0"/>
        <w:ind w:left="567"/>
        <w:rPr>
          <w:b w:val="0"/>
          <w:bCs/>
          <w:rtl/>
          <w:lang w:bidi="fa-IR"/>
        </w:rPr>
      </w:pPr>
    </w:p>
    <w:p w14:paraId="18B4006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Simple Examples:</w:t>
      </w:r>
    </w:p>
    <w:p w14:paraId="4C7F63E7" w14:textId="77777777" w:rsidR="00FF255A" w:rsidRPr="00FF255A" w:rsidRDefault="00FF255A" w:rsidP="00FF255A">
      <w:pPr>
        <w:shd w:val="clear" w:color="auto" w:fill="D9D9D9" w:themeFill="background1" w:themeFillShade="D9"/>
        <w:bidi w:val="0"/>
        <w:ind w:left="567"/>
        <w:rPr>
          <w:b w:val="0"/>
          <w:bCs/>
          <w:rtl/>
          <w:lang w:bidi="fa-IR"/>
        </w:rPr>
      </w:pPr>
    </w:p>
    <w:p w14:paraId="4E28668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7EF1A85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1. Creating a Tuple</w:t>
      </w:r>
    </w:p>
    <w:p w14:paraId="17D53D3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coordinates = (10, 20)</w:t>
      </w:r>
    </w:p>
    <w:p w14:paraId="6A9A7F2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colors = ("red", "green", "blue")</w:t>
      </w:r>
    </w:p>
    <w:p w14:paraId="440D1E5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single_item_tuple = (42,)  # The comma is mandatory for a single item!</w:t>
      </w:r>
    </w:p>
    <w:p w14:paraId="4652A0CA" w14:textId="77777777" w:rsidR="00FF255A" w:rsidRPr="00FF255A" w:rsidRDefault="00FF255A" w:rsidP="00FF255A">
      <w:pPr>
        <w:shd w:val="clear" w:color="auto" w:fill="D9D9D9" w:themeFill="background1" w:themeFillShade="D9"/>
        <w:bidi w:val="0"/>
        <w:ind w:left="567"/>
        <w:rPr>
          <w:b w:val="0"/>
          <w:bCs/>
          <w:rtl/>
          <w:lang w:bidi="fa-IR"/>
        </w:rPr>
      </w:pPr>
    </w:p>
    <w:p w14:paraId="6AEF386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 2. Accessing Items (by index, just like a list)</w:t>
      </w:r>
    </w:p>
    <w:p w14:paraId="7653AB2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print(colors[0])  # Output: red</w:t>
      </w:r>
    </w:p>
    <w:p w14:paraId="02D9A1A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print(colors[-1]) # Output: blue</w:t>
      </w:r>
    </w:p>
    <w:p w14:paraId="721B5D34" w14:textId="77777777" w:rsidR="00FF255A" w:rsidRPr="00FF255A" w:rsidRDefault="00FF255A" w:rsidP="00FF255A">
      <w:pPr>
        <w:shd w:val="clear" w:color="auto" w:fill="D9D9D9" w:themeFill="background1" w:themeFillShade="D9"/>
        <w:bidi w:val="0"/>
        <w:ind w:left="567"/>
        <w:rPr>
          <w:b w:val="0"/>
          <w:bCs/>
          <w:rtl/>
          <w:lang w:bidi="fa-IR"/>
        </w:rPr>
      </w:pPr>
    </w:p>
    <w:p w14:paraId="1ED3966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3. Tuples are IMMUTABLE - This will cause an ERROR</w:t>
      </w:r>
    </w:p>
    <w:p w14:paraId="363E617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colors[0] = "yellow" # TypeError: 'tuple' object does not support item assignment</w:t>
      </w:r>
    </w:p>
    <w:p w14:paraId="122DB680" w14:textId="77777777" w:rsidR="00FF255A" w:rsidRPr="00FF255A" w:rsidRDefault="00FF255A" w:rsidP="00FF255A">
      <w:pPr>
        <w:shd w:val="clear" w:color="auto" w:fill="D9D9D9" w:themeFill="background1" w:themeFillShade="D9"/>
        <w:bidi w:val="0"/>
        <w:ind w:left="567"/>
        <w:rPr>
          <w:b w:val="0"/>
          <w:bCs/>
          <w:rtl/>
          <w:lang w:bidi="fa-IR"/>
        </w:rPr>
      </w:pPr>
    </w:p>
    <w:p w14:paraId="7EBEFCA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4. You can "unpack" a tuple into variables (very useful!)</w:t>
      </w:r>
    </w:p>
    <w:p w14:paraId="7FF0712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name, age, city = ("Alice", 30, "London")</w:t>
      </w:r>
    </w:p>
    <w:p w14:paraId="4632E72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print(f"{name} is {age} years old.") # Output: Alice is 30 years old.</w:t>
      </w:r>
    </w:p>
    <w:p w14:paraId="29D98261" w14:textId="77777777" w:rsidR="00FF255A" w:rsidRPr="00FF255A" w:rsidRDefault="00FF255A" w:rsidP="00FF255A">
      <w:pPr>
        <w:shd w:val="clear" w:color="auto" w:fill="D9D9D9" w:themeFill="background1" w:themeFillShade="D9"/>
        <w:bidi w:val="0"/>
        <w:ind w:left="567"/>
        <w:rPr>
          <w:b w:val="0"/>
          <w:bCs/>
          <w:rtl/>
          <w:lang w:bidi="fa-IR"/>
        </w:rPr>
      </w:pPr>
    </w:p>
    <w:p w14:paraId="186B8F3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5. Iterating over a tuple</w:t>
      </w:r>
    </w:p>
    <w:p w14:paraId="716211D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for color in colors:</w:t>
      </w:r>
    </w:p>
    <w:p w14:paraId="5A541FC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print(color)</w:t>
      </w:r>
    </w:p>
    <w:p w14:paraId="6854F77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Output:</w:t>
      </w:r>
    </w:p>
    <w:p w14:paraId="1EA6F4C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red</w:t>
      </w:r>
    </w:p>
    <w:p w14:paraId="0608B6D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green</w:t>
      </w:r>
    </w:p>
    <w:p w14:paraId="175AC2A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blue</w:t>
      </w:r>
    </w:p>
    <w:p w14:paraId="0FE94547" w14:textId="77777777" w:rsidR="00FF255A" w:rsidRPr="00FF255A" w:rsidRDefault="00FF255A" w:rsidP="00FF255A">
      <w:pPr>
        <w:shd w:val="clear" w:color="auto" w:fill="D9D9D9" w:themeFill="background1" w:themeFillShade="D9"/>
        <w:bidi w:val="0"/>
        <w:ind w:left="567"/>
        <w:rPr>
          <w:b w:val="0"/>
          <w:bCs/>
          <w:rtl/>
          <w:lang w:bidi="fa-IR"/>
        </w:rPr>
      </w:pPr>
    </w:p>
    <w:p w14:paraId="03135D6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6. Useful for returning multiple values from a function</w:t>
      </w:r>
    </w:p>
    <w:p w14:paraId="18F3237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def get_dimensions():</w:t>
      </w:r>
    </w:p>
    <w:p w14:paraId="42A561E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width = 100</w:t>
      </w:r>
    </w:p>
    <w:p w14:paraId="5DA9D68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height = 50</w:t>
      </w:r>
    </w:p>
    <w:p w14:paraId="5798ADD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return (width, height) # The parentheses are optional but clear</w:t>
      </w:r>
    </w:p>
    <w:p w14:paraId="17513FE3" w14:textId="77777777" w:rsidR="00FF255A" w:rsidRPr="00FF255A" w:rsidRDefault="00FF255A" w:rsidP="00FF255A">
      <w:pPr>
        <w:shd w:val="clear" w:color="auto" w:fill="D9D9D9" w:themeFill="background1" w:themeFillShade="D9"/>
        <w:bidi w:val="0"/>
        <w:ind w:left="567"/>
        <w:rPr>
          <w:b w:val="0"/>
          <w:bCs/>
          <w:rtl/>
          <w:lang w:bidi="fa-IR"/>
        </w:rPr>
      </w:pPr>
    </w:p>
    <w:p w14:paraId="230C9ED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w, h = get_dimensions()</w:t>
      </w:r>
    </w:p>
    <w:p w14:paraId="36365A8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print(f"Width: {w}, Height: {h}") # Output: Width: 100, Height: 50</w:t>
      </w:r>
    </w:p>
    <w:p w14:paraId="5E3AA369"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0A9BD4DB" w14:textId="77777777" w:rsidR="00FF255A" w:rsidRPr="00FF255A" w:rsidRDefault="00FF255A" w:rsidP="00FF255A">
      <w:pPr>
        <w:shd w:val="clear" w:color="auto" w:fill="D9D9D9" w:themeFill="background1" w:themeFillShade="D9"/>
        <w:bidi w:val="0"/>
        <w:ind w:left="567"/>
        <w:rPr>
          <w:b w:val="0"/>
          <w:bCs/>
          <w:rtl/>
          <w:lang w:bidi="fa-IR"/>
        </w:rPr>
      </w:pPr>
    </w:p>
    <w:p w14:paraId="174183A4"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4763F941" w14:textId="77777777" w:rsidR="00FF255A" w:rsidRPr="00FF255A" w:rsidRDefault="00FF255A" w:rsidP="00FF255A">
      <w:pPr>
        <w:shd w:val="clear" w:color="auto" w:fill="D9D9D9" w:themeFill="background1" w:themeFillShade="D9"/>
        <w:bidi w:val="0"/>
        <w:ind w:left="567"/>
        <w:rPr>
          <w:b w:val="0"/>
          <w:bCs/>
          <w:rtl/>
          <w:lang w:bidi="fa-IR"/>
        </w:rPr>
      </w:pPr>
    </w:p>
    <w:p w14:paraId="615E01D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2. Python Sets</w:t>
      </w:r>
    </w:p>
    <w:p w14:paraId="6E78622D" w14:textId="77777777" w:rsidR="00FF255A" w:rsidRPr="00FF255A" w:rsidRDefault="00FF255A" w:rsidP="00FF255A">
      <w:pPr>
        <w:shd w:val="clear" w:color="auto" w:fill="D9D9D9" w:themeFill="background1" w:themeFillShade="D9"/>
        <w:bidi w:val="0"/>
        <w:ind w:left="567"/>
        <w:rPr>
          <w:b w:val="0"/>
          <w:bCs/>
          <w:rtl/>
          <w:lang w:bidi="fa-IR"/>
        </w:rPr>
      </w:pPr>
    </w:p>
    <w:p w14:paraId="1B5B3B7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A **set** is an **unordered** collection of **unique** items. It's great for membership tests and removing duplicates.</w:t>
      </w:r>
    </w:p>
    <w:p w14:paraId="16059D27" w14:textId="77777777" w:rsidR="00FF255A" w:rsidRPr="00FF255A" w:rsidRDefault="00FF255A" w:rsidP="00FF255A">
      <w:pPr>
        <w:shd w:val="clear" w:color="auto" w:fill="D9D9D9" w:themeFill="background1" w:themeFillShade="D9"/>
        <w:bidi w:val="0"/>
        <w:ind w:left="567"/>
        <w:rPr>
          <w:b w:val="0"/>
          <w:bCs/>
          <w:rtl/>
          <w:lang w:bidi="fa-IR"/>
        </w:rPr>
      </w:pPr>
    </w:p>
    <w:p w14:paraId="706A8ED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**Key Characteristics:**</w:t>
      </w:r>
    </w:p>
    <w:p w14:paraId="42F7F99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**Unordered:** Items have no defined order.</w:t>
      </w:r>
    </w:p>
    <w:p w14:paraId="3E2E39E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**Mutable:** You can add and remove items.</w:t>
      </w:r>
    </w:p>
    <w:p w14:paraId="0E70CB1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**Unique:** No duplicate elements allowed.</w:t>
      </w:r>
    </w:p>
    <w:p w14:paraId="182BAEE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**Syntax:** Defined with curly braces `{}`.</w:t>
      </w:r>
    </w:p>
    <w:p w14:paraId="5EE0EE2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**Use Case:** Removing duplicates, checking if an item exists, mathematical operations (union, intersection).</w:t>
      </w:r>
    </w:p>
    <w:p w14:paraId="761DA7D5" w14:textId="77777777" w:rsidR="00FF255A" w:rsidRPr="00FF255A" w:rsidRDefault="00FF255A" w:rsidP="00FF255A">
      <w:pPr>
        <w:shd w:val="clear" w:color="auto" w:fill="D9D9D9" w:themeFill="background1" w:themeFillShade="D9"/>
        <w:bidi w:val="0"/>
        <w:ind w:left="567"/>
        <w:rPr>
          <w:b w:val="0"/>
          <w:bCs/>
          <w:rtl/>
          <w:lang w:bidi="fa-IR"/>
        </w:rPr>
      </w:pPr>
    </w:p>
    <w:p w14:paraId="6ABC89C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Simple Examples:</w:t>
      </w:r>
    </w:p>
    <w:p w14:paraId="5DFE19EA" w14:textId="77777777" w:rsidR="00FF255A" w:rsidRPr="00FF255A" w:rsidRDefault="00FF255A" w:rsidP="00FF255A">
      <w:pPr>
        <w:shd w:val="clear" w:color="auto" w:fill="D9D9D9" w:themeFill="background1" w:themeFillShade="D9"/>
        <w:bidi w:val="0"/>
        <w:ind w:left="567"/>
        <w:rPr>
          <w:b w:val="0"/>
          <w:bCs/>
          <w:rtl/>
          <w:lang w:bidi="fa-IR"/>
        </w:rPr>
      </w:pPr>
    </w:p>
    <w:p w14:paraId="78350D8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265601D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1. Creating a Set</w:t>
      </w:r>
    </w:p>
    <w:p w14:paraId="4C91555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unique_numbers = {1, 2, 3, 4, 5}</w:t>
      </w:r>
    </w:p>
    <w:p w14:paraId="7E82F7D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fruits = {"apple", "banana", "cherry"}</w:t>
      </w:r>
    </w:p>
    <w:p w14:paraId="0169DC47" w14:textId="77777777" w:rsidR="00FF255A" w:rsidRPr="00FF255A" w:rsidRDefault="00FF255A" w:rsidP="00FF255A">
      <w:pPr>
        <w:shd w:val="clear" w:color="auto" w:fill="D9D9D9" w:themeFill="background1" w:themeFillShade="D9"/>
        <w:bidi w:val="0"/>
        <w:ind w:left="567"/>
        <w:rPr>
          <w:b w:val="0"/>
          <w:bCs/>
          <w:rtl/>
          <w:lang w:bidi="fa-IR"/>
        </w:rPr>
      </w:pPr>
    </w:p>
    <w:p w14:paraId="5534510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2. Creating a set from a list with duplicates (to remove them)</w:t>
      </w:r>
    </w:p>
    <w:p w14:paraId="531667F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shopping_list = ["apple", "banana", "apple", "orange", "banana"]</w:t>
      </w:r>
    </w:p>
    <w:p w14:paraId="1D9E766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unique_items = set(shopping_list)</w:t>
      </w:r>
    </w:p>
    <w:p w14:paraId="6330E57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print(unique_items) # Output: {'orange', 'banana', 'apple'} (order may vary)</w:t>
      </w:r>
    </w:p>
    <w:p w14:paraId="65E01232" w14:textId="77777777" w:rsidR="00FF255A" w:rsidRPr="00FF255A" w:rsidRDefault="00FF255A" w:rsidP="00FF255A">
      <w:pPr>
        <w:shd w:val="clear" w:color="auto" w:fill="D9D9D9" w:themeFill="background1" w:themeFillShade="D9"/>
        <w:bidi w:val="0"/>
        <w:ind w:left="567"/>
        <w:rPr>
          <w:b w:val="0"/>
          <w:bCs/>
          <w:rtl/>
          <w:lang w:bidi="fa-IR"/>
        </w:rPr>
      </w:pPr>
    </w:p>
    <w:p w14:paraId="6026EDB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3. Adding and Removing Items</w:t>
      </w:r>
    </w:p>
    <w:p w14:paraId="50797DD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fruits.add("mango")</w:t>
      </w:r>
    </w:p>
    <w:p w14:paraId="5FDE439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print(fruits) # Output: {'apple', 'banana', 'cherry', 'mango'}</w:t>
      </w:r>
    </w:p>
    <w:p w14:paraId="6CD44D40" w14:textId="77777777" w:rsidR="00FF255A" w:rsidRPr="00FF255A" w:rsidRDefault="00FF255A" w:rsidP="00FF255A">
      <w:pPr>
        <w:shd w:val="clear" w:color="auto" w:fill="D9D9D9" w:themeFill="background1" w:themeFillShade="D9"/>
        <w:bidi w:val="0"/>
        <w:ind w:left="567"/>
        <w:rPr>
          <w:b w:val="0"/>
          <w:bCs/>
          <w:rtl/>
          <w:lang w:bidi="fa-IR"/>
        </w:rPr>
      </w:pPr>
    </w:p>
    <w:p w14:paraId="27A4761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fruits.remove("banana") # Removes 'banana'. Crashes if item doesn't exist.</w:t>
      </w:r>
    </w:p>
    <w:p w14:paraId="6B52B16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fruits.discard("grape") # Safely removes 'grape' if it exists. No error if not.</w:t>
      </w:r>
    </w:p>
    <w:p w14:paraId="5E6CE24F" w14:textId="77777777" w:rsidR="00FF255A" w:rsidRPr="00FF255A" w:rsidRDefault="00FF255A" w:rsidP="00FF255A">
      <w:pPr>
        <w:shd w:val="clear" w:color="auto" w:fill="D9D9D9" w:themeFill="background1" w:themeFillShade="D9"/>
        <w:bidi w:val="0"/>
        <w:ind w:left="567"/>
        <w:rPr>
          <w:b w:val="0"/>
          <w:bCs/>
          <w:rtl/>
          <w:lang w:bidi="fa-IR"/>
        </w:rPr>
      </w:pPr>
    </w:p>
    <w:p w14:paraId="1232D08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4. Checking Membership (Very Fast!)</w:t>
      </w:r>
    </w:p>
    <w:p w14:paraId="4276D77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print("apple" in fruits)  # Output: True</w:t>
      </w:r>
    </w:p>
    <w:p w14:paraId="64348C7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print("grape" in fruits)  # Output: False</w:t>
      </w:r>
    </w:p>
    <w:p w14:paraId="4EFE1084" w14:textId="77777777" w:rsidR="00FF255A" w:rsidRPr="00FF255A" w:rsidRDefault="00FF255A" w:rsidP="00FF255A">
      <w:pPr>
        <w:shd w:val="clear" w:color="auto" w:fill="D9D9D9" w:themeFill="background1" w:themeFillShade="D9"/>
        <w:bidi w:val="0"/>
        <w:ind w:left="567"/>
        <w:rPr>
          <w:b w:val="0"/>
          <w:bCs/>
          <w:rtl/>
          <w:lang w:bidi="fa-IR"/>
        </w:rPr>
      </w:pPr>
    </w:p>
    <w:p w14:paraId="03CC7CE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5. Set Operations (Like in Math)</w:t>
      </w:r>
    </w:p>
    <w:p w14:paraId="56DFB74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set_a = {1, 2, 3, 4}</w:t>
      </w:r>
    </w:p>
    <w:p w14:paraId="5F86FC1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set_b = {3, 4, 5, 6}</w:t>
      </w:r>
    </w:p>
    <w:p w14:paraId="58816A93" w14:textId="77777777" w:rsidR="00FF255A" w:rsidRPr="00FF255A" w:rsidRDefault="00FF255A" w:rsidP="00FF255A">
      <w:pPr>
        <w:shd w:val="clear" w:color="auto" w:fill="D9D9D9" w:themeFill="background1" w:themeFillShade="D9"/>
        <w:bidi w:val="0"/>
        <w:ind w:left="567"/>
        <w:rPr>
          <w:b w:val="0"/>
          <w:bCs/>
          <w:rtl/>
          <w:lang w:bidi="fa-IR"/>
        </w:rPr>
      </w:pPr>
    </w:p>
    <w:p w14:paraId="77E2650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print(set_a | set_b)  # UNION: {1, 2, 3, 4, 5, 6} (all items in either set)</w:t>
      </w:r>
    </w:p>
    <w:p w14:paraId="434B101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print(set_a &amp; set_b)  # INTERSECTION: {3, 4} (items in both sets)</w:t>
      </w:r>
    </w:p>
    <w:p w14:paraId="31B52C1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print(set_a - set_b)  # DIFFERENCE: {1, 2} (items only in set_a)</w:t>
      </w:r>
    </w:p>
    <w:p w14:paraId="0E68E06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print(set_a ^ set_b)  # SYMMETRIC DIFFERENCE: {1, 2, 5, 6} (items in one set but not both)</w:t>
      </w:r>
    </w:p>
    <w:p w14:paraId="68764AF3" w14:textId="77777777" w:rsidR="00FF255A" w:rsidRPr="00FF255A" w:rsidRDefault="00FF255A" w:rsidP="00FF255A">
      <w:pPr>
        <w:shd w:val="clear" w:color="auto" w:fill="D9D9D9" w:themeFill="background1" w:themeFillShade="D9"/>
        <w:bidi w:val="0"/>
        <w:ind w:left="567"/>
        <w:rPr>
          <w:b w:val="0"/>
          <w:bCs/>
          <w:rtl/>
          <w:lang w:bidi="fa-IR"/>
        </w:rPr>
      </w:pPr>
    </w:p>
    <w:p w14:paraId="1D26439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6. Iterating over a set (order is not guaranteed)</w:t>
      </w:r>
    </w:p>
    <w:p w14:paraId="5FFACBB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for fruit in fruits:</w:t>
      </w:r>
    </w:p>
    <w:p w14:paraId="33672F7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print(fruit)</w:t>
      </w:r>
    </w:p>
    <w:p w14:paraId="189489E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Output (order may vary):</w:t>
      </w:r>
    </w:p>
    <w:p w14:paraId="157A1F3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apple</w:t>
      </w:r>
    </w:p>
    <w:p w14:paraId="090BFD0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cherry</w:t>
      </w:r>
    </w:p>
    <w:p w14:paraId="2BF61DE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mango</w:t>
      </w:r>
    </w:p>
    <w:p w14:paraId="1BE506A6"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3C3CD3D7" w14:textId="77777777" w:rsidR="00FF255A" w:rsidRPr="00FF255A" w:rsidRDefault="00FF255A" w:rsidP="00FF255A">
      <w:pPr>
        <w:shd w:val="clear" w:color="auto" w:fill="D9D9D9" w:themeFill="background1" w:themeFillShade="D9"/>
        <w:bidi w:val="0"/>
        <w:ind w:left="567"/>
        <w:rPr>
          <w:b w:val="0"/>
          <w:bCs/>
          <w:rtl/>
          <w:lang w:bidi="fa-IR"/>
        </w:rPr>
      </w:pPr>
    </w:p>
    <w:p w14:paraId="0497A82A"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491B0A8E" w14:textId="77777777" w:rsidR="00FF255A" w:rsidRPr="00FF255A" w:rsidRDefault="00FF255A" w:rsidP="00FF255A">
      <w:pPr>
        <w:shd w:val="clear" w:color="auto" w:fill="D9D9D9" w:themeFill="background1" w:themeFillShade="D9"/>
        <w:bidi w:val="0"/>
        <w:ind w:left="567"/>
        <w:rPr>
          <w:b w:val="0"/>
          <w:bCs/>
          <w:rtl/>
          <w:lang w:bidi="fa-IR"/>
        </w:rPr>
      </w:pPr>
    </w:p>
    <w:p w14:paraId="2D70C56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Quick Comparison Table</w:t>
      </w:r>
    </w:p>
    <w:p w14:paraId="5A50BAE8" w14:textId="77777777" w:rsidR="00FF255A" w:rsidRPr="00FF255A" w:rsidRDefault="00FF255A" w:rsidP="00FF255A">
      <w:pPr>
        <w:shd w:val="clear" w:color="auto" w:fill="D9D9D9" w:themeFill="background1" w:themeFillShade="D9"/>
        <w:bidi w:val="0"/>
        <w:ind w:left="567"/>
        <w:rPr>
          <w:b w:val="0"/>
          <w:bCs/>
          <w:rtl/>
          <w:lang w:bidi="fa-IR"/>
        </w:rPr>
      </w:pPr>
    </w:p>
    <w:p w14:paraId="661F379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Feature | List | Tuple | Set |</w:t>
      </w:r>
    </w:p>
    <w:p w14:paraId="56A55A00"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 :--- | :--- | :--- | :--- |</w:t>
      </w:r>
    </w:p>
    <w:p w14:paraId="207A954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**Syntax** | `[1, 2, 3]` | `(1, 2, 3)` | `{1, 2, 3}` |</w:t>
      </w:r>
    </w:p>
    <w:p w14:paraId="19BDB87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**Mutable?** | </w:t>
      </w:r>
      <w:r w:rsidRPr="00FF255A">
        <w:rPr>
          <w:rFonts w:ascii="Segoe UI Emoji" w:hAnsi="Segoe UI Emoji" w:cs="Segoe UI Emoji"/>
          <w:b w:val="0"/>
          <w:bCs/>
          <w:lang w:bidi="fa-IR"/>
        </w:rPr>
        <w:t>✅</w:t>
      </w:r>
      <w:r w:rsidRPr="00FF255A">
        <w:rPr>
          <w:b w:val="0"/>
          <w:bCs/>
          <w:lang w:bidi="fa-IR"/>
        </w:rPr>
        <w:t xml:space="preserve"> Yes | </w:t>
      </w:r>
      <w:r w:rsidRPr="00FF255A">
        <w:rPr>
          <w:rFonts w:ascii="Segoe UI Emoji" w:hAnsi="Segoe UI Emoji" w:cs="Segoe UI Emoji"/>
          <w:b w:val="0"/>
          <w:bCs/>
          <w:lang w:bidi="fa-IR"/>
        </w:rPr>
        <w:t>❌</w:t>
      </w:r>
      <w:r w:rsidRPr="00FF255A">
        <w:rPr>
          <w:b w:val="0"/>
          <w:bCs/>
          <w:lang w:bidi="fa-IR"/>
        </w:rPr>
        <w:t xml:space="preserve"> No | </w:t>
      </w:r>
      <w:r w:rsidRPr="00FF255A">
        <w:rPr>
          <w:rFonts w:ascii="Segoe UI Emoji" w:hAnsi="Segoe UI Emoji" w:cs="Segoe UI Emoji"/>
          <w:b w:val="0"/>
          <w:bCs/>
          <w:lang w:bidi="fa-IR"/>
        </w:rPr>
        <w:t>✅</w:t>
      </w:r>
      <w:r w:rsidRPr="00FF255A">
        <w:rPr>
          <w:b w:val="0"/>
          <w:bCs/>
          <w:lang w:bidi="fa-IR"/>
        </w:rPr>
        <w:t xml:space="preserve"> Yes |</w:t>
      </w:r>
    </w:p>
    <w:p w14:paraId="1E5B31E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**Ordered?** | </w:t>
      </w:r>
      <w:r w:rsidRPr="00FF255A">
        <w:rPr>
          <w:rFonts w:ascii="Segoe UI Emoji" w:hAnsi="Segoe UI Emoji" w:cs="Segoe UI Emoji"/>
          <w:b w:val="0"/>
          <w:bCs/>
          <w:lang w:bidi="fa-IR"/>
        </w:rPr>
        <w:t>✅</w:t>
      </w:r>
      <w:r w:rsidRPr="00FF255A">
        <w:rPr>
          <w:b w:val="0"/>
          <w:bCs/>
          <w:lang w:bidi="fa-IR"/>
        </w:rPr>
        <w:t xml:space="preserve"> Yes | </w:t>
      </w:r>
      <w:r w:rsidRPr="00FF255A">
        <w:rPr>
          <w:rFonts w:ascii="Segoe UI Emoji" w:hAnsi="Segoe UI Emoji" w:cs="Segoe UI Emoji"/>
          <w:b w:val="0"/>
          <w:bCs/>
          <w:lang w:bidi="fa-IR"/>
        </w:rPr>
        <w:t>✅</w:t>
      </w:r>
      <w:r w:rsidRPr="00FF255A">
        <w:rPr>
          <w:b w:val="0"/>
          <w:bCs/>
          <w:lang w:bidi="fa-IR"/>
        </w:rPr>
        <w:t xml:space="preserve"> Yes | </w:t>
      </w:r>
      <w:r w:rsidRPr="00FF255A">
        <w:rPr>
          <w:rFonts w:ascii="Segoe UI Emoji" w:hAnsi="Segoe UI Emoji" w:cs="Segoe UI Emoji"/>
          <w:b w:val="0"/>
          <w:bCs/>
          <w:lang w:bidi="fa-IR"/>
        </w:rPr>
        <w:t>❌</w:t>
      </w:r>
      <w:r w:rsidRPr="00FF255A">
        <w:rPr>
          <w:b w:val="0"/>
          <w:bCs/>
          <w:lang w:bidi="fa-IR"/>
        </w:rPr>
        <w:t xml:space="preserve"> No |</w:t>
      </w:r>
    </w:p>
    <w:p w14:paraId="2B96685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**Allows Duplicates?** | </w:t>
      </w:r>
      <w:r w:rsidRPr="00FF255A">
        <w:rPr>
          <w:rFonts w:ascii="Segoe UI Emoji" w:hAnsi="Segoe UI Emoji" w:cs="Segoe UI Emoji"/>
          <w:b w:val="0"/>
          <w:bCs/>
          <w:lang w:bidi="fa-IR"/>
        </w:rPr>
        <w:t>✅</w:t>
      </w:r>
      <w:r w:rsidRPr="00FF255A">
        <w:rPr>
          <w:b w:val="0"/>
          <w:bCs/>
          <w:lang w:bidi="fa-IR"/>
        </w:rPr>
        <w:t xml:space="preserve"> Yes | </w:t>
      </w:r>
      <w:r w:rsidRPr="00FF255A">
        <w:rPr>
          <w:rFonts w:ascii="Segoe UI Emoji" w:hAnsi="Segoe UI Emoji" w:cs="Segoe UI Emoji"/>
          <w:b w:val="0"/>
          <w:bCs/>
          <w:lang w:bidi="fa-IR"/>
        </w:rPr>
        <w:t>✅</w:t>
      </w:r>
      <w:r w:rsidRPr="00FF255A">
        <w:rPr>
          <w:b w:val="0"/>
          <w:bCs/>
          <w:lang w:bidi="fa-IR"/>
        </w:rPr>
        <w:t xml:space="preserve"> Yes | </w:t>
      </w:r>
      <w:r w:rsidRPr="00FF255A">
        <w:rPr>
          <w:rFonts w:ascii="Segoe UI Emoji" w:hAnsi="Segoe UI Emoji" w:cs="Segoe UI Emoji"/>
          <w:b w:val="0"/>
          <w:bCs/>
          <w:lang w:bidi="fa-IR"/>
        </w:rPr>
        <w:t>❌</w:t>
      </w:r>
      <w:r w:rsidRPr="00FF255A">
        <w:rPr>
          <w:b w:val="0"/>
          <w:bCs/>
          <w:lang w:bidi="fa-IR"/>
        </w:rPr>
        <w:t xml:space="preserve"> No |</w:t>
      </w:r>
    </w:p>
    <w:p w14:paraId="442DFAB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**Use Case** | Changing collections | Unchanging data | Unique items, membership |</w:t>
      </w:r>
    </w:p>
    <w:p w14:paraId="32F83D43" w14:textId="77777777" w:rsidR="00FF255A" w:rsidRPr="00FF255A" w:rsidRDefault="00FF255A" w:rsidP="00FF255A">
      <w:pPr>
        <w:shd w:val="clear" w:color="auto" w:fill="D9D9D9" w:themeFill="background1" w:themeFillShade="D9"/>
        <w:bidi w:val="0"/>
        <w:ind w:left="567"/>
        <w:rPr>
          <w:b w:val="0"/>
          <w:bCs/>
          <w:rtl/>
          <w:lang w:bidi="fa-IR"/>
        </w:rPr>
      </w:pPr>
    </w:p>
    <w:p w14:paraId="7852F3B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 When to Use Which?</w:t>
      </w:r>
    </w:p>
    <w:p w14:paraId="215C1B5B" w14:textId="77777777" w:rsidR="00FF255A" w:rsidRPr="00FF255A" w:rsidRDefault="00FF255A" w:rsidP="00FF255A">
      <w:pPr>
        <w:shd w:val="clear" w:color="auto" w:fill="D9D9D9" w:themeFill="background1" w:themeFillShade="D9"/>
        <w:bidi w:val="0"/>
        <w:ind w:left="567"/>
        <w:rPr>
          <w:b w:val="0"/>
          <w:bCs/>
          <w:rtl/>
          <w:lang w:bidi="fa-IR"/>
        </w:rPr>
      </w:pPr>
    </w:p>
    <w:p w14:paraId="6592395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Use a **List** for a collection of items you need to **change**.</w:t>
      </w:r>
    </w:p>
    <w:p w14:paraId="35ADA84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Use a **Tuple** for a collection of items that should **never change**.</w:t>
      </w:r>
    </w:p>
    <w:p w14:paraId="3D3D5A0F" w14:textId="621E5D93"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Use a **Set** when you only care about **unique items** or need to **check membership** very quickly.</w:t>
      </w:r>
    </w:p>
    <w:p w14:paraId="577A0D0B" w14:textId="77777777" w:rsidR="00FF255A" w:rsidRDefault="00FF255A" w:rsidP="00FF255A">
      <w:pPr>
        <w:rPr>
          <w:b w:val="0"/>
          <w:lang w:bidi="fa-IR"/>
        </w:rPr>
      </w:pPr>
    </w:p>
    <w:p w14:paraId="6AFFB932" w14:textId="1AEED550" w:rsidR="0089150E" w:rsidRPr="0089150E" w:rsidRDefault="0089150E" w:rsidP="00FF255A">
      <w:pPr>
        <w:pStyle w:val="Heading2"/>
        <w:bidi w:val="0"/>
        <w:rPr>
          <w:b w:val="0"/>
          <w:lang w:bidi="fa-IR"/>
        </w:rPr>
      </w:pPr>
      <w:r w:rsidRPr="0089150E">
        <w:rPr>
          <w:b w:val="0"/>
          <w:lang w:bidi="fa-IR"/>
        </w:rPr>
        <w:t>### Phase 4: Code Organization &amp; Reusability</w:t>
      </w:r>
    </w:p>
    <w:p w14:paraId="4ED50EF8" w14:textId="77777777" w:rsidR="0089150E" w:rsidRPr="0089150E" w:rsidRDefault="0089150E" w:rsidP="0089150E">
      <w:pPr>
        <w:bidi w:val="0"/>
        <w:rPr>
          <w:b w:val="0"/>
          <w:bCs/>
          <w:lang w:bidi="fa-IR"/>
        </w:rPr>
      </w:pPr>
      <w:r w:rsidRPr="0089150E">
        <w:rPr>
          <w:b w:val="0"/>
          <w:bCs/>
          <w:lang w:bidi="fa-IR"/>
        </w:rPr>
        <w:t>**Goal:** Avoid spaghetti code. Teach structure and reuse.</w:t>
      </w:r>
    </w:p>
    <w:p w14:paraId="0A57C3EA" w14:textId="77777777" w:rsidR="0089150E" w:rsidRPr="0089150E" w:rsidRDefault="0089150E" w:rsidP="0089150E">
      <w:pPr>
        <w:pStyle w:val="Heading3"/>
        <w:bidi w:val="0"/>
        <w:rPr>
          <w:b w:val="0"/>
          <w:lang w:bidi="fa-IR"/>
        </w:rPr>
      </w:pPr>
      <w:r w:rsidRPr="0089150E">
        <w:rPr>
          <w:b w:val="0"/>
          <w:lang w:bidi="fa-IR"/>
        </w:rPr>
        <w:t>1.  **Functions**</w:t>
      </w:r>
    </w:p>
    <w:p w14:paraId="6403A705" w14:textId="77777777" w:rsidR="0089150E" w:rsidRPr="0089150E" w:rsidRDefault="0089150E" w:rsidP="0089150E">
      <w:pPr>
        <w:bidi w:val="0"/>
        <w:rPr>
          <w:b w:val="0"/>
          <w:bCs/>
          <w:lang w:bidi="fa-IR"/>
        </w:rPr>
      </w:pPr>
      <w:r w:rsidRPr="0089150E">
        <w:rPr>
          <w:b w:val="0"/>
          <w:bCs/>
          <w:lang w:bidi="fa-IR"/>
        </w:rPr>
        <w:t xml:space="preserve">    *   Defining functions: `def greet(name):`</w:t>
      </w:r>
    </w:p>
    <w:p w14:paraId="7B2B61CD" w14:textId="77777777" w:rsidR="0089150E" w:rsidRPr="0089150E" w:rsidRDefault="0089150E" w:rsidP="0089150E">
      <w:pPr>
        <w:bidi w:val="0"/>
        <w:rPr>
          <w:b w:val="0"/>
          <w:bCs/>
          <w:lang w:bidi="fa-IR"/>
        </w:rPr>
      </w:pPr>
      <w:r w:rsidRPr="0089150E">
        <w:rPr>
          <w:b w:val="0"/>
          <w:bCs/>
          <w:lang w:bidi="fa-IR"/>
        </w:rPr>
        <w:t xml:space="preserve">    *   Parameters vs. Arguments.</w:t>
      </w:r>
    </w:p>
    <w:p w14:paraId="4A53E065" w14:textId="77777777" w:rsidR="0089150E" w:rsidRPr="0089150E" w:rsidRDefault="0089150E" w:rsidP="0089150E">
      <w:pPr>
        <w:bidi w:val="0"/>
        <w:rPr>
          <w:b w:val="0"/>
          <w:bCs/>
          <w:lang w:bidi="fa-IR"/>
        </w:rPr>
      </w:pPr>
      <w:r w:rsidRPr="0089150E">
        <w:rPr>
          <w:b w:val="0"/>
          <w:bCs/>
          <w:lang w:bidi="fa-IR"/>
        </w:rPr>
        <w:t xml:space="preserve">    *   The `return` statement.</w:t>
      </w:r>
    </w:p>
    <w:p w14:paraId="0ED46454" w14:textId="77777777" w:rsidR="0089150E" w:rsidRDefault="0089150E" w:rsidP="0089150E">
      <w:pPr>
        <w:bidi w:val="0"/>
        <w:rPr>
          <w:b w:val="0"/>
          <w:bCs/>
          <w:lang w:bidi="fa-IR"/>
        </w:rPr>
      </w:pPr>
      <w:r w:rsidRPr="0089150E">
        <w:rPr>
          <w:b w:val="0"/>
          <w:bCs/>
          <w:lang w:bidi="fa-IR"/>
        </w:rPr>
        <w:t xml:space="preserve">    *   Scope: local vs. global variables.</w:t>
      </w:r>
    </w:p>
    <w:p w14:paraId="131462CA" w14:textId="25CD3A04" w:rsidR="00FF255A" w:rsidRDefault="00FF255A" w:rsidP="00FF255A">
      <w:pPr>
        <w:pStyle w:val="Heading3"/>
        <w:bidi w:val="0"/>
        <w:rPr>
          <w:b w:val="0"/>
          <w:lang w:bidi="fa-IR"/>
        </w:rPr>
      </w:pPr>
      <w:r w:rsidRPr="00FF255A">
        <w:rPr>
          <w:b w:val="0"/>
          <w:lang w:bidi="fa-IR"/>
        </w:rPr>
        <w:t>explain Parameters vs. Arguments ? is this true function fname(arguments) &amp; fname(parameters)</w:t>
      </w:r>
      <w:r>
        <w:rPr>
          <w:b w:val="0"/>
          <w:lang w:bidi="fa-IR"/>
        </w:rPr>
        <w:t>:</w:t>
      </w:r>
    </w:p>
    <w:p w14:paraId="564C87B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Of course! Understanding scope is a fundamental concept. Here are a few simple examples to explain the difference between **local** and **global** variables in Python.</w:t>
      </w:r>
    </w:p>
    <w:p w14:paraId="50FEDF6E" w14:textId="77777777" w:rsidR="00FF255A" w:rsidRPr="00FF255A" w:rsidRDefault="00FF255A" w:rsidP="00FF255A">
      <w:pPr>
        <w:shd w:val="clear" w:color="auto" w:fill="D9D9D9" w:themeFill="background1" w:themeFillShade="D9"/>
        <w:bidi w:val="0"/>
        <w:rPr>
          <w:b w:val="0"/>
          <w:bCs/>
          <w:rtl/>
          <w:lang w:bidi="fa-IR"/>
        </w:rPr>
      </w:pPr>
    </w:p>
    <w:p w14:paraId="5CCE4D0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The Core Idea:</w:t>
      </w:r>
    </w:p>
    <w:p w14:paraId="716E3672" w14:textId="77777777" w:rsidR="00FF255A" w:rsidRPr="00FF255A" w:rsidRDefault="00FF255A" w:rsidP="00FF255A">
      <w:pPr>
        <w:shd w:val="clear" w:color="auto" w:fill="D9D9D9" w:themeFill="background1" w:themeFillShade="D9"/>
        <w:bidi w:val="0"/>
        <w:rPr>
          <w:b w:val="0"/>
          <w:bCs/>
          <w:rtl/>
          <w:lang w:bidi="fa-IR"/>
        </w:rPr>
      </w:pPr>
    </w:p>
    <w:p w14:paraId="2C2BAE0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**Global Variable:** Defined outside of all functions. It is accessible from anywhere in your code, both inside and outside functions.</w:t>
      </w:r>
    </w:p>
    <w:p w14:paraId="22BEEFC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**Local Variable:** Defined inside a function. It is only accessible and exists only within that function.</w:t>
      </w:r>
    </w:p>
    <w:p w14:paraId="12013422" w14:textId="77777777" w:rsidR="00FF255A" w:rsidRPr="00FF255A" w:rsidRDefault="00FF255A" w:rsidP="00FF255A">
      <w:pPr>
        <w:shd w:val="clear" w:color="auto" w:fill="D9D9D9" w:themeFill="background1" w:themeFillShade="D9"/>
        <w:bidi w:val="0"/>
        <w:rPr>
          <w:b w:val="0"/>
          <w:bCs/>
          <w:rtl/>
          <w:lang w:bidi="fa-IR"/>
        </w:rPr>
      </w:pPr>
    </w:p>
    <w:p w14:paraId="5339AE7A"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lastRenderedPageBreak/>
        <w:t>---</w:t>
      </w:r>
    </w:p>
    <w:p w14:paraId="66E76C03" w14:textId="77777777" w:rsidR="00FF255A" w:rsidRPr="00FF255A" w:rsidRDefault="00FF255A" w:rsidP="00FF255A">
      <w:pPr>
        <w:shd w:val="clear" w:color="auto" w:fill="D9D9D9" w:themeFill="background1" w:themeFillShade="D9"/>
        <w:bidi w:val="0"/>
        <w:rPr>
          <w:b w:val="0"/>
          <w:bCs/>
          <w:rtl/>
          <w:lang w:bidi="fa-IR"/>
        </w:rPr>
      </w:pPr>
    </w:p>
    <w:p w14:paraId="5727AC4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1: The Basic Difference (Read Access)</w:t>
      </w:r>
    </w:p>
    <w:p w14:paraId="2809A718" w14:textId="77777777" w:rsidR="00FF255A" w:rsidRPr="00FF255A" w:rsidRDefault="00FF255A" w:rsidP="00FF255A">
      <w:pPr>
        <w:shd w:val="clear" w:color="auto" w:fill="D9D9D9" w:themeFill="background1" w:themeFillShade="D9"/>
        <w:bidi w:val="0"/>
        <w:rPr>
          <w:b w:val="0"/>
          <w:bCs/>
          <w:rtl/>
          <w:lang w:bidi="fa-IR"/>
        </w:rPr>
      </w:pPr>
    </w:p>
    <w:p w14:paraId="155C022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05CAB7F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This is a GLOBAL variable. It is defined outside any function.</w:t>
      </w:r>
    </w:p>
    <w:p w14:paraId="4CFFF12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global_message = "I am global!"</w:t>
      </w:r>
    </w:p>
    <w:p w14:paraId="11D3DD2F" w14:textId="77777777" w:rsidR="00FF255A" w:rsidRPr="00FF255A" w:rsidRDefault="00FF255A" w:rsidP="00FF255A">
      <w:pPr>
        <w:shd w:val="clear" w:color="auto" w:fill="D9D9D9" w:themeFill="background1" w:themeFillShade="D9"/>
        <w:bidi w:val="0"/>
        <w:rPr>
          <w:b w:val="0"/>
          <w:bCs/>
          <w:rtl/>
          <w:lang w:bidi="fa-IR"/>
        </w:rPr>
      </w:pPr>
    </w:p>
    <w:p w14:paraId="07D9106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def show_message():</w:t>
      </w:r>
    </w:p>
    <w:p w14:paraId="2D56AEA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 This is a LOCAL variable. It is defined inside the function.</w:t>
      </w:r>
    </w:p>
    <w:p w14:paraId="717662A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local_message = "I am local!"</w:t>
      </w:r>
    </w:p>
    <w:p w14:paraId="65B4814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print("Inside the function:")</w:t>
      </w:r>
    </w:p>
    <w:p w14:paraId="58D0798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print(global_message) # Can ACCESS the global variable (reading is fine)</w:t>
      </w:r>
    </w:p>
    <w:p w14:paraId="50D2153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print(local_message)  # Can ACCESS the local variable</w:t>
      </w:r>
    </w:p>
    <w:p w14:paraId="2685BB06" w14:textId="77777777" w:rsidR="00FF255A" w:rsidRPr="00FF255A" w:rsidRDefault="00FF255A" w:rsidP="00FF255A">
      <w:pPr>
        <w:shd w:val="clear" w:color="auto" w:fill="D9D9D9" w:themeFill="background1" w:themeFillShade="D9"/>
        <w:bidi w:val="0"/>
        <w:rPr>
          <w:b w:val="0"/>
          <w:bCs/>
          <w:rtl/>
          <w:lang w:bidi="fa-IR"/>
        </w:rPr>
      </w:pPr>
    </w:p>
    <w:p w14:paraId="7364A44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Call the function</w:t>
      </w:r>
    </w:p>
    <w:p w14:paraId="770016F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show_message()</w:t>
      </w:r>
    </w:p>
    <w:p w14:paraId="597E8282" w14:textId="77777777" w:rsidR="00FF255A" w:rsidRPr="00FF255A" w:rsidRDefault="00FF255A" w:rsidP="00FF255A">
      <w:pPr>
        <w:shd w:val="clear" w:color="auto" w:fill="D9D9D9" w:themeFill="background1" w:themeFillShade="D9"/>
        <w:bidi w:val="0"/>
        <w:rPr>
          <w:b w:val="0"/>
          <w:bCs/>
          <w:rtl/>
          <w:lang w:bidi="fa-IR"/>
        </w:rPr>
      </w:pPr>
    </w:p>
    <w:p w14:paraId="6561A1A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print("\nOutside the function:")</w:t>
      </w:r>
    </w:p>
    <w:p w14:paraId="6D8330C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print(global_message) # Can ACCESS the global variable</w:t>
      </w:r>
    </w:p>
    <w:p w14:paraId="5CF3031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print(local_message) # This line would cause an ERROR! NameError: name 'local_message' is not defined</w:t>
      </w:r>
    </w:p>
    <w:p w14:paraId="71CB014A"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13FD75F6" w14:textId="77777777" w:rsidR="00FF255A" w:rsidRPr="00FF255A" w:rsidRDefault="00FF255A" w:rsidP="00FF255A">
      <w:pPr>
        <w:shd w:val="clear" w:color="auto" w:fill="D9D9D9" w:themeFill="background1" w:themeFillShade="D9"/>
        <w:bidi w:val="0"/>
        <w:rPr>
          <w:b w:val="0"/>
          <w:bCs/>
          <w:rtl/>
          <w:lang w:bidi="fa-IR"/>
        </w:rPr>
      </w:pPr>
    </w:p>
    <w:p w14:paraId="7DA31E6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**Output:**</w:t>
      </w:r>
    </w:p>
    <w:p w14:paraId="75D34769"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4567854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Inside the function:</w:t>
      </w:r>
    </w:p>
    <w:p w14:paraId="2F6FB6B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 am global!</w:t>
      </w:r>
    </w:p>
    <w:p w14:paraId="6BC0D1A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 am local!</w:t>
      </w:r>
    </w:p>
    <w:p w14:paraId="5F390C8D" w14:textId="77777777" w:rsidR="00FF255A" w:rsidRPr="00FF255A" w:rsidRDefault="00FF255A" w:rsidP="00FF255A">
      <w:pPr>
        <w:shd w:val="clear" w:color="auto" w:fill="D9D9D9" w:themeFill="background1" w:themeFillShade="D9"/>
        <w:bidi w:val="0"/>
        <w:rPr>
          <w:b w:val="0"/>
          <w:bCs/>
          <w:rtl/>
          <w:lang w:bidi="fa-IR"/>
        </w:rPr>
      </w:pPr>
    </w:p>
    <w:p w14:paraId="2AA35F4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Outside the function:</w:t>
      </w:r>
    </w:p>
    <w:p w14:paraId="588C044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 am global!</w:t>
      </w:r>
    </w:p>
    <w:p w14:paraId="0E8C386A"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345CE538" w14:textId="77777777" w:rsidR="00FF255A" w:rsidRPr="00FF255A" w:rsidRDefault="00FF255A" w:rsidP="00FF255A">
      <w:pPr>
        <w:shd w:val="clear" w:color="auto" w:fill="D9D9D9" w:themeFill="background1" w:themeFillShade="D9"/>
        <w:bidi w:val="0"/>
        <w:rPr>
          <w:b w:val="0"/>
          <w:bCs/>
          <w:rtl/>
          <w:lang w:bidi="fa-IR"/>
        </w:rPr>
      </w:pPr>
    </w:p>
    <w:p w14:paraId="6AD25D5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**Key Takeaway:** A function can **see** (read) global variables, but code outside a function cannot see that function's local variables.</w:t>
      </w:r>
    </w:p>
    <w:p w14:paraId="23540E87" w14:textId="77777777" w:rsidR="00FF255A" w:rsidRPr="00FF255A" w:rsidRDefault="00FF255A" w:rsidP="00FF255A">
      <w:pPr>
        <w:shd w:val="clear" w:color="auto" w:fill="D9D9D9" w:themeFill="background1" w:themeFillShade="D9"/>
        <w:bidi w:val="0"/>
        <w:rPr>
          <w:b w:val="0"/>
          <w:bCs/>
          <w:rtl/>
          <w:lang w:bidi="fa-IR"/>
        </w:rPr>
      </w:pPr>
    </w:p>
    <w:p w14:paraId="6ABE19CC"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19F08F43" w14:textId="77777777" w:rsidR="00FF255A" w:rsidRPr="00FF255A" w:rsidRDefault="00FF255A" w:rsidP="00FF255A">
      <w:pPr>
        <w:shd w:val="clear" w:color="auto" w:fill="D9D9D9" w:themeFill="background1" w:themeFillShade="D9"/>
        <w:bidi w:val="0"/>
        <w:rPr>
          <w:b w:val="0"/>
          <w:bCs/>
          <w:rtl/>
          <w:lang w:bidi="fa-IR"/>
        </w:rPr>
      </w:pPr>
    </w:p>
    <w:p w14:paraId="3CB4C34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2: The "Gotcha" (Writing Access)</w:t>
      </w:r>
    </w:p>
    <w:p w14:paraId="7DB333C8" w14:textId="77777777" w:rsidR="00FF255A" w:rsidRPr="00FF255A" w:rsidRDefault="00FF255A" w:rsidP="00FF255A">
      <w:pPr>
        <w:shd w:val="clear" w:color="auto" w:fill="D9D9D9" w:themeFill="background1" w:themeFillShade="D9"/>
        <w:bidi w:val="0"/>
        <w:rPr>
          <w:b w:val="0"/>
          <w:bCs/>
          <w:rtl/>
          <w:lang w:bidi="fa-IR"/>
        </w:rPr>
      </w:pPr>
    </w:p>
    <w:p w14:paraId="5ED66F1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This is where most beginners get confused. Trying to *change* a global variable from inside a function.</w:t>
      </w:r>
    </w:p>
    <w:p w14:paraId="637009A3" w14:textId="77777777" w:rsidR="00FF255A" w:rsidRPr="00FF255A" w:rsidRDefault="00FF255A" w:rsidP="00FF255A">
      <w:pPr>
        <w:shd w:val="clear" w:color="auto" w:fill="D9D9D9" w:themeFill="background1" w:themeFillShade="D9"/>
        <w:bidi w:val="0"/>
        <w:rPr>
          <w:b w:val="0"/>
          <w:bCs/>
          <w:rtl/>
          <w:lang w:bidi="fa-IR"/>
        </w:rPr>
      </w:pPr>
    </w:p>
    <w:p w14:paraId="5C2E94F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0215D75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count = 0 # This is a global variable</w:t>
      </w:r>
    </w:p>
    <w:p w14:paraId="1AF412DC" w14:textId="77777777" w:rsidR="00FF255A" w:rsidRPr="00FF255A" w:rsidRDefault="00FF255A" w:rsidP="00FF255A">
      <w:pPr>
        <w:shd w:val="clear" w:color="auto" w:fill="D9D9D9" w:themeFill="background1" w:themeFillShade="D9"/>
        <w:bidi w:val="0"/>
        <w:rPr>
          <w:b w:val="0"/>
          <w:bCs/>
          <w:rtl/>
          <w:lang w:bidi="fa-IR"/>
        </w:rPr>
      </w:pPr>
    </w:p>
    <w:p w14:paraId="2084300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def increment():</w:t>
      </w:r>
    </w:p>
    <w:p w14:paraId="0A327C0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 xml:space="preserve">    # This creates a NEW local variable named 'count',</w:t>
      </w:r>
    </w:p>
    <w:p w14:paraId="4DCD782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 it does not change the global one!</w:t>
      </w:r>
    </w:p>
    <w:p w14:paraId="5E86646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count = count + 1</w:t>
      </w:r>
    </w:p>
    <w:p w14:paraId="64C78CA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print(f"Inside function: count is {count}")</w:t>
      </w:r>
    </w:p>
    <w:p w14:paraId="566BC174" w14:textId="77777777" w:rsidR="00FF255A" w:rsidRPr="00FF255A" w:rsidRDefault="00FF255A" w:rsidP="00FF255A">
      <w:pPr>
        <w:shd w:val="clear" w:color="auto" w:fill="D9D9D9" w:themeFill="background1" w:themeFillShade="D9"/>
        <w:bidi w:val="0"/>
        <w:rPr>
          <w:b w:val="0"/>
          <w:bCs/>
          <w:rtl/>
          <w:lang w:bidi="fa-IR"/>
        </w:rPr>
      </w:pPr>
    </w:p>
    <w:p w14:paraId="7EE9505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print(f"Outside function: count is {count}")</w:t>
      </w:r>
    </w:p>
    <w:p w14:paraId="57BCD5B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increment()</w:t>
      </w:r>
    </w:p>
    <w:p w14:paraId="0260279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print(f"Outside function: count is {count}") # The global 'count' is still 0</w:t>
      </w:r>
    </w:p>
    <w:p w14:paraId="3DDBE90E"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38889B13" w14:textId="77777777" w:rsidR="00FF255A" w:rsidRPr="00FF255A" w:rsidRDefault="00FF255A" w:rsidP="00FF255A">
      <w:pPr>
        <w:shd w:val="clear" w:color="auto" w:fill="D9D9D9" w:themeFill="background1" w:themeFillShade="D9"/>
        <w:bidi w:val="0"/>
        <w:rPr>
          <w:b w:val="0"/>
          <w:bCs/>
          <w:rtl/>
          <w:lang w:bidi="fa-IR"/>
        </w:rPr>
      </w:pPr>
    </w:p>
    <w:p w14:paraId="6BB2025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**Output (and Error):**</w:t>
      </w:r>
    </w:p>
    <w:p w14:paraId="2710A6AA"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44D6805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Outside function: count is 0</w:t>
      </w:r>
    </w:p>
    <w:p w14:paraId="7405F5A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UnboundLocalError: local variable 'count' referenced before assignment</w:t>
      </w:r>
    </w:p>
    <w:p w14:paraId="23AEBB8D"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15DD1A4" w14:textId="77777777" w:rsidR="00FF255A" w:rsidRPr="00FF255A" w:rsidRDefault="00FF255A" w:rsidP="00FF255A">
      <w:pPr>
        <w:shd w:val="clear" w:color="auto" w:fill="D9D9D9" w:themeFill="background1" w:themeFillShade="D9"/>
        <w:bidi w:val="0"/>
        <w:rPr>
          <w:b w:val="0"/>
          <w:bCs/>
          <w:rtl/>
          <w:lang w:bidi="fa-IR"/>
        </w:rPr>
      </w:pPr>
    </w:p>
    <w:p w14:paraId="074023A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**Why the Error?** When Python sees `count = ...` inside the function, it thinks, "Ah, the programmer is creating a new local variable called `count`." But then on the right-hand side of the `=`, it tries to use the value of this new local variable `count` *before* it has been given a value. Hence the error.</w:t>
      </w:r>
    </w:p>
    <w:p w14:paraId="42A44B15" w14:textId="77777777" w:rsidR="00FF255A" w:rsidRPr="00FF255A" w:rsidRDefault="00FF255A" w:rsidP="00FF255A">
      <w:pPr>
        <w:shd w:val="clear" w:color="auto" w:fill="D9D9D9" w:themeFill="background1" w:themeFillShade="D9"/>
        <w:bidi w:val="0"/>
        <w:rPr>
          <w:b w:val="0"/>
          <w:bCs/>
          <w:rtl/>
          <w:lang w:bidi="fa-IR"/>
        </w:rPr>
      </w:pPr>
    </w:p>
    <w:p w14:paraId="33E13750"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6213CF94" w14:textId="77777777" w:rsidR="00FF255A" w:rsidRPr="00FF255A" w:rsidRDefault="00FF255A" w:rsidP="00FF255A">
      <w:pPr>
        <w:shd w:val="clear" w:color="auto" w:fill="D9D9D9" w:themeFill="background1" w:themeFillShade="D9"/>
        <w:bidi w:val="0"/>
        <w:rPr>
          <w:b w:val="0"/>
          <w:bCs/>
          <w:rtl/>
          <w:lang w:bidi="fa-IR"/>
        </w:rPr>
      </w:pPr>
    </w:p>
    <w:p w14:paraId="2D0F409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3: How to Actually Change a Global Variable (The `global` Keyword)</w:t>
      </w:r>
    </w:p>
    <w:p w14:paraId="3D2E13A3" w14:textId="77777777" w:rsidR="00FF255A" w:rsidRPr="00FF255A" w:rsidRDefault="00FF255A" w:rsidP="00FF255A">
      <w:pPr>
        <w:shd w:val="clear" w:color="auto" w:fill="D9D9D9" w:themeFill="background1" w:themeFillShade="D9"/>
        <w:bidi w:val="0"/>
        <w:rPr>
          <w:b w:val="0"/>
          <w:bCs/>
          <w:rtl/>
          <w:lang w:bidi="fa-IR"/>
        </w:rPr>
      </w:pPr>
    </w:p>
    <w:p w14:paraId="2BB416D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To *modify* a global variable from inside a function, you must explicitly declare it with the `global` keyword.</w:t>
      </w:r>
    </w:p>
    <w:p w14:paraId="36DC88DA" w14:textId="77777777" w:rsidR="00FF255A" w:rsidRPr="00FF255A" w:rsidRDefault="00FF255A" w:rsidP="00FF255A">
      <w:pPr>
        <w:shd w:val="clear" w:color="auto" w:fill="D9D9D9" w:themeFill="background1" w:themeFillShade="D9"/>
        <w:bidi w:val="0"/>
        <w:rPr>
          <w:b w:val="0"/>
          <w:bCs/>
          <w:rtl/>
          <w:lang w:bidi="fa-IR"/>
        </w:rPr>
      </w:pPr>
    </w:p>
    <w:p w14:paraId="457AD1C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13CDF30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count = 0 # Global variable</w:t>
      </w:r>
    </w:p>
    <w:p w14:paraId="5EF0BDBD" w14:textId="77777777" w:rsidR="00FF255A" w:rsidRPr="00FF255A" w:rsidRDefault="00FF255A" w:rsidP="00FF255A">
      <w:pPr>
        <w:shd w:val="clear" w:color="auto" w:fill="D9D9D9" w:themeFill="background1" w:themeFillShade="D9"/>
        <w:bidi w:val="0"/>
        <w:rPr>
          <w:b w:val="0"/>
          <w:bCs/>
          <w:rtl/>
          <w:lang w:bidi="fa-IR"/>
        </w:rPr>
      </w:pPr>
    </w:p>
    <w:p w14:paraId="54ABDAF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def increment():</w:t>
      </w:r>
    </w:p>
    <w:p w14:paraId="5FFC37B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global count # Tell Python: "Don't create a local 'count'. Use the global one."</w:t>
      </w:r>
    </w:p>
    <w:p w14:paraId="69F2E06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count = count + 1</w:t>
      </w:r>
    </w:p>
    <w:p w14:paraId="259745E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print(f"Inside function: count is {count}")</w:t>
      </w:r>
    </w:p>
    <w:p w14:paraId="37618623" w14:textId="77777777" w:rsidR="00FF255A" w:rsidRPr="00FF255A" w:rsidRDefault="00FF255A" w:rsidP="00FF255A">
      <w:pPr>
        <w:shd w:val="clear" w:color="auto" w:fill="D9D9D9" w:themeFill="background1" w:themeFillShade="D9"/>
        <w:bidi w:val="0"/>
        <w:rPr>
          <w:b w:val="0"/>
          <w:bCs/>
          <w:rtl/>
          <w:lang w:bidi="fa-IR"/>
        </w:rPr>
      </w:pPr>
    </w:p>
    <w:p w14:paraId="3363B0A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print(f"Outside function: count is {count}") # 0</w:t>
      </w:r>
    </w:p>
    <w:p w14:paraId="127DAD0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increment()</w:t>
      </w:r>
    </w:p>
    <w:p w14:paraId="7A63804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print(f"Outside function: count is {count}") # 1 (It was changed!)</w:t>
      </w:r>
    </w:p>
    <w:p w14:paraId="563D912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increment()</w:t>
      </w:r>
    </w:p>
    <w:p w14:paraId="12F6E2E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print(f"Outside function: count is {count}") # 2</w:t>
      </w:r>
    </w:p>
    <w:p w14:paraId="246ABDC9"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2DFF9F03" w14:textId="77777777" w:rsidR="00FF255A" w:rsidRPr="00FF255A" w:rsidRDefault="00FF255A" w:rsidP="00FF255A">
      <w:pPr>
        <w:shd w:val="clear" w:color="auto" w:fill="D9D9D9" w:themeFill="background1" w:themeFillShade="D9"/>
        <w:bidi w:val="0"/>
        <w:rPr>
          <w:b w:val="0"/>
          <w:bCs/>
          <w:rtl/>
          <w:lang w:bidi="fa-IR"/>
        </w:rPr>
      </w:pPr>
    </w:p>
    <w:p w14:paraId="42840B8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**Output:**</w:t>
      </w:r>
    </w:p>
    <w:p w14:paraId="5EBA56C3"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2D9F5D3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Outside function: count is 0</w:t>
      </w:r>
    </w:p>
    <w:p w14:paraId="55C6FF4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Inside function: count is 1</w:t>
      </w:r>
    </w:p>
    <w:p w14:paraId="4E3C6F3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Outside function: count is 1</w:t>
      </w:r>
    </w:p>
    <w:p w14:paraId="7F8410D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Inside function: count is 2</w:t>
      </w:r>
    </w:p>
    <w:p w14:paraId="0887AD6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Outside function: count is 2</w:t>
      </w:r>
    </w:p>
    <w:p w14:paraId="5813139D"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6EE462C5" w14:textId="77777777" w:rsidR="00FF255A" w:rsidRPr="00FF255A" w:rsidRDefault="00FF255A" w:rsidP="00FF255A">
      <w:pPr>
        <w:shd w:val="clear" w:color="auto" w:fill="D9D9D9" w:themeFill="background1" w:themeFillShade="D9"/>
        <w:bidi w:val="0"/>
        <w:rPr>
          <w:b w:val="0"/>
          <w:bCs/>
          <w:rtl/>
          <w:lang w:bidi="fa-IR"/>
        </w:rPr>
      </w:pPr>
    </w:p>
    <w:p w14:paraId="4AAE1F9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**Key Takeaway:** If you want to *change* a global variable from within a function, you **must** use the `global` keyword inside the function.</w:t>
      </w:r>
    </w:p>
    <w:p w14:paraId="14FFDA93" w14:textId="77777777" w:rsidR="00FF255A" w:rsidRPr="00FF255A" w:rsidRDefault="00FF255A" w:rsidP="00FF255A">
      <w:pPr>
        <w:shd w:val="clear" w:color="auto" w:fill="D9D9D9" w:themeFill="background1" w:themeFillShade="D9"/>
        <w:bidi w:val="0"/>
        <w:rPr>
          <w:b w:val="0"/>
          <w:bCs/>
          <w:rtl/>
          <w:lang w:bidi="fa-IR"/>
        </w:rPr>
      </w:pPr>
    </w:p>
    <w:p w14:paraId="3670FBA4"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27728BEF" w14:textId="77777777" w:rsidR="00FF255A" w:rsidRPr="00FF255A" w:rsidRDefault="00FF255A" w:rsidP="00FF255A">
      <w:pPr>
        <w:shd w:val="clear" w:color="auto" w:fill="D9D9D9" w:themeFill="background1" w:themeFillShade="D9"/>
        <w:bidi w:val="0"/>
        <w:rPr>
          <w:b w:val="0"/>
          <w:bCs/>
          <w:rtl/>
          <w:lang w:bidi="fa-IR"/>
        </w:rPr>
      </w:pPr>
    </w:p>
    <w:p w14:paraId="706F22F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4: Best Practice - Avoid Modifying Globals</w:t>
      </w:r>
    </w:p>
    <w:p w14:paraId="729E5BF0" w14:textId="77777777" w:rsidR="00FF255A" w:rsidRPr="00FF255A" w:rsidRDefault="00FF255A" w:rsidP="00FF255A">
      <w:pPr>
        <w:shd w:val="clear" w:color="auto" w:fill="D9D9D9" w:themeFill="background1" w:themeFillShade="D9"/>
        <w:bidi w:val="0"/>
        <w:rPr>
          <w:b w:val="0"/>
          <w:bCs/>
          <w:rtl/>
          <w:lang w:bidi="fa-IR"/>
        </w:rPr>
      </w:pPr>
    </w:p>
    <w:p w14:paraId="4039F52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Modifying globals inside functions is generally considered bad practice because it can make code hard to debug (this is called having "side effects"). A better pattern is to use **parameters** and **return values**.</w:t>
      </w:r>
    </w:p>
    <w:p w14:paraId="0A7ED9D3" w14:textId="77777777" w:rsidR="00FF255A" w:rsidRPr="00FF255A" w:rsidRDefault="00FF255A" w:rsidP="00FF255A">
      <w:pPr>
        <w:shd w:val="clear" w:color="auto" w:fill="D9D9D9" w:themeFill="background1" w:themeFillShade="D9"/>
        <w:bidi w:val="0"/>
        <w:rPr>
          <w:b w:val="0"/>
          <w:bCs/>
          <w:rtl/>
          <w:lang w:bidi="fa-IR"/>
        </w:rPr>
      </w:pPr>
    </w:p>
    <w:p w14:paraId="3F77226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586FD6C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This is the preferred, cleaner method</w:t>
      </w:r>
    </w:p>
    <w:p w14:paraId="559093A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def increment(starting_value):</w:t>
      </w:r>
    </w:p>
    <w:p w14:paraId="267E0A7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new_value = starting_value + 1 # Uses the parameter, no globals needed</w:t>
      </w:r>
    </w:p>
    <w:p w14:paraId="4C64876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return new_value # Returns the result</w:t>
      </w:r>
    </w:p>
    <w:p w14:paraId="47AAF373" w14:textId="77777777" w:rsidR="00FF255A" w:rsidRPr="00FF255A" w:rsidRDefault="00FF255A" w:rsidP="00FF255A">
      <w:pPr>
        <w:shd w:val="clear" w:color="auto" w:fill="D9D9D9" w:themeFill="background1" w:themeFillShade="D9"/>
        <w:bidi w:val="0"/>
        <w:rPr>
          <w:b w:val="0"/>
          <w:bCs/>
          <w:rtl/>
          <w:lang w:bidi="fa-IR"/>
        </w:rPr>
      </w:pPr>
    </w:p>
    <w:p w14:paraId="044A60B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Global variable</w:t>
      </w:r>
    </w:p>
    <w:p w14:paraId="346E03F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count = 0</w:t>
      </w:r>
    </w:p>
    <w:p w14:paraId="7B9AAAE9" w14:textId="77777777" w:rsidR="00FF255A" w:rsidRPr="00FF255A" w:rsidRDefault="00FF255A" w:rsidP="00FF255A">
      <w:pPr>
        <w:shd w:val="clear" w:color="auto" w:fill="D9D9D9" w:themeFill="background1" w:themeFillShade="D9"/>
        <w:bidi w:val="0"/>
        <w:rPr>
          <w:b w:val="0"/>
          <w:bCs/>
          <w:rtl/>
          <w:lang w:bidi="fa-IR"/>
        </w:rPr>
      </w:pPr>
    </w:p>
    <w:p w14:paraId="779BB5D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print(f"Count is {count}") # 0</w:t>
      </w:r>
    </w:p>
    <w:p w14:paraId="2B9BC31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Call the function, pass the global as an argument, and get the result back</w:t>
      </w:r>
    </w:p>
    <w:p w14:paraId="1196FB1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count = increment(count)</w:t>
      </w:r>
    </w:p>
    <w:p w14:paraId="682B05E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print(f"Count is {count}") # 1</w:t>
      </w:r>
    </w:p>
    <w:p w14:paraId="558F693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count = increment(count)</w:t>
      </w:r>
    </w:p>
    <w:p w14:paraId="79C4DA3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print(f"Count is {count}") # 2</w:t>
      </w:r>
    </w:p>
    <w:p w14:paraId="0FF56640"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5460641D" w14:textId="77777777" w:rsidR="00FF255A" w:rsidRPr="00FF255A" w:rsidRDefault="00FF255A" w:rsidP="00FF255A">
      <w:pPr>
        <w:shd w:val="clear" w:color="auto" w:fill="D9D9D9" w:themeFill="background1" w:themeFillShade="D9"/>
        <w:bidi w:val="0"/>
        <w:rPr>
          <w:b w:val="0"/>
          <w:bCs/>
          <w:rtl/>
          <w:lang w:bidi="fa-IR"/>
        </w:rPr>
      </w:pPr>
    </w:p>
    <w:p w14:paraId="10ED959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**Output:**</w:t>
      </w:r>
    </w:p>
    <w:p w14:paraId="0590684C"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FFDE60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Count is 0</w:t>
      </w:r>
    </w:p>
    <w:p w14:paraId="1A6F74A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Count is 1</w:t>
      </w:r>
    </w:p>
    <w:p w14:paraId="40DA6AF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Count is 2</w:t>
      </w:r>
    </w:p>
    <w:p w14:paraId="1646E9E4"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398786FA" w14:textId="77777777" w:rsidR="00FF255A" w:rsidRPr="00FF255A" w:rsidRDefault="00FF255A" w:rsidP="00FF255A">
      <w:pPr>
        <w:shd w:val="clear" w:color="auto" w:fill="D9D9D9" w:themeFill="background1" w:themeFillShade="D9"/>
        <w:bidi w:val="0"/>
        <w:rPr>
          <w:b w:val="0"/>
          <w:bCs/>
          <w:rtl/>
          <w:lang w:bidi="fa-IR"/>
        </w:rPr>
      </w:pPr>
    </w:p>
    <w:p w14:paraId="1F51F2A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**Key Takeaway:** It's often better to pass data into a function via parameters and get data out via return values. This makes your functions self-contained and predictable.</w:t>
      </w:r>
    </w:p>
    <w:p w14:paraId="25D77FC3" w14:textId="77777777" w:rsidR="00FF255A" w:rsidRPr="00FF255A" w:rsidRDefault="00FF255A" w:rsidP="00FF255A">
      <w:pPr>
        <w:shd w:val="clear" w:color="auto" w:fill="D9D9D9" w:themeFill="background1" w:themeFillShade="D9"/>
        <w:bidi w:val="0"/>
        <w:rPr>
          <w:b w:val="0"/>
          <w:bCs/>
          <w:rtl/>
          <w:lang w:bidi="fa-IR"/>
        </w:rPr>
      </w:pPr>
    </w:p>
    <w:p w14:paraId="574D160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Summary Table</w:t>
      </w:r>
    </w:p>
    <w:p w14:paraId="43541C75" w14:textId="77777777" w:rsidR="00FF255A" w:rsidRPr="00FF255A" w:rsidRDefault="00FF255A" w:rsidP="00FF255A">
      <w:pPr>
        <w:shd w:val="clear" w:color="auto" w:fill="D9D9D9" w:themeFill="background1" w:themeFillShade="D9"/>
        <w:bidi w:val="0"/>
        <w:rPr>
          <w:b w:val="0"/>
          <w:bCs/>
          <w:rtl/>
          <w:lang w:bidi="fa-IR"/>
        </w:rPr>
      </w:pPr>
    </w:p>
    <w:p w14:paraId="0CD49AA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Concept | Example | Accessibility |</w:t>
      </w:r>
    </w:p>
    <w:p w14:paraId="533D026E"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 | :--- | :--- |</w:t>
      </w:r>
    </w:p>
    <w:p w14:paraId="66931E0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**Global Variable** | `x = 10` (outside any function) | Accessible **everywhere** (readable inside functions). |</w:t>
      </w:r>
    </w:p>
    <w:p w14:paraId="34F4249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**Local Variable** | `x = 10` (inside a function) | Accessible **only inside** its own function. |</w:t>
      </w:r>
    </w:p>
    <w:p w14:paraId="616C94AE" w14:textId="152BE50F" w:rsidR="00FF255A" w:rsidRPr="00FF255A" w:rsidRDefault="00FF255A" w:rsidP="00FF255A">
      <w:pPr>
        <w:shd w:val="clear" w:color="auto" w:fill="D9D9D9" w:themeFill="background1" w:themeFillShade="D9"/>
        <w:bidi w:val="0"/>
        <w:rPr>
          <w:b w:val="0"/>
          <w:bCs/>
          <w:lang w:bidi="fa-IR"/>
        </w:rPr>
      </w:pPr>
      <w:r w:rsidRPr="00FF255A">
        <w:rPr>
          <w:b w:val="0"/>
          <w:bCs/>
          <w:lang w:bidi="fa-IR"/>
        </w:rPr>
        <w:t>| **Modifying a Global** | `global x` `x = 20` (inside function) | Requires the `global` keyword. **Use with caution!** |</w:t>
      </w:r>
    </w:p>
    <w:p w14:paraId="40F4A049" w14:textId="77777777" w:rsidR="0089150E" w:rsidRPr="0089150E" w:rsidRDefault="0089150E" w:rsidP="0089150E">
      <w:pPr>
        <w:pStyle w:val="Heading3"/>
        <w:bidi w:val="0"/>
        <w:rPr>
          <w:b w:val="0"/>
          <w:lang w:bidi="fa-IR"/>
        </w:rPr>
      </w:pPr>
      <w:r w:rsidRPr="0089150E">
        <w:rPr>
          <w:b w:val="0"/>
          <w:lang w:bidi="fa-IR"/>
        </w:rPr>
        <w:t>2.  **Introduction to Modules**</w:t>
      </w:r>
    </w:p>
    <w:p w14:paraId="03B5DF59" w14:textId="77777777" w:rsidR="0089150E" w:rsidRPr="0089150E" w:rsidRDefault="0089150E" w:rsidP="0089150E">
      <w:pPr>
        <w:bidi w:val="0"/>
        <w:rPr>
          <w:b w:val="0"/>
          <w:bCs/>
          <w:lang w:bidi="fa-IR"/>
        </w:rPr>
      </w:pPr>
      <w:r w:rsidRPr="0089150E">
        <w:rPr>
          <w:b w:val="0"/>
          <w:bCs/>
          <w:lang w:bidi="fa-IR"/>
        </w:rPr>
        <w:lastRenderedPageBreak/>
        <w:t xml:space="preserve">    *   Using code from other files. `import math`</w:t>
      </w:r>
    </w:p>
    <w:p w14:paraId="7346101A" w14:textId="77777777" w:rsidR="0089150E" w:rsidRPr="0089150E" w:rsidRDefault="0089150E" w:rsidP="0089150E">
      <w:pPr>
        <w:bidi w:val="0"/>
        <w:rPr>
          <w:b w:val="0"/>
          <w:bCs/>
          <w:lang w:bidi="fa-IR"/>
        </w:rPr>
      </w:pPr>
      <w:r w:rsidRPr="0089150E">
        <w:rPr>
          <w:b w:val="0"/>
          <w:bCs/>
          <w:lang w:bidi="fa-IR"/>
        </w:rPr>
        <w:t xml:space="preserve">    *   Using standard library modules: `import random`, `import datetime`.</w:t>
      </w:r>
    </w:p>
    <w:p w14:paraId="61E4AD2E" w14:textId="77777777" w:rsidR="0089150E" w:rsidRDefault="0089150E" w:rsidP="0089150E">
      <w:pPr>
        <w:bidi w:val="0"/>
        <w:rPr>
          <w:b w:val="0"/>
          <w:bCs/>
          <w:lang w:bidi="fa-IR"/>
        </w:rPr>
      </w:pPr>
      <w:r w:rsidRPr="0089150E">
        <w:rPr>
          <w:b w:val="0"/>
          <w:bCs/>
          <w:lang w:bidi="fa-IR"/>
        </w:rPr>
        <w:t xml:space="preserve">    *   Basic syntax: `math.sqrt(16)`, `random.randint(1, 10)`.</w:t>
      </w:r>
    </w:p>
    <w:p w14:paraId="515946D8" w14:textId="205F475E" w:rsidR="00FF255A" w:rsidRDefault="00FF255A" w:rsidP="00FF255A">
      <w:pPr>
        <w:pStyle w:val="Heading3"/>
        <w:bidi w:val="0"/>
        <w:rPr>
          <w:b w:val="0"/>
          <w:lang w:bidi="fa-IR"/>
        </w:rPr>
      </w:pPr>
      <w:r w:rsidRPr="00FF255A">
        <w:rPr>
          <w:b w:val="0"/>
          <w:lang w:bidi="fa-IR"/>
        </w:rPr>
        <w:t>python how use random</w:t>
      </w:r>
      <w:r>
        <w:rPr>
          <w:b w:val="0"/>
          <w:lang w:bidi="fa-IR"/>
        </w:rPr>
        <w:t>?</w:t>
      </w:r>
    </w:p>
    <w:p w14:paraId="2966D67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Excellent! The `random` module is a fun and essential part of Python for generating randomness. Here’s how to use it, from the basics to practical examples.</w:t>
      </w:r>
    </w:p>
    <w:p w14:paraId="693D4B52" w14:textId="77777777" w:rsidR="00FF255A" w:rsidRPr="00FF255A" w:rsidRDefault="00FF255A" w:rsidP="00FF255A">
      <w:pPr>
        <w:shd w:val="clear" w:color="auto" w:fill="D9D9D9" w:themeFill="background1" w:themeFillShade="D9"/>
        <w:bidi w:val="0"/>
        <w:rPr>
          <w:b w:val="0"/>
          <w:bCs/>
          <w:rtl/>
          <w:lang w:bidi="fa-IR"/>
        </w:rPr>
      </w:pPr>
    </w:p>
    <w:p w14:paraId="6F7F715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1. Import the Module</w:t>
      </w:r>
    </w:p>
    <w:p w14:paraId="072AF2D1" w14:textId="77777777" w:rsidR="00FF255A" w:rsidRPr="00FF255A" w:rsidRDefault="00FF255A" w:rsidP="00FF255A">
      <w:pPr>
        <w:shd w:val="clear" w:color="auto" w:fill="D9D9D9" w:themeFill="background1" w:themeFillShade="D9"/>
        <w:bidi w:val="0"/>
        <w:rPr>
          <w:b w:val="0"/>
          <w:bCs/>
          <w:rtl/>
          <w:lang w:bidi="fa-IR"/>
        </w:rPr>
      </w:pPr>
    </w:p>
    <w:p w14:paraId="15B1ED0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First, you need to import the module.</w:t>
      </w:r>
    </w:p>
    <w:p w14:paraId="65DE183A" w14:textId="77777777" w:rsidR="00FF255A" w:rsidRPr="00FF255A" w:rsidRDefault="00FF255A" w:rsidP="00FF255A">
      <w:pPr>
        <w:shd w:val="clear" w:color="auto" w:fill="D9D9D9" w:themeFill="background1" w:themeFillShade="D9"/>
        <w:bidi w:val="0"/>
        <w:rPr>
          <w:b w:val="0"/>
          <w:bCs/>
          <w:rtl/>
          <w:lang w:bidi="fa-IR"/>
        </w:rPr>
      </w:pPr>
    </w:p>
    <w:p w14:paraId="1454533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020A5A2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import random</w:t>
      </w:r>
    </w:p>
    <w:p w14:paraId="623046FA"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711FDE5B" w14:textId="77777777" w:rsidR="00FF255A" w:rsidRPr="00FF255A" w:rsidRDefault="00FF255A" w:rsidP="00FF255A">
      <w:pPr>
        <w:shd w:val="clear" w:color="auto" w:fill="D9D9D9" w:themeFill="background1" w:themeFillShade="D9"/>
        <w:bidi w:val="0"/>
        <w:rPr>
          <w:b w:val="0"/>
          <w:bCs/>
          <w:rtl/>
          <w:lang w:bidi="fa-IR"/>
        </w:rPr>
      </w:pPr>
    </w:p>
    <w:p w14:paraId="6EA22B5D"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5E66749C" w14:textId="77777777" w:rsidR="00FF255A" w:rsidRPr="00FF255A" w:rsidRDefault="00FF255A" w:rsidP="00FF255A">
      <w:pPr>
        <w:shd w:val="clear" w:color="auto" w:fill="D9D9D9" w:themeFill="background1" w:themeFillShade="D9"/>
        <w:bidi w:val="0"/>
        <w:rPr>
          <w:b w:val="0"/>
          <w:bCs/>
          <w:rtl/>
          <w:lang w:bidi="fa-IR"/>
        </w:rPr>
      </w:pPr>
    </w:p>
    <w:p w14:paraId="1B947F2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2. Common &amp; Useful Functions</w:t>
      </w:r>
    </w:p>
    <w:p w14:paraId="2ADFE0E1" w14:textId="77777777" w:rsidR="00FF255A" w:rsidRPr="00FF255A" w:rsidRDefault="00FF255A" w:rsidP="00FF255A">
      <w:pPr>
        <w:shd w:val="clear" w:color="auto" w:fill="D9D9D9" w:themeFill="background1" w:themeFillShade="D9"/>
        <w:bidi w:val="0"/>
        <w:rPr>
          <w:b w:val="0"/>
          <w:bCs/>
          <w:rtl/>
          <w:lang w:bidi="fa-IR"/>
        </w:rPr>
      </w:pPr>
    </w:p>
    <w:p w14:paraId="69C2D10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**A. random.random()**</w:t>
      </w:r>
    </w:p>
    <w:p w14:paraId="71DB049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Generates a random float number between **0.0 and 1.0** (including 0.0, but not including 1.0).</w:t>
      </w:r>
    </w:p>
    <w:p w14:paraId="7A4AF987" w14:textId="77777777" w:rsidR="00FF255A" w:rsidRPr="00FF255A" w:rsidRDefault="00FF255A" w:rsidP="00FF255A">
      <w:pPr>
        <w:shd w:val="clear" w:color="auto" w:fill="D9D9D9" w:themeFill="background1" w:themeFillShade="D9"/>
        <w:bidi w:val="0"/>
        <w:rPr>
          <w:b w:val="0"/>
          <w:bCs/>
          <w:rtl/>
          <w:lang w:bidi="fa-IR"/>
        </w:rPr>
      </w:pPr>
    </w:p>
    <w:p w14:paraId="29539B9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0783D65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print(random.random())</w:t>
      </w:r>
    </w:p>
    <w:p w14:paraId="67C2276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Output: 0.374581234897123 (or any number in [0.0, 1.0))</w:t>
      </w:r>
    </w:p>
    <w:p w14:paraId="1E6DD6C3"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76D4A97D" w14:textId="77777777" w:rsidR="00FF255A" w:rsidRPr="00FF255A" w:rsidRDefault="00FF255A" w:rsidP="00FF255A">
      <w:pPr>
        <w:shd w:val="clear" w:color="auto" w:fill="D9D9D9" w:themeFill="background1" w:themeFillShade="D9"/>
        <w:bidi w:val="0"/>
        <w:rPr>
          <w:b w:val="0"/>
          <w:bCs/>
          <w:rtl/>
          <w:lang w:bidi="fa-IR"/>
        </w:rPr>
      </w:pPr>
    </w:p>
    <w:p w14:paraId="5777188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**B. random.uniform(a, b)**</w:t>
      </w:r>
    </w:p>
    <w:p w14:paraId="0EF486C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Generates a random float number between **a and b** (inclusive of a, but may or may not include b, depending on floating-point rounding).</w:t>
      </w:r>
    </w:p>
    <w:p w14:paraId="55E244D2" w14:textId="77777777" w:rsidR="00FF255A" w:rsidRPr="00FF255A" w:rsidRDefault="00FF255A" w:rsidP="00FF255A">
      <w:pPr>
        <w:shd w:val="clear" w:color="auto" w:fill="D9D9D9" w:themeFill="background1" w:themeFillShade="D9"/>
        <w:bidi w:val="0"/>
        <w:rPr>
          <w:b w:val="0"/>
          <w:bCs/>
          <w:rtl/>
          <w:lang w:bidi="fa-IR"/>
        </w:rPr>
      </w:pPr>
    </w:p>
    <w:p w14:paraId="64771AA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48468E3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print(random.uniform(1.5, 10.5))</w:t>
      </w:r>
    </w:p>
    <w:p w14:paraId="55CB0FD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Output: 7.823456789 (or any number between 1.5 and 10.5)</w:t>
      </w:r>
    </w:p>
    <w:p w14:paraId="6A2AF9CD"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DBE19BF" w14:textId="77777777" w:rsidR="00FF255A" w:rsidRPr="00FF255A" w:rsidRDefault="00FF255A" w:rsidP="00FF255A">
      <w:pPr>
        <w:shd w:val="clear" w:color="auto" w:fill="D9D9D9" w:themeFill="background1" w:themeFillShade="D9"/>
        <w:bidi w:val="0"/>
        <w:rPr>
          <w:b w:val="0"/>
          <w:bCs/>
          <w:rtl/>
          <w:lang w:bidi="fa-IR"/>
        </w:rPr>
      </w:pPr>
    </w:p>
    <w:p w14:paraId="50EE79E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 random.randint(a, b)**</w:t>
      </w:r>
    </w:p>
    <w:p w14:paraId="67C81BC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Generates a random **integer** between **a and b** (inclusive of both endpoints). Perfect for dice rolls.</w:t>
      </w:r>
    </w:p>
    <w:p w14:paraId="02DEF20C" w14:textId="77777777" w:rsidR="00FF255A" w:rsidRPr="00FF255A" w:rsidRDefault="00FF255A" w:rsidP="00FF255A">
      <w:pPr>
        <w:shd w:val="clear" w:color="auto" w:fill="D9D9D9" w:themeFill="background1" w:themeFillShade="D9"/>
        <w:bidi w:val="0"/>
        <w:rPr>
          <w:b w:val="0"/>
          <w:bCs/>
          <w:rtl/>
          <w:lang w:bidi="fa-IR"/>
        </w:rPr>
      </w:pPr>
    </w:p>
    <w:p w14:paraId="3DF86BC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7E4BC50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Simulate a dice roll (1 to 6)</w:t>
      </w:r>
    </w:p>
    <w:p w14:paraId="3BD37C0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dice_roll = random.randint(1, 6)</w:t>
      </w:r>
    </w:p>
    <w:p w14:paraId="3B4B1A8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print(f"You rolled a {dice_roll}")</w:t>
      </w:r>
    </w:p>
    <w:p w14:paraId="4B446C2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Output: You rolled a 4 (or 1, 2, 3, 5, 6)</w:t>
      </w:r>
    </w:p>
    <w:p w14:paraId="1AF6E5B9"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CD7A8DA" w14:textId="77777777" w:rsidR="00FF255A" w:rsidRPr="00FF255A" w:rsidRDefault="00FF255A" w:rsidP="00FF255A">
      <w:pPr>
        <w:shd w:val="clear" w:color="auto" w:fill="D9D9D9" w:themeFill="background1" w:themeFillShade="D9"/>
        <w:bidi w:val="0"/>
        <w:rPr>
          <w:b w:val="0"/>
          <w:bCs/>
          <w:rtl/>
          <w:lang w:bidi="fa-IR"/>
        </w:rPr>
      </w:pPr>
    </w:p>
    <w:p w14:paraId="487560F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**D. random.choice(sequence)**</w:t>
      </w:r>
    </w:p>
    <w:p w14:paraId="5A162FF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Returns a random **element** from a non-empty sequence (like a list, tuple, or string).</w:t>
      </w:r>
    </w:p>
    <w:p w14:paraId="203BB63C" w14:textId="77777777" w:rsidR="00FF255A" w:rsidRPr="00FF255A" w:rsidRDefault="00FF255A" w:rsidP="00FF255A">
      <w:pPr>
        <w:shd w:val="clear" w:color="auto" w:fill="D9D9D9" w:themeFill="background1" w:themeFillShade="D9"/>
        <w:bidi w:val="0"/>
        <w:rPr>
          <w:b w:val="0"/>
          <w:bCs/>
          <w:rtl/>
          <w:lang w:bidi="fa-IR"/>
        </w:rPr>
      </w:pPr>
    </w:p>
    <w:p w14:paraId="2DCACD8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583C651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fruits = ["apple", "banana", "cherry", "mango"]</w:t>
      </w:r>
    </w:p>
    <w:p w14:paraId="1FFE755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lunch = random.choice(fruits)</w:t>
      </w:r>
    </w:p>
    <w:p w14:paraId="7FE8C34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print(f"Today you will eat: {lunch}")</w:t>
      </w:r>
    </w:p>
    <w:p w14:paraId="1F99575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Output: Today you will eat: cherry</w:t>
      </w:r>
    </w:p>
    <w:p w14:paraId="58B93DF6" w14:textId="77777777" w:rsidR="00FF255A" w:rsidRPr="00FF255A" w:rsidRDefault="00FF255A" w:rsidP="00FF255A">
      <w:pPr>
        <w:shd w:val="clear" w:color="auto" w:fill="D9D9D9" w:themeFill="background1" w:themeFillShade="D9"/>
        <w:bidi w:val="0"/>
        <w:rPr>
          <w:b w:val="0"/>
          <w:bCs/>
          <w:rtl/>
          <w:lang w:bidi="fa-IR"/>
        </w:rPr>
      </w:pPr>
    </w:p>
    <w:p w14:paraId="558AE28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Works with strings too (picks a random character)</w:t>
      </w:r>
    </w:p>
    <w:p w14:paraId="4C213EE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letter = random.choice("ABCDEFG")</w:t>
      </w:r>
    </w:p>
    <w:p w14:paraId="32778A1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print(letter) # Output: D</w:t>
      </w:r>
    </w:p>
    <w:p w14:paraId="2EF9BAEC"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3D84C168" w14:textId="77777777" w:rsidR="00FF255A" w:rsidRPr="00FF255A" w:rsidRDefault="00FF255A" w:rsidP="00FF255A">
      <w:pPr>
        <w:shd w:val="clear" w:color="auto" w:fill="D9D9D9" w:themeFill="background1" w:themeFillShade="D9"/>
        <w:bidi w:val="0"/>
        <w:rPr>
          <w:b w:val="0"/>
          <w:bCs/>
          <w:rtl/>
          <w:lang w:bidi="fa-IR"/>
        </w:rPr>
      </w:pPr>
    </w:p>
    <w:p w14:paraId="28FC8C2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 random.choices(sequence, k=1)**</w:t>
      </w:r>
    </w:p>
    <w:p w14:paraId="7B9A423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Returns a **list** of `k` random elements from the sequence. Elements can be chosen more than once (this is called "selection with replacement").</w:t>
      </w:r>
    </w:p>
    <w:p w14:paraId="67EADD5E" w14:textId="77777777" w:rsidR="00FF255A" w:rsidRPr="00FF255A" w:rsidRDefault="00FF255A" w:rsidP="00FF255A">
      <w:pPr>
        <w:shd w:val="clear" w:color="auto" w:fill="D9D9D9" w:themeFill="background1" w:themeFillShade="D9"/>
        <w:bidi w:val="0"/>
        <w:rPr>
          <w:b w:val="0"/>
          <w:bCs/>
          <w:rtl/>
          <w:lang w:bidi="fa-IR"/>
        </w:rPr>
      </w:pPr>
    </w:p>
    <w:p w14:paraId="383B519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56B4E92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fruits = ["apple", "banana", "cherry"]</w:t>
      </w:r>
    </w:p>
    <w:p w14:paraId="7561C0A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lunch_options = random.choices(fruits, k=2)</w:t>
      </w:r>
    </w:p>
    <w:p w14:paraId="4228C30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print(f"Your lunch options: {lunch_options}")</w:t>
      </w:r>
    </w:p>
    <w:p w14:paraId="30CF914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Output: Your lunch options: ['cherry', 'apple'] (could have duplicates)</w:t>
      </w:r>
    </w:p>
    <w:p w14:paraId="26053C8B"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31F05B9E" w14:textId="77777777" w:rsidR="00FF255A" w:rsidRPr="00FF255A" w:rsidRDefault="00FF255A" w:rsidP="00FF255A">
      <w:pPr>
        <w:shd w:val="clear" w:color="auto" w:fill="D9D9D9" w:themeFill="background1" w:themeFillShade="D9"/>
        <w:bidi w:val="0"/>
        <w:rPr>
          <w:b w:val="0"/>
          <w:bCs/>
          <w:rtl/>
          <w:lang w:bidi="fa-IR"/>
        </w:rPr>
      </w:pPr>
    </w:p>
    <w:p w14:paraId="6CF77BE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**F. random.shuffle(sequence)**</w:t>
      </w:r>
    </w:p>
    <w:p w14:paraId="6D5A813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**Shuffles (reorders)** a mutable sequence, like a list, **in place**. It changes the original list.</w:t>
      </w:r>
    </w:p>
    <w:p w14:paraId="441C5C38" w14:textId="77777777" w:rsidR="00FF255A" w:rsidRPr="00FF255A" w:rsidRDefault="00FF255A" w:rsidP="00FF255A">
      <w:pPr>
        <w:shd w:val="clear" w:color="auto" w:fill="D9D9D9" w:themeFill="background1" w:themeFillShade="D9"/>
        <w:bidi w:val="0"/>
        <w:rPr>
          <w:b w:val="0"/>
          <w:bCs/>
          <w:rtl/>
          <w:lang w:bidi="fa-IR"/>
        </w:rPr>
      </w:pPr>
    </w:p>
    <w:p w14:paraId="0F0ABB9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29CA80B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cards = ["Ace", "King", "Queen", "Jack"]</w:t>
      </w:r>
    </w:p>
    <w:p w14:paraId="58B9D56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random.shuffle(cards) # Shuffles the original 'cards' list</w:t>
      </w:r>
    </w:p>
    <w:p w14:paraId="6C3CF58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print(f"Shuffled deck: {cards}")</w:t>
      </w:r>
    </w:p>
    <w:p w14:paraId="79A555A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Output: Shuffled deck: ['Queen', 'Ace', 'Jack', 'King']</w:t>
      </w:r>
    </w:p>
    <w:p w14:paraId="56D4A8E2"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375FDA9E" w14:textId="77777777" w:rsidR="00FF255A" w:rsidRPr="00FF255A" w:rsidRDefault="00FF255A" w:rsidP="00FF255A">
      <w:pPr>
        <w:shd w:val="clear" w:color="auto" w:fill="D9D9D9" w:themeFill="background1" w:themeFillShade="D9"/>
        <w:bidi w:val="0"/>
        <w:rPr>
          <w:b w:val="0"/>
          <w:bCs/>
          <w:rtl/>
          <w:lang w:bidi="fa-IR"/>
        </w:rPr>
      </w:pPr>
    </w:p>
    <w:p w14:paraId="7352A42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**G. random.sample(sequence, k)**</w:t>
      </w:r>
    </w:p>
    <w:p w14:paraId="44716F2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Returns a **new list** of `k` **unique** elements chosen from the sequence. Elements are chosen without replacement. Perfect for lottery draws or picking unique winners.</w:t>
      </w:r>
    </w:p>
    <w:p w14:paraId="4EC2CB91" w14:textId="77777777" w:rsidR="00FF255A" w:rsidRPr="00FF255A" w:rsidRDefault="00FF255A" w:rsidP="00FF255A">
      <w:pPr>
        <w:shd w:val="clear" w:color="auto" w:fill="D9D9D9" w:themeFill="background1" w:themeFillShade="D9"/>
        <w:bidi w:val="0"/>
        <w:rPr>
          <w:b w:val="0"/>
          <w:bCs/>
          <w:rtl/>
          <w:lang w:bidi="fa-IR"/>
        </w:rPr>
      </w:pPr>
    </w:p>
    <w:p w14:paraId="220858B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353F17B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raffle_tickets = [101, 102, 103, 104, 105, 106, 107, 108]</w:t>
      </w:r>
    </w:p>
    <w:p w14:paraId="507D1DF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winners = random.sample(raffle_tickets, k=3) # Pick 3 unique winners</w:t>
      </w:r>
    </w:p>
    <w:p w14:paraId="6AF39B2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print(f"The winners are: {winners}")</w:t>
      </w:r>
    </w:p>
    <w:p w14:paraId="1E94A5E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Output: The winners are: [105, 101, 107]</w:t>
      </w:r>
    </w:p>
    <w:p w14:paraId="47AE3EC1"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2AA3ACC" w14:textId="77777777" w:rsidR="00FF255A" w:rsidRPr="00FF255A" w:rsidRDefault="00FF255A" w:rsidP="00FF255A">
      <w:pPr>
        <w:shd w:val="clear" w:color="auto" w:fill="D9D9D9" w:themeFill="background1" w:themeFillShade="D9"/>
        <w:bidi w:val="0"/>
        <w:rPr>
          <w:b w:val="0"/>
          <w:bCs/>
          <w:rtl/>
          <w:lang w:bidi="fa-IR"/>
        </w:rPr>
      </w:pPr>
    </w:p>
    <w:p w14:paraId="579E5EED"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71AC9A7D" w14:textId="77777777" w:rsidR="00FF255A" w:rsidRPr="00FF255A" w:rsidRDefault="00FF255A" w:rsidP="00FF255A">
      <w:pPr>
        <w:shd w:val="clear" w:color="auto" w:fill="D9D9D9" w:themeFill="background1" w:themeFillShade="D9"/>
        <w:bidi w:val="0"/>
        <w:rPr>
          <w:b w:val="0"/>
          <w:bCs/>
          <w:rtl/>
          <w:lang w:bidi="fa-IR"/>
        </w:rPr>
      </w:pPr>
    </w:p>
    <w:p w14:paraId="05AFAFF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3. Practical Example: Simple Game</w:t>
      </w:r>
    </w:p>
    <w:p w14:paraId="3FFD4DD9" w14:textId="77777777" w:rsidR="00FF255A" w:rsidRPr="00FF255A" w:rsidRDefault="00FF255A" w:rsidP="00FF255A">
      <w:pPr>
        <w:shd w:val="clear" w:color="auto" w:fill="D9D9D9" w:themeFill="background1" w:themeFillShade="D9"/>
        <w:bidi w:val="0"/>
        <w:rPr>
          <w:b w:val="0"/>
          <w:bCs/>
          <w:rtl/>
          <w:lang w:bidi="fa-IR"/>
        </w:rPr>
      </w:pPr>
    </w:p>
    <w:p w14:paraId="73A0587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Let's combine a few functions to make a simple game.</w:t>
      </w:r>
    </w:p>
    <w:p w14:paraId="696FD1BB" w14:textId="77777777" w:rsidR="00FF255A" w:rsidRPr="00FF255A" w:rsidRDefault="00FF255A" w:rsidP="00FF255A">
      <w:pPr>
        <w:shd w:val="clear" w:color="auto" w:fill="D9D9D9" w:themeFill="background1" w:themeFillShade="D9"/>
        <w:bidi w:val="0"/>
        <w:rPr>
          <w:b w:val="0"/>
          <w:bCs/>
          <w:rtl/>
          <w:lang w:bidi="fa-IR"/>
        </w:rPr>
      </w:pPr>
    </w:p>
    <w:p w14:paraId="01CDEBC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53DBA40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import random</w:t>
      </w:r>
    </w:p>
    <w:p w14:paraId="2C31C113" w14:textId="77777777" w:rsidR="00FF255A" w:rsidRPr="00FF255A" w:rsidRDefault="00FF255A" w:rsidP="00FF255A">
      <w:pPr>
        <w:shd w:val="clear" w:color="auto" w:fill="D9D9D9" w:themeFill="background1" w:themeFillShade="D9"/>
        <w:bidi w:val="0"/>
        <w:rPr>
          <w:b w:val="0"/>
          <w:bCs/>
          <w:rtl/>
          <w:lang w:bidi="fa-IR"/>
        </w:rPr>
      </w:pPr>
    </w:p>
    <w:p w14:paraId="0BC8B66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1. Create a deck of cards</w:t>
      </w:r>
    </w:p>
    <w:p w14:paraId="2E0AE96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suits = ["Hearts", "Diamonds", "Clubs", "Spades"]</w:t>
      </w:r>
    </w:p>
    <w:p w14:paraId="73A9200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ranks = ["2", "3", "4", "5", "6", "7", "8", "9", "10", "J", "Q", "K", "A"]</w:t>
      </w:r>
    </w:p>
    <w:p w14:paraId="3A3DD5C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deck = [f"{rank} of {suit}" for suit in suits for rank in ranks] # List comprehension</w:t>
      </w:r>
    </w:p>
    <w:p w14:paraId="713F003E" w14:textId="77777777" w:rsidR="00FF255A" w:rsidRPr="00FF255A" w:rsidRDefault="00FF255A" w:rsidP="00FF255A">
      <w:pPr>
        <w:shd w:val="clear" w:color="auto" w:fill="D9D9D9" w:themeFill="background1" w:themeFillShade="D9"/>
        <w:bidi w:val="0"/>
        <w:rPr>
          <w:b w:val="0"/>
          <w:bCs/>
          <w:rtl/>
          <w:lang w:bidi="fa-IR"/>
        </w:rPr>
      </w:pPr>
    </w:p>
    <w:p w14:paraId="18F9394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2. Shuffle the deck</w:t>
      </w:r>
    </w:p>
    <w:p w14:paraId="2C16D18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random.shuffle(deck)</w:t>
      </w:r>
    </w:p>
    <w:p w14:paraId="0270EA22" w14:textId="77777777" w:rsidR="00FF255A" w:rsidRPr="00FF255A" w:rsidRDefault="00FF255A" w:rsidP="00FF255A">
      <w:pPr>
        <w:shd w:val="clear" w:color="auto" w:fill="D9D9D9" w:themeFill="background1" w:themeFillShade="D9"/>
        <w:bidi w:val="0"/>
        <w:rPr>
          <w:b w:val="0"/>
          <w:bCs/>
          <w:rtl/>
          <w:lang w:bidi="fa-IR"/>
        </w:rPr>
      </w:pPr>
    </w:p>
    <w:p w14:paraId="40D2D5C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3. Deal 5 cards to a player</w:t>
      </w:r>
    </w:p>
    <w:p w14:paraId="735FC1F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hand = random.sample(deck, k=5) # Use sample to get unique cards</w:t>
      </w:r>
    </w:p>
    <w:p w14:paraId="3BA19BBE" w14:textId="77777777" w:rsidR="00FF255A" w:rsidRPr="00FF255A" w:rsidRDefault="00FF255A" w:rsidP="00FF255A">
      <w:pPr>
        <w:shd w:val="clear" w:color="auto" w:fill="D9D9D9" w:themeFill="background1" w:themeFillShade="D9"/>
        <w:bidi w:val="0"/>
        <w:rPr>
          <w:b w:val="0"/>
          <w:bCs/>
          <w:rtl/>
          <w:lang w:bidi="fa-IR"/>
        </w:rPr>
      </w:pPr>
    </w:p>
    <w:p w14:paraId="41E08EA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4. Show the hand</w:t>
      </w:r>
    </w:p>
    <w:p w14:paraId="5ECE8E1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print("Your poker hand:")</w:t>
      </w:r>
    </w:p>
    <w:p w14:paraId="352CE86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for card in hand:</w:t>
      </w:r>
    </w:p>
    <w:p w14:paraId="16DBD90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print(f"  {card}")</w:t>
      </w:r>
    </w:p>
    <w:p w14:paraId="0B2100AA" w14:textId="77777777" w:rsidR="00FF255A" w:rsidRPr="00FF255A" w:rsidRDefault="00FF255A" w:rsidP="00FF255A">
      <w:pPr>
        <w:shd w:val="clear" w:color="auto" w:fill="D9D9D9" w:themeFill="background1" w:themeFillShade="D9"/>
        <w:bidi w:val="0"/>
        <w:rPr>
          <w:b w:val="0"/>
          <w:bCs/>
          <w:rtl/>
          <w:lang w:bidi="fa-IR"/>
        </w:rPr>
      </w:pPr>
    </w:p>
    <w:p w14:paraId="0C23328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Output:</w:t>
      </w:r>
    </w:p>
    <w:p w14:paraId="3D573F4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Your poker hand:</w:t>
      </w:r>
    </w:p>
    <w:p w14:paraId="5723BB3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J of Hearts</w:t>
      </w:r>
    </w:p>
    <w:p w14:paraId="10D23C2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   5 of Clubs</w:t>
      </w:r>
    </w:p>
    <w:p w14:paraId="6C5B1BE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A of Spades</w:t>
      </w:r>
    </w:p>
    <w:p w14:paraId="7E4973E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7 of Diamonds</w:t>
      </w:r>
    </w:p>
    <w:p w14:paraId="62F07E2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10 of Spades</w:t>
      </w:r>
    </w:p>
    <w:p w14:paraId="3F243CD0"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6C3DDC90" w14:textId="77777777" w:rsidR="00FF255A" w:rsidRPr="00FF255A" w:rsidRDefault="00FF255A" w:rsidP="00FF255A">
      <w:pPr>
        <w:shd w:val="clear" w:color="auto" w:fill="D9D9D9" w:themeFill="background1" w:themeFillShade="D9"/>
        <w:bidi w:val="0"/>
        <w:rPr>
          <w:b w:val="0"/>
          <w:bCs/>
          <w:rtl/>
          <w:lang w:bidi="fa-IR"/>
        </w:rPr>
      </w:pPr>
    </w:p>
    <w:p w14:paraId="1C437AD3"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63CBA387" w14:textId="77777777" w:rsidR="00FF255A" w:rsidRPr="00FF255A" w:rsidRDefault="00FF255A" w:rsidP="00FF255A">
      <w:pPr>
        <w:shd w:val="clear" w:color="auto" w:fill="D9D9D9" w:themeFill="background1" w:themeFillShade="D9"/>
        <w:bidi w:val="0"/>
        <w:rPr>
          <w:b w:val="0"/>
          <w:bCs/>
          <w:rtl/>
          <w:lang w:bidi="fa-IR"/>
        </w:rPr>
      </w:pPr>
    </w:p>
    <w:p w14:paraId="164D58B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4. Important: Seeding for Reproducibility (`random.seed()`)</w:t>
      </w:r>
    </w:p>
    <w:p w14:paraId="305078A9" w14:textId="77777777" w:rsidR="00FF255A" w:rsidRPr="00FF255A" w:rsidRDefault="00FF255A" w:rsidP="00FF255A">
      <w:pPr>
        <w:shd w:val="clear" w:color="auto" w:fill="D9D9D9" w:themeFill="background1" w:themeFillShade="D9"/>
        <w:bidi w:val="0"/>
        <w:rPr>
          <w:b w:val="0"/>
          <w:bCs/>
          <w:rtl/>
          <w:lang w:bidi="fa-IR"/>
        </w:rPr>
      </w:pPr>
    </w:p>
    <w:p w14:paraId="1A31B6A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Sometimes you want the same "random" sequence every time (e.g., for testing, games, or tutorials). You can set a starting point, or **seed**, for the random number generator.</w:t>
      </w:r>
    </w:p>
    <w:p w14:paraId="0037D9B1" w14:textId="77777777" w:rsidR="00FF255A" w:rsidRPr="00FF255A" w:rsidRDefault="00FF255A" w:rsidP="00FF255A">
      <w:pPr>
        <w:shd w:val="clear" w:color="auto" w:fill="D9D9D9" w:themeFill="background1" w:themeFillShade="D9"/>
        <w:bidi w:val="0"/>
        <w:rPr>
          <w:b w:val="0"/>
          <w:bCs/>
          <w:rtl/>
          <w:lang w:bidi="fa-IR"/>
        </w:rPr>
      </w:pPr>
    </w:p>
    <w:p w14:paraId="79A70C4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188FDE3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Using the same seed will produce the same sequence of "random" numbers</w:t>
      </w:r>
    </w:p>
    <w:p w14:paraId="624D7A3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random.seed(42) # Any number can be the seed</w:t>
      </w:r>
    </w:p>
    <w:p w14:paraId="51556DD6" w14:textId="77777777" w:rsidR="00FF255A" w:rsidRPr="00FF255A" w:rsidRDefault="00FF255A" w:rsidP="00FF255A">
      <w:pPr>
        <w:shd w:val="clear" w:color="auto" w:fill="D9D9D9" w:themeFill="background1" w:themeFillShade="D9"/>
        <w:bidi w:val="0"/>
        <w:rPr>
          <w:b w:val="0"/>
          <w:bCs/>
          <w:rtl/>
          <w:lang w:bidi="fa-IR"/>
        </w:rPr>
      </w:pPr>
    </w:p>
    <w:p w14:paraId="556381E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print(random.randint(1, 100)) # Output: 82</w:t>
      </w:r>
    </w:p>
    <w:p w14:paraId="657A9E7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print(random.randint(1, 100)) # Output: 15</w:t>
      </w:r>
    </w:p>
    <w:p w14:paraId="2C1DC2CD" w14:textId="77777777" w:rsidR="00FF255A" w:rsidRPr="00FF255A" w:rsidRDefault="00FF255A" w:rsidP="00FF255A">
      <w:pPr>
        <w:shd w:val="clear" w:color="auto" w:fill="D9D9D9" w:themeFill="background1" w:themeFillShade="D9"/>
        <w:bidi w:val="0"/>
        <w:rPr>
          <w:b w:val="0"/>
          <w:bCs/>
          <w:rtl/>
          <w:lang w:bidi="fa-IR"/>
        </w:rPr>
      </w:pPr>
    </w:p>
    <w:p w14:paraId="0CC6F33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If you reset the seed, you get the same sequence again</w:t>
      </w:r>
    </w:p>
    <w:p w14:paraId="476D360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random.seed(42)</w:t>
      </w:r>
    </w:p>
    <w:p w14:paraId="43BFB65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print(random.randint(1, 100)) # Output: 82 (again!)</w:t>
      </w:r>
    </w:p>
    <w:p w14:paraId="2CC2053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print(random.randint(1, 100)) # Output: 15 (again!)</w:t>
      </w:r>
    </w:p>
    <w:p w14:paraId="2A4FB766"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lastRenderedPageBreak/>
        <w:t>```</w:t>
      </w:r>
    </w:p>
    <w:p w14:paraId="4F3B8D69" w14:textId="77777777" w:rsidR="00FF255A" w:rsidRPr="00FF255A" w:rsidRDefault="00FF255A" w:rsidP="00FF255A">
      <w:pPr>
        <w:shd w:val="clear" w:color="auto" w:fill="D9D9D9" w:themeFill="background1" w:themeFillShade="D9"/>
        <w:bidi w:val="0"/>
        <w:rPr>
          <w:b w:val="0"/>
          <w:bCs/>
          <w:rtl/>
          <w:lang w:bidi="fa-IR"/>
        </w:rPr>
      </w:pPr>
    </w:p>
    <w:p w14:paraId="3AACC85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Summary</w:t>
      </w:r>
    </w:p>
    <w:p w14:paraId="118D96BB" w14:textId="77777777" w:rsidR="00FF255A" w:rsidRPr="00FF255A" w:rsidRDefault="00FF255A" w:rsidP="00FF255A">
      <w:pPr>
        <w:shd w:val="clear" w:color="auto" w:fill="D9D9D9" w:themeFill="background1" w:themeFillShade="D9"/>
        <w:bidi w:val="0"/>
        <w:rPr>
          <w:b w:val="0"/>
          <w:bCs/>
          <w:rtl/>
          <w:lang w:bidi="fa-IR"/>
        </w:rPr>
      </w:pPr>
    </w:p>
    <w:p w14:paraId="7FDC4C7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Task | Function |</w:t>
      </w:r>
    </w:p>
    <w:p w14:paraId="416E447A"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 | :--- |</w:t>
      </w:r>
    </w:p>
    <w:p w14:paraId="3E45CEA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Float between 0.0-1.0 | `random.random()` |</w:t>
      </w:r>
    </w:p>
    <w:p w14:paraId="1716418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Float in a range | `random.uniform(a, b)` |</w:t>
      </w:r>
    </w:p>
    <w:p w14:paraId="4BDB9B0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Integer in a range | `random.randint(a, b)` |</w:t>
      </w:r>
    </w:p>
    <w:p w14:paraId="42D61E2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Pick one random item | `random.choice(my_list)` |</w:t>
      </w:r>
    </w:p>
    <w:p w14:paraId="2B4E844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Pick multiple items (can repeat) | `random.choices(my_list, k=3)` |</w:t>
      </w:r>
    </w:p>
    <w:p w14:paraId="7E35325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Shuffle a list (changes it) | `random.shuffle(my_list)` |</w:t>
      </w:r>
    </w:p>
    <w:p w14:paraId="59D832C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Pick multiple unique items | `random.sample(my_list, k=3)` |</w:t>
      </w:r>
    </w:p>
    <w:p w14:paraId="5621D98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Get the same random sequence | `random.seed(any_number)` |</w:t>
      </w:r>
    </w:p>
    <w:p w14:paraId="6BA3284B" w14:textId="77777777" w:rsidR="00FF255A" w:rsidRPr="00FF255A" w:rsidRDefault="00FF255A" w:rsidP="00FF255A">
      <w:pPr>
        <w:shd w:val="clear" w:color="auto" w:fill="D9D9D9" w:themeFill="background1" w:themeFillShade="D9"/>
        <w:bidi w:val="0"/>
        <w:rPr>
          <w:b w:val="0"/>
          <w:bCs/>
          <w:rtl/>
          <w:lang w:bidi="fa-IR"/>
        </w:rPr>
      </w:pPr>
    </w:p>
    <w:p w14:paraId="2A2321F6" w14:textId="6D4DC90B" w:rsidR="00FF255A" w:rsidRPr="00FF255A" w:rsidRDefault="00FF255A" w:rsidP="00FF255A">
      <w:pPr>
        <w:shd w:val="clear" w:color="auto" w:fill="D9D9D9" w:themeFill="background1" w:themeFillShade="D9"/>
        <w:bidi w:val="0"/>
        <w:rPr>
          <w:b w:val="0"/>
          <w:bCs/>
          <w:lang w:bidi="fa-IR"/>
        </w:rPr>
      </w:pPr>
      <w:r w:rsidRPr="00FF255A">
        <w:rPr>
          <w:b w:val="0"/>
          <w:bCs/>
          <w:lang w:bidi="fa-IR"/>
        </w:rPr>
        <w:t>The `random` module is your go-to tool for any program that needs unpredictability, from games and simulations to random sampling!</w:t>
      </w:r>
    </w:p>
    <w:p w14:paraId="0D3F882C" w14:textId="77777777" w:rsidR="00FF255A" w:rsidRPr="0089150E" w:rsidRDefault="00FF255A" w:rsidP="00FF255A">
      <w:pPr>
        <w:bidi w:val="0"/>
        <w:rPr>
          <w:b w:val="0"/>
          <w:bCs/>
          <w:lang w:bidi="fa-IR"/>
        </w:rPr>
      </w:pPr>
    </w:p>
    <w:p w14:paraId="427BF4EE" w14:textId="77777777" w:rsidR="0089150E" w:rsidRPr="0089150E" w:rsidRDefault="0089150E" w:rsidP="0089150E">
      <w:pPr>
        <w:pStyle w:val="Heading2"/>
        <w:bidi w:val="0"/>
        <w:rPr>
          <w:b w:val="0"/>
          <w:lang w:bidi="fa-IR"/>
        </w:rPr>
      </w:pPr>
      <w:r w:rsidRPr="0089150E">
        <w:rPr>
          <w:b w:val="0"/>
          <w:lang w:bidi="fa-IR"/>
        </w:rPr>
        <w:t>### Phase 5: Intermediate Concepts (The "Aha!" Moments)</w:t>
      </w:r>
    </w:p>
    <w:p w14:paraId="72A159D0" w14:textId="77777777" w:rsidR="0089150E" w:rsidRPr="0089150E" w:rsidRDefault="0089150E" w:rsidP="0089150E">
      <w:pPr>
        <w:bidi w:val="0"/>
        <w:rPr>
          <w:b w:val="0"/>
          <w:bCs/>
          <w:lang w:bidi="fa-IR"/>
        </w:rPr>
      </w:pPr>
      <w:r w:rsidRPr="0089150E">
        <w:rPr>
          <w:b w:val="0"/>
          <w:bCs/>
          <w:lang w:bidi="fa-IR"/>
        </w:rPr>
        <w:t>**Goal:** Introduce powerful, more Pythonic concepts.</w:t>
      </w:r>
    </w:p>
    <w:p w14:paraId="0DF8FC98" w14:textId="77777777" w:rsidR="0089150E" w:rsidRPr="0089150E" w:rsidRDefault="0089150E" w:rsidP="0089150E">
      <w:pPr>
        <w:pStyle w:val="Heading3"/>
        <w:bidi w:val="0"/>
        <w:rPr>
          <w:b w:val="0"/>
          <w:lang w:bidi="fa-IR"/>
        </w:rPr>
      </w:pPr>
      <w:r w:rsidRPr="0089150E">
        <w:rPr>
          <w:b w:val="0"/>
          <w:lang w:bidi="fa-IR"/>
        </w:rPr>
        <w:t>1.  **List Comprehensions**</w:t>
      </w:r>
    </w:p>
    <w:p w14:paraId="23FF007A" w14:textId="77777777" w:rsidR="0089150E" w:rsidRPr="0089150E" w:rsidRDefault="0089150E" w:rsidP="0089150E">
      <w:pPr>
        <w:bidi w:val="0"/>
        <w:rPr>
          <w:b w:val="0"/>
          <w:bCs/>
          <w:lang w:bidi="fa-IR"/>
        </w:rPr>
      </w:pPr>
      <w:r w:rsidRPr="0089150E">
        <w:rPr>
          <w:b w:val="0"/>
          <w:bCs/>
          <w:lang w:bidi="fa-IR"/>
        </w:rPr>
        <w:t xml:space="preserve">    *   A concise way to create lists. `squares = [x**2 for x in range(10)]`</w:t>
      </w:r>
    </w:p>
    <w:p w14:paraId="08C21713" w14:textId="77777777" w:rsidR="0089150E" w:rsidRDefault="0089150E" w:rsidP="0089150E">
      <w:pPr>
        <w:bidi w:val="0"/>
        <w:rPr>
          <w:b w:val="0"/>
          <w:bCs/>
          <w:lang w:bidi="fa-IR"/>
        </w:rPr>
      </w:pPr>
      <w:r w:rsidRPr="0089150E">
        <w:rPr>
          <w:b w:val="0"/>
          <w:bCs/>
          <w:lang w:bidi="fa-IR"/>
        </w:rPr>
        <w:t xml:space="preserve">    *   This feels like magic and is very Pythonic.</w:t>
      </w:r>
    </w:p>
    <w:p w14:paraId="5A51D73D" w14:textId="565B3E94" w:rsidR="00FF255A" w:rsidRDefault="00FF255A" w:rsidP="00FF255A">
      <w:pPr>
        <w:pStyle w:val="Heading4"/>
      </w:pPr>
      <w:r w:rsidRPr="00FF255A">
        <w:t>S</w:t>
      </w:r>
      <w:r w:rsidRPr="00FF255A">
        <w:t>amples</w:t>
      </w:r>
      <w:r w:rsidRPr="00FF255A">
        <w:t>:</w:t>
      </w:r>
    </w:p>
    <w:p w14:paraId="65CB66D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Absolutely! List comprehensions are a fantastic and "Pythonic" way to create lists. They can seem like magic at first, but once you break them down, they become incredibly intuitive.</w:t>
      </w:r>
    </w:p>
    <w:p w14:paraId="4735FF61" w14:textId="77777777" w:rsidR="00FF255A" w:rsidRPr="00FF255A" w:rsidRDefault="00FF255A" w:rsidP="00FF255A">
      <w:pPr>
        <w:shd w:val="clear" w:color="auto" w:fill="D9D9D9" w:themeFill="background1" w:themeFillShade="D9"/>
        <w:bidi w:val="0"/>
        <w:ind w:left="567"/>
        <w:rPr>
          <w:b w:val="0"/>
          <w:bCs/>
          <w:rtl/>
          <w:lang w:bidi="fa-IR"/>
        </w:rPr>
      </w:pPr>
    </w:p>
    <w:p w14:paraId="7D9316E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The Basic Pattern:</w:t>
      </w:r>
    </w:p>
    <w:p w14:paraId="0EE3C1D8" w14:textId="77777777" w:rsidR="00FF255A" w:rsidRPr="00FF255A" w:rsidRDefault="00FF255A" w:rsidP="00FF255A">
      <w:pPr>
        <w:shd w:val="clear" w:color="auto" w:fill="D9D9D9" w:themeFill="background1" w:themeFillShade="D9"/>
        <w:bidi w:val="0"/>
        <w:ind w:left="567"/>
        <w:rPr>
          <w:b w:val="0"/>
          <w:bCs/>
          <w:rtl/>
          <w:lang w:bidi="fa-IR"/>
        </w:rPr>
      </w:pPr>
    </w:p>
    <w:p w14:paraId="5290280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**`new_list = [expression for item in iterable if condition]`**</w:t>
      </w:r>
    </w:p>
    <w:p w14:paraId="7F5D577B" w14:textId="77777777" w:rsidR="00FF255A" w:rsidRPr="00FF255A" w:rsidRDefault="00FF255A" w:rsidP="00FF255A">
      <w:pPr>
        <w:shd w:val="clear" w:color="auto" w:fill="D9D9D9" w:themeFill="background1" w:themeFillShade="D9"/>
        <w:bidi w:val="0"/>
        <w:ind w:left="567"/>
        <w:rPr>
          <w:b w:val="0"/>
          <w:bCs/>
          <w:rtl/>
          <w:lang w:bidi="fa-IR"/>
        </w:rPr>
      </w:pPr>
    </w:p>
    <w:p w14:paraId="3AF204F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This is equivalent to:</w:t>
      </w:r>
    </w:p>
    <w:p w14:paraId="71B463B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30637A3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new_list = []</w:t>
      </w:r>
    </w:p>
    <w:p w14:paraId="7353818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for item in iterable:</w:t>
      </w:r>
    </w:p>
    <w:p w14:paraId="659D7FD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if condition: # The 'if' part is optional</w:t>
      </w:r>
    </w:p>
    <w:p w14:paraId="663F67D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new_list.append(expression)</w:t>
      </w:r>
    </w:p>
    <w:p w14:paraId="297FE7DE"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2AEF090A" w14:textId="77777777" w:rsidR="00FF255A" w:rsidRPr="00FF255A" w:rsidRDefault="00FF255A" w:rsidP="00FF255A">
      <w:pPr>
        <w:shd w:val="clear" w:color="auto" w:fill="D9D9D9" w:themeFill="background1" w:themeFillShade="D9"/>
        <w:bidi w:val="0"/>
        <w:ind w:left="567"/>
        <w:rPr>
          <w:b w:val="0"/>
          <w:bCs/>
          <w:rtl/>
          <w:lang w:bidi="fa-IR"/>
        </w:rPr>
      </w:pPr>
    </w:p>
    <w:p w14:paraId="2F3A92DC"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7520CDAC" w14:textId="77777777" w:rsidR="00FF255A" w:rsidRPr="00FF255A" w:rsidRDefault="00FF255A" w:rsidP="00FF255A">
      <w:pPr>
        <w:shd w:val="clear" w:color="auto" w:fill="D9D9D9" w:themeFill="background1" w:themeFillShade="D9"/>
        <w:bidi w:val="0"/>
        <w:ind w:left="567"/>
        <w:rPr>
          <w:b w:val="0"/>
          <w:bCs/>
          <w:rtl/>
          <w:lang w:bidi="fa-IR"/>
        </w:rPr>
      </w:pPr>
    </w:p>
    <w:p w14:paraId="067F31D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Sample 1: Basic Transformation (The "Mapping" Pattern)</w:t>
      </w:r>
    </w:p>
    <w:p w14:paraId="58A74CAF" w14:textId="77777777" w:rsidR="00FF255A" w:rsidRPr="00FF255A" w:rsidRDefault="00FF255A" w:rsidP="00FF255A">
      <w:pPr>
        <w:shd w:val="clear" w:color="auto" w:fill="D9D9D9" w:themeFill="background1" w:themeFillShade="D9"/>
        <w:bidi w:val="0"/>
        <w:ind w:left="567"/>
        <w:rPr>
          <w:b w:val="0"/>
          <w:bCs/>
          <w:rtl/>
          <w:lang w:bidi="fa-IR"/>
        </w:rPr>
      </w:pPr>
    </w:p>
    <w:p w14:paraId="2535B80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**Task:** Create a list of squares for numbers 0 to 9.</w:t>
      </w:r>
    </w:p>
    <w:p w14:paraId="18E1D84F" w14:textId="77777777" w:rsidR="00FF255A" w:rsidRPr="00FF255A" w:rsidRDefault="00FF255A" w:rsidP="00FF255A">
      <w:pPr>
        <w:shd w:val="clear" w:color="auto" w:fill="D9D9D9" w:themeFill="background1" w:themeFillShade="D9"/>
        <w:bidi w:val="0"/>
        <w:ind w:left="567"/>
        <w:rPr>
          <w:b w:val="0"/>
          <w:bCs/>
          <w:rtl/>
          <w:lang w:bidi="fa-IR"/>
        </w:rPr>
      </w:pPr>
    </w:p>
    <w:p w14:paraId="2B341A8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**Traditional For Loop:**</w:t>
      </w:r>
    </w:p>
    <w:p w14:paraId="08EA7FF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273CE9A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squares = []</w:t>
      </w:r>
    </w:p>
    <w:p w14:paraId="66DD406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for x in range(10):</w:t>
      </w:r>
    </w:p>
    <w:p w14:paraId="50FB9B5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 xml:space="preserve">    squares.append(x ** 2)</w:t>
      </w:r>
    </w:p>
    <w:p w14:paraId="5F83F54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print(squares) # Output: [0, 1, 4, 9, 16, 25, 36, 49, 64, 81]</w:t>
      </w:r>
    </w:p>
    <w:p w14:paraId="6464C0D6"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0846C61C" w14:textId="77777777" w:rsidR="00FF255A" w:rsidRPr="00FF255A" w:rsidRDefault="00FF255A" w:rsidP="00FF255A">
      <w:pPr>
        <w:shd w:val="clear" w:color="auto" w:fill="D9D9D9" w:themeFill="background1" w:themeFillShade="D9"/>
        <w:bidi w:val="0"/>
        <w:ind w:left="567"/>
        <w:rPr>
          <w:b w:val="0"/>
          <w:bCs/>
          <w:rtl/>
          <w:lang w:bidi="fa-IR"/>
        </w:rPr>
      </w:pPr>
    </w:p>
    <w:p w14:paraId="1E2AD70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**List Comprehension (The "Magic"):**</w:t>
      </w:r>
    </w:p>
    <w:p w14:paraId="6C87B32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2CF0E54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squares = [x ** 2 for x in range(10)]</w:t>
      </w:r>
    </w:p>
    <w:p w14:paraId="3099271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print(squares) # Output: [0, 1, 4, 9, 16, 25, 36, 49, 64, 81]</w:t>
      </w:r>
    </w:p>
    <w:p w14:paraId="7E7E7E90"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55CA6441" w14:textId="77777777" w:rsidR="00FF255A" w:rsidRPr="00FF255A" w:rsidRDefault="00FF255A" w:rsidP="00FF255A">
      <w:pPr>
        <w:shd w:val="clear" w:color="auto" w:fill="D9D9D9" w:themeFill="background1" w:themeFillShade="D9"/>
        <w:bidi w:val="0"/>
        <w:ind w:left="567"/>
        <w:rPr>
          <w:b w:val="0"/>
          <w:bCs/>
          <w:rtl/>
          <w:lang w:bidi="fa-IR"/>
        </w:rPr>
      </w:pPr>
    </w:p>
    <w:p w14:paraId="5074FAE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**Explanation:**</w:t>
      </w:r>
    </w:p>
    <w:p w14:paraId="32C9B82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 ** 2`: The **expression** to evaluate for each item.</w:t>
      </w:r>
    </w:p>
    <w:p w14:paraId="7FAB446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`for x in range(10)`: The **loop** that defines the items to use (`x` will be 0, 1, 2, ... 9).</w:t>
      </w:r>
    </w:p>
    <w:p w14:paraId="686CFEA2" w14:textId="77777777" w:rsidR="00FF255A" w:rsidRPr="00FF255A" w:rsidRDefault="00FF255A" w:rsidP="00FF255A">
      <w:pPr>
        <w:shd w:val="clear" w:color="auto" w:fill="D9D9D9" w:themeFill="background1" w:themeFillShade="D9"/>
        <w:bidi w:val="0"/>
        <w:ind w:left="567"/>
        <w:rPr>
          <w:b w:val="0"/>
          <w:bCs/>
          <w:rtl/>
          <w:lang w:bidi="fa-IR"/>
        </w:rPr>
      </w:pPr>
    </w:p>
    <w:p w14:paraId="38718291"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75AAB5DC" w14:textId="77777777" w:rsidR="00FF255A" w:rsidRPr="00FF255A" w:rsidRDefault="00FF255A" w:rsidP="00FF255A">
      <w:pPr>
        <w:shd w:val="clear" w:color="auto" w:fill="D9D9D9" w:themeFill="background1" w:themeFillShade="D9"/>
        <w:bidi w:val="0"/>
        <w:ind w:left="567"/>
        <w:rPr>
          <w:b w:val="0"/>
          <w:bCs/>
          <w:rtl/>
          <w:lang w:bidi="fa-IR"/>
        </w:rPr>
      </w:pPr>
    </w:p>
    <w:p w14:paraId="310FBA2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Sample 2: Filtering</w:t>
      </w:r>
    </w:p>
    <w:p w14:paraId="43661090" w14:textId="77777777" w:rsidR="00FF255A" w:rsidRPr="00FF255A" w:rsidRDefault="00FF255A" w:rsidP="00FF255A">
      <w:pPr>
        <w:shd w:val="clear" w:color="auto" w:fill="D9D9D9" w:themeFill="background1" w:themeFillShade="D9"/>
        <w:bidi w:val="0"/>
        <w:ind w:left="567"/>
        <w:rPr>
          <w:b w:val="0"/>
          <w:bCs/>
          <w:rtl/>
          <w:lang w:bidi="fa-IR"/>
        </w:rPr>
      </w:pPr>
    </w:p>
    <w:p w14:paraId="3D96315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**Task:** Get the squares of only the *even* numbers from 0 to 9.</w:t>
      </w:r>
    </w:p>
    <w:p w14:paraId="45EFA5F4" w14:textId="77777777" w:rsidR="00FF255A" w:rsidRPr="00FF255A" w:rsidRDefault="00FF255A" w:rsidP="00FF255A">
      <w:pPr>
        <w:shd w:val="clear" w:color="auto" w:fill="D9D9D9" w:themeFill="background1" w:themeFillShade="D9"/>
        <w:bidi w:val="0"/>
        <w:ind w:left="567"/>
        <w:rPr>
          <w:b w:val="0"/>
          <w:bCs/>
          <w:rtl/>
          <w:lang w:bidi="fa-IR"/>
        </w:rPr>
      </w:pPr>
    </w:p>
    <w:p w14:paraId="15BE693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**Traditional For Loop:**</w:t>
      </w:r>
    </w:p>
    <w:p w14:paraId="44D657B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6DEEE17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even_squares = []</w:t>
      </w:r>
    </w:p>
    <w:p w14:paraId="004B721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for x in range(10):</w:t>
      </w:r>
    </w:p>
    <w:p w14:paraId="69656FB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 xml:space="preserve">    if x % 2 == 0: # Check if the number is even</w:t>
      </w:r>
    </w:p>
    <w:p w14:paraId="737BADA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even_squares.append(x ** 2)</w:t>
      </w:r>
    </w:p>
    <w:p w14:paraId="6AC0BBC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print(even_squares) # Output: [0, 4, 16, 36, 64]</w:t>
      </w:r>
    </w:p>
    <w:p w14:paraId="7EF177DE"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10907C08" w14:textId="77777777" w:rsidR="00FF255A" w:rsidRPr="00FF255A" w:rsidRDefault="00FF255A" w:rsidP="00FF255A">
      <w:pPr>
        <w:shd w:val="clear" w:color="auto" w:fill="D9D9D9" w:themeFill="background1" w:themeFillShade="D9"/>
        <w:bidi w:val="0"/>
        <w:ind w:left="567"/>
        <w:rPr>
          <w:b w:val="0"/>
          <w:bCs/>
          <w:rtl/>
          <w:lang w:bidi="fa-IR"/>
        </w:rPr>
      </w:pPr>
    </w:p>
    <w:p w14:paraId="11F3067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**List Comprehension:**</w:t>
      </w:r>
    </w:p>
    <w:p w14:paraId="334BC89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7D5C108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even_squares = [x ** 2 for x in range(10) if x % 2 == 0]</w:t>
      </w:r>
    </w:p>
    <w:p w14:paraId="4FF27DD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print(even_squares) # Output: [0, 4, 16, 36, 64]</w:t>
      </w:r>
    </w:p>
    <w:p w14:paraId="24D31599"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50F05CA8" w14:textId="77777777" w:rsidR="00FF255A" w:rsidRPr="00FF255A" w:rsidRDefault="00FF255A" w:rsidP="00FF255A">
      <w:pPr>
        <w:shd w:val="clear" w:color="auto" w:fill="D9D9D9" w:themeFill="background1" w:themeFillShade="D9"/>
        <w:bidi w:val="0"/>
        <w:ind w:left="567"/>
        <w:rPr>
          <w:b w:val="0"/>
          <w:bCs/>
          <w:rtl/>
          <w:lang w:bidi="fa-IR"/>
        </w:rPr>
      </w:pPr>
    </w:p>
    <w:p w14:paraId="301F7D3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**Explanation:**</w:t>
      </w:r>
    </w:p>
    <w:p w14:paraId="431354D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 ** 2`: The **expression**.</w:t>
      </w:r>
    </w:p>
    <w:p w14:paraId="57AA75E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`for x in range(10)`: The **loop**.</w:t>
      </w:r>
    </w:p>
    <w:p w14:paraId="4178EDF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`if x % 2 == 0`: The **condition**. Only items that meet this condition are processed.</w:t>
      </w:r>
    </w:p>
    <w:p w14:paraId="574CE8AD" w14:textId="77777777" w:rsidR="00FF255A" w:rsidRPr="00FF255A" w:rsidRDefault="00FF255A" w:rsidP="00FF255A">
      <w:pPr>
        <w:shd w:val="clear" w:color="auto" w:fill="D9D9D9" w:themeFill="background1" w:themeFillShade="D9"/>
        <w:bidi w:val="0"/>
        <w:ind w:left="567"/>
        <w:rPr>
          <w:b w:val="0"/>
          <w:bCs/>
          <w:rtl/>
          <w:lang w:bidi="fa-IR"/>
        </w:rPr>
      </w:pPr>
    </w:p>
    <w:p w14:paraId="3C87228B"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27450557" w14:textId="77777777" w:rsidR="00FF255A" w:rsidRPr="00FF255A" w:rsidRDefault="00FF255A" w:rsidP="00FF255A">
      <w:pPr>
        <w:shd w:val="clear" w:color="auto" w:fill="D9D9D9" w:themeFill="background1" w:themeFillShade="D9"/>
        <w:bidi w:val="0"/>
        <w:ind w:left="567"/>
        <w:rPr>
          <w:b w:val="0"/>
          <w:bCs/>
          <w:rtl/>
          <w:lang w:bidi="fa-IR"/>
        </w:rPr>
      </w:pPr>
    </w:p>
    <w:p w14:paraId="1DEAA21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Sample 3: Working with Strings</w:t>
      </w:r>
    </w:p>
    <w:p w14:paraId="4D590AC5" w14:textId="77777777" w:rsidR="00FF255A" w:rsidRPr="00FF255A" w:rsidRDefault="00FF255A" w:rsidP="00FF255A">
      <w:pPr>
        <w:shd w:val="clear" w:color="auto" w:fill="D9D9D9" w:themeFill="background1" w:themeFillShade="D9"/>
        <w:bidi w:val="0"/>
        <w:ind w:left="567"/>
        <w:rPr>
          <w:b w:val="0"/>
          <w:bCs/>
          <w:rtl/>
          <w:lang w:bidi="fa-IR"/>
        </w:rPr>
      </w:pPr>
    </w:p>
    <w:p w14:paraId="6BFF0D2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**Task:** Convert a list of names to uppercase.</w:t>
      </w:r>
    </w:p>
    <w:p w14:paraId="32A91026" w14:textId="77777777" w:rsidR="00FF255A" w:rsidRPr="00FF255A" w:rsidRDefault="00FF255A" w:rsidP="00FF255A">
      <w:pPr>
        <w:shd w:val="clear" w:color="auto" w:fill="D9D9D9" w:themeFill="background1" w:themeFillShade="D9"/>
        <w:bidi w:val="0"/>
        <w:ind w:left="567"/>
        <w:rPr>
          <w:b w:val="0"/>
          <w:bCs/>
          <w:rtl/>
          <w:lang w:bidi="fa-IR"/>
        </w:rPr>
      </w:pPr>
    </w:p>
    <w:p w14:paraId="1ADD607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**Traditional For Loop:**</w:t>
      </w:r>
    </w:p>
    <w:p w14:paraId="39C9925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04FFCB6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names = ["alice", "bob", "charlie"]</w:t>
      </w:r>
    </w:p>
    <w:p w14:paraId="642BFAC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shouted_names = []</w:t>
      </w:r>
    </w:p>
    <w:p w14:paraId="06415B0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for name in names:</w:t>
      </w:r>
    </w:p>
    <w:p w14:paraId="144DB2C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shouted_names.append(name.upper())</w:t>
      </w:r>
    </w:p>
    <w:p w14:paraId="03D0154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print(shouted_names) # Output: ['ALICE', 'BOB', 'CHARLIE']</w:t>
      </w:r>
    </w:p>
    <w:p w14:paraId="60CBD805"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072B1242" w14:textId="77777777" w:rsidR="00FF255A" w:rsidRPr="00FF255A" w:rsidRDefault="00FF255A" w:rsidP="00FF255A">
      <w:pPr>
        <w:shd w:val="clear" w:color="auto" w:fill="D9D9D9" w:themeFill="background1" w:themeFillShade="D9"/>
        <w:bidi w:val="0"/>
        <w:ind w:left="567"/>
        <w:rPr>
          <w:b w:val="0"/>
          <w:bCs/>
          <w:rtl/>
          <w:lang w:bidi="fa-IR"/>
        </w:rPr>
      </w:pPr>
    </w:p>
    <w:p w14:paraId="1A682AA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**List Comprehension:**</w:t>
      </w:r>
    </w:p>
    <w:p w14:paraId="2939C0E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27AA558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names = ["alice", "bob", "charlie"]</w:t>
      </w:r>
    </w:p>
    <w:p w14:paraId="4C9F0BC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shouted_names = [name.upper() for name in names]</w:t>
      </w:r>
    </w:p>
    <w:p w14:paraId="0C94C4C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print(shouted_names) # Output: ['ALICE', 'BOB', 'CHARLIE']</w:t>
      </w:r>
    </w:p>
    <w:p w14:paraId="424E42E3"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4F68DF92" w14:textId="77777777" w:rsidR="00FF255A" w:rsidRPr="00FF255A" w:rsidRDefault="00FF255A" w:rsidP="00FF255A">
      <w:pPr>
        <w:shd w:val="clear" w:color="auto" w:fill="D9D9D9" w:themeFill="background1" w:themeFillShade="D9"/>
        <w:bidi w:val="0"/>
        <w:ind w:left="567"/>
        <w:rPr>
          <w:b w:val="0"/>
          <w:bCs/>
          <w:rtl/>
          <w:lang w:bidi="fa-IR"/>
        </w:rPr>
      </w:pPr>
    </w:p>
    <w:p w14:paraId="0555CD78"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47B81783" w14:textId="77777777" w:rsidR="00FF255A" w:rsidRPr="00FF255A" w:rsidRDefault="00FF255A" w:rsidP="00FF255A">
      <w:pPr>
        <w:shd w:val="clear" w:color="auto" w:fill="D9D9D9" w:themeFill="background1" w:themeFillShade="D9"/>
        <w:bidi w:val="0"/>
        <w:ind w:left="567"/>
        <w:rPr>
          <w:b w:val="0"/>
          <w:bCs/>
          <w:rtl/>
          <w:lang w:bidi="fa-IR"/>
        </w:rPr>
      </w:pPr>
    </w:p>
    <w:p w14:paraId="7C6AC8C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Sample 4: Nested Loops</w:t>
      </w:r>
    </w:p>
    <w:p w14:paraId="27A5E32C" w14:textId="77777777" w:rsidR="00FF255A" w:rsidRPr="00FF255A" w:rsidRDefault="00FF255A" w:rsidP="00FF255A">
      <w:pPr>
        <w:shd w:val="clear" w:color="auto" w:fill="D9D9D9" w:themeFill="background1" w:themeFillShade="D9"/>
        <w:bidi w:val="0"/>
        <w:ind w:left="567"/>
        <w:rPr>
          <w:b w:val="0"/>
          <w:bCs/>
          <w:rtl/>
          <w:lang w:bidi="fa-IR"/>
        </w:rPr>
      </w:pPr>
    </w:p>
    <w:p w14:paraId="2208D72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**Task:** Generate all possible (x, y) coordinates for a 2x2 grid.</w:t>
      </w:r>
    </w:p>
    <w:p w14:paraId="483256D8" w14:textId="77777777" w:rsidR="00FF255A" w:rsidRPr="00FF255A" w:rsidRDefault="00FF255A" w:rsidP="00FF255A">
      <w:pPr>
        <w:shd w:val="clear" w:color="auto" w:fill="D9D9D9" w:themeFill="background1" w:themeFillShade="D9"/>
        <w:bidi w:val="0"/>
        <w:ind w:left="567"/>
        <w:rPr>
          <w:b w:val="0"/>
          <w:bCs/>
          <w:rtl/>
          <w:lang w:bidi="fa-IR"/>
        </w:rPr>
      </w:pPr>
    </w:p>
    <w:p w14:paraId="4E3A835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**Traditional For Loop:**</w:t>
      </w:r>
    </w:p>
    <w:p w14:paraId="35CDAFD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2EE0BCE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coordinates = []</w:t>
      </w:r>
    </w:p>
    <w:p w14:paraId="7EBAC66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for x in range(2):</w:t>
      </w:r>
    </w:p>
    <w:p w14:paraId="5E5B106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 xml:space="preserve">    for y in range(2):</w:t>
      </w:r>
    </w:p>
    <w:p w14:paraId="6690F9E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coordinates.append((x, y))</w:t>
      </w:r>
    </w:p>
    <w:p w14:paraId="62D140B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print(coordinates) # Output: [(0, 0), (0, 1), (1, 0), (1, 1)]</w:t>
      </w:r>
    </w:p>
    <w:p w14:paraId="10AC3566"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39895522" w14:textId="77777777" w:rsidR="00FF255A" w:rsidRPr="00FF255A" w:rsidRDefault="00FF255A" w:rsidP="00FF255A">
      <w:pPr>
        <w:shd w:val="clear" w:color="auto" w:fill="D9D9D9" w:themeFill="background1" w:themeFillShade="D9"/>
        <w:bidi w:val="0"/>
        <w:ind w:left="567"/>
        <w:rPr>
          <w:b w:val="0"/>
          <w:bCs/>
          <w:rtl/>
          <w:lang w:bidi="fa-IR"/>
        </w:rPr>
      </w:pPr>
    </w:p>
    <w:p w14:paraId="6493D35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**List Comprehension:**</w:t>
      </w:r>
    </w:p>
    <w:p w14:paraId="161F903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53EC5F2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coordinates = [(x, y) for x in range(2) for y in range(2)]</w:t>
      </w:r>
    </w:p>
    <w:p w14:paraId="2E0A43F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print(coordinates) # Output: [(0, 0), (0, 1), (1, 0), (1, 1)]</w:t>
      </w:r>
    </w:p>
    <w:p w14:paraId="5ADE1F70"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1668FB2F" w14:textId="77777777" w:rsidR="00FF255A" w:rsidRPr="00FF255A" w:rsidRDefault="00FF255A" w:rsidP="00FF255A">
      <w:pPr>
        <w:shd w:val="clear" w:color="auto" w:fill="D9D9D9" w:themeFill="background1" w:themeFillShade="D9"/>
        <w:bidi w:val="0"/>
        <w:ind w:left="567"/>
        <w:rPr>
          <w:b w:val="0"/>
          <w:bCs/>
          <w:rtl/>
          <w:lang w:bidi="fa-IR"/>
        </w:rPr>
      </w:pPr>
    </w:p>
    <w:p w14:paraId="5478F857"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**Explanation:** The order of the `for` clauses is the same as in a nested loop: the first loop is the outer loop, the second is the inner loop.</w:t>
      </w:r>
    </w:p>
    <w:p w14:paraId="3FDBF946" w14:textId="77777777" w:rsidR="00FF255A" w:rsidRPr="00FF255A" w:rsidRDefault="00FF255A" w:rsidP="00FF255A">
      <w:pPr>
        <w:shd w:val="clear" w:color="auto" w:fill="D9D9D9" w:themeFill="background1" w:themeFillShade="D9"/>
        <w:bidi w:val="0"/>
        <w:ind w:left="567"/>
        <w:rPr>
          <w:b w:val="0"/>
          <w:bCs/>
          <w:rtl/>
          <w:lang w:bidi="fa-IR"/>
        </w:rPr>
      </w:pPr>
    </w:p>
    <w:p w14:paraId="74F6B9D5"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3844248E" w14:textId="77777777" w:rsidR="00FF255A" w:rsidRPr="00FF255A" w:rsidRDefault="00FF255A" w:rsidP="00FF255A">
      <w:pPr>
        <w:shd w:val="clear" w:color="auto" w:fill="D9D9D9" w:themeFill="background1" w:themeFillShade="D9"/>
        <w:bidi w:val="0"/>
        <w:ind w:left="567"/>
        <w:rPr>
          <w:b w:val="0"/>
          <w:bCs/>
          <w:rtl/>
          <w:lang w:bidi="fa-IR"/>
        </w:rPr>
      </w:pPr>
    </w:p>
    <w:p w14:paraId="293B1EF3"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Sample 5: Conditional Logic (If-Else) in the Expression</w:t>
      </w:r>
    </w:p>
    <w:p w14:paraId="5C1F0F11" w14:textId="77777777" w:rsidR="00FF255A" w:rsidRPr="00FF255A" w:rsidRDefault="00FF255A" w:rsidP="00FF255A">
      <w:pPr>
        <w:shd w:val="clear" w:color="auto" w:fill="D9D9D9" w:themeFill="background1" w:themeFillShade="D9"/>
        <w:bidi w:val="0"/>
        <w:ind w:left="567"/>
        <w:rPr>
          <w:b w:val="0"/>
          <w:bCs/>
          <w:rtl/>
          <w:lang w:bidi="fa-IR"/>
        </w:rPr>
      </w:pPr>
    </w:p>
    <w:p w14:paraId="2E91E14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**Task:** Classify numbers in a list as "even" or "odd".</w:t>
      </w:r>
    </w:p>
    <w:p w14:paraId="2D7B71E7" w14:textId="77777777" w:rsidR="00FF255A" w:rsidRPr="00FF255A" w:rsidRDefault="00FF255A" w:rsidP="00FF255A">
      <w:pPr>
        <w:shd w:val="clear" w:color="auto" w:fill="D9D9D9" w:themeFill="background1" w:themeFillShade="D9"/>
        <w:bidi w:val="0"/>
        <w:ind w:left="567"/>
        <w:rPr>
          <w:b w:val="0"/>
          <w:bCs/>
          <w:rtl/>
          <w:lang w:bidi="fa-IR"/>
        </w:rPr>
      </w:pPr>
    </w:p>
    <w:p w14:paraId="73CD64F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**Traditional For Loop:**</w:t>
      </w:r>
    </w:p>
    <w:p w14:paraId="29A80EF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2F53A1B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numbers = [1, 2, 3, 4, 5]</w:t>
      </w:r>
    </w:p>
    <w:p w14:paraId="366F4D29"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labels = []</w:t>
      </w:r>
    </w:p>
    <w:p w14:paraId="66EFDE6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for num in numbers:</w:t>
      </w:r>
    </w:p>
    <w:p w14:paraId="1B3424A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if num % 2 == 0:</w:t>
      </w:r>
    </w:p>
    <w:p w14:paraId="3A700C7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labels.append("even")</w:t>
      </w:r>
    </w:p>
    <w:p w14:paraId="779A0DB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else:</w:t>
      </w:r>
    </w:p>
    <w:p w14:paraId="6C0DD87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labels.append("odd")</w:t>
      </w:r>
    </w:p>
    <w:p w14:paraId="6A3607B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print(labels) # Output: ['odd', 'even', 'odd', 'even', 'odd']</w:t>
      </w:r>
    </w:p>
    <w:p w14:paraId="35D42558"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26A97D95" w14:textId="77777777" w:rsidR="00FF255A" w:rsidRPr="00FF255A" w:rsidRDefault="00FF255A" w:rsidP="00FF255A">
      <w:pPr>
        <w:shd w:val="clear" w:color="auto" w:fill="D9D9D9" w:themeFill="background1" w:themeFillShade="D9"/>
        <w:bidi w:val="0"/>
        <w:ind w:left="567"/>
        <w:rPr>
          <w:b w:val="0"/>
          <w:bCs/>
          <w:rtl/>
          <w:lang w:bidi="fa-IR"/>
        </w:rPr>
      </w:pPr>
    </w:p>
    <w:p w14:paraId="4F43841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**List Comprehension:**</w:t>
      </w:r>
    </w:p>
    <w:p w14:paraId="6C2F1A5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6612F12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numbers = [1, 2, 3, 4, 5]</w:t>
      </w:r>
    </w:p>
    <w:p w14:paraId="7FB9FB6B"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labels = ["even" if num % 2 == 0 else "odd" for num in numbers]</w:t>
      </w:r>
    </w:p>
    <w:p w14:paraId="1CEF360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print(labels) # Output: ['odd', 'even', 'odd', 'even', 'odd']</w:t>
      </w:r>
    </w:p>
    <w:p w14:paraId="1FF96611"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3DCD6FBF" w14:textId="77777777" w:rsidR="00FF255A" w:rsidRPr="00FF255A" w:rsidRDefault="00FF255A" w:rsidP="00FF255A">
      <w:pPr>
        <w:shd w:val="clear" w:color="auto" w:fill="D9D9D9" w:themeFill="background1" w:themeFillShade="D9"/>
        <w:bidi w:val="0"/>
        <w:ind w:left="567"/>
        <w:rPr>
          <w:b w:val="0"/>
          <w:bCs/>
          <w:rtl/>
          <w:lang w:bidi="fa-IR"/>
        </w:rPr>
      </w:pPr>
    </w:p>
    <w:p w14:paraId="0D44B68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**Explanation:** Notice the syntax change! When using `if-else` **in the expression** (at the beginning), the structure changes to:</w:t>
      </w:r>
    </w:p>
    <w:p w14:paraId="201A044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`[&lt;if_do_this&gt; if &lt;condition&gt; else &lt;else_do_this&gt; for &lt;item&gt; in &lt;iterable&gt;]`</w:t>
      </w:r>
    </w:p>
    <w:p w14:paraId="2121C41F" w14:textId="77777777" w:rsidR="00FF255A" w:rsidRPr="00FF255A" w:rsidRDefault="00FF255A" w:rsidP="00FF255A">
      <w:pPr>
        <w:shd w:val="clear" w:color="auto" w:fill="D9D9D9" w:themeFill="background1" w:themeFillShade="D9"/>
        <w:bidi w:val="0"/>
        <w:ind w:left="567"/>
        <w:rPr>
          <w:b w:val="0"/>
          <w:bCs/>
          <w:rtl/>
          <w:lang w:bidi="fa-IR"/>
        </w:rPr>
      </w:pPr>
    </w:p>
    <w:p w14:paraId="276DADEF"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w:t>
      </w:r>
      <w:r w:rsidRPr="00FF255A">
        <w:rPr>
          <w:rFonts w:ascii="Segoe UI Emoji" w:hAnsi="Segoe UI Emoji" w:cs="Segoe UI Emoji"/>
          <w:b w:val="0"/>
          <w:bCs/>
          <w:lang w:bidi="fa-IR"/>
        </w:rPr>
        <w:t>⚠️</w:t>
      </w:r>
      <w:r w:rsidRPr="00FF255A">
        <w:rPr>
          <w:b w:val="0"/>
          <w:bCs/>
          <w:lang w:bidi="fa-IR"/>
        </w:rPr>
        <w:t xml:space="preserve"> Warning:** This is different from the filtering `if` which goes **at the end** and has no `else`.</w:t>
      </w:r>
    </w:p>
    <w:p w14:paraId="35B6670B" w14:textId="77777777" w:rsidR="00FF255A" w:rsidRPr="00FF255A" w:rsidRDefault="00FF255A" w:rsidP="00FF255A">
      <w:pPr>
        <w:shd w:val="clear" w:color="auto" w:fill="D9D9D9" w:themeFill="background1" w:themeFillShade="D9"/>
        <w:bidi w:val="0"/>
        <w:ind w:left="567"/>
        <w:rPr>
          <w:b w:val="0"/>
          <w:bCs/>
          <w:rtl/>
          <w:lang w:bidi="fa-IR"/>
        </w:rPr>
      </w:pPr>
    </w:p>
    <w:p w14:paraId="319BD3D5"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421A6D1E" w14:textId="77777777" w:rsidR="00FF255A" w:rsidRPr="00FF255A" w:rsidRDefault="00FF255A" w:rsidP="00FF255A">
      <w:pPr>
        <w:shd w:val="clear" w:color="auto" w:fill="D9D9D9" w:themeFill="background1" w:themeFillShade="D9"/>
        <w:bidi w:val="0"/>
        <w:ind w:left="567"/>
        <w:rPr>
          <w:b w:val="0"/>
          <w:bCs/>
          <w:rtl/>
          <w:lang w:bidi="fa-IR"/>
        </w:rPr>
      </w:pPr>
    </w:p>
    <w:p w14:paraId="0AD8F07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Sample 6: Flattening a 2D List</w:t>
      </w:r>
    </w:p>
    <w:p w14:paraId="3F8DD388" w14:textId="77777777" w:rsidR="00FF255A" w:rsidRPr="00FF255A" w:rsidRDefault="00FF255A" w:rsidP="00FF255A">
      <w:pPr>
        <w:shd w:val="clear" w:color="auto" w:fill="D9D9D9" w:themeFill="background1" w:themeFillShade="D9"/>
        <w:bidi w:val="0"/>
        <w:ind w:left="567"/>
        <w:rPr>
          <w:b w:val="0"/>
          <w:bCs/>
          <w:rtl/>
          <w:lang w:bidi="fa-IR"/>
        </w:rPr>
      </w:pPr>
    </w:p>
    <w:p w14:paraId="3EF8DB21"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**Task:** Turn a list of lists into a single list.</w:t>
      </w:r>
    </w:p>
    <w:p w14:paraId="6BFB48D8" w14:textId="77777777" w:rsidR="00FF255A" w:rsidRPr="00FF255A" w:rsidRDefault="00FF255A" w:rsidP="00FF255A">
      <w:pPr>
        <w:shd w:val="clear" w:color="auto" w:fill="D9D9D9" w:themeFill="background1" w:themeFillShade="D9"/>
        <w:bidi w:val="0"/>
        <w:ind w:left="567"/>
        <w:rPr>
          <w:b w:val="0"/>
          <w:bCs/>
          <w:rtl/>
          <w:lang w:bidi="fa-IR"/>
        </w:rPr>
      </w:pPr>
    </w:p>
    <w:p w14:paraId="222667B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**Traditional For Loop:**</w:t>
      </w:r>
    </w:p>
    <w:p w14:paraId="36661BB8"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064230D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matrix = [[1, 2, 3], [4, 5, 6], [7, 8, 9]]</w:t>
      </w:r>
    </w:p>
    <w:p w14:paraId="3457AD0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flattened = []</w:t>
      </w:r>
    </w:p>
    <w:p w14:paraId="2294A22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for row in matrix:</w:t>
      </w:r>
    </w:p>
    <w:p w14:paraId="3B1CB09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for num in row:</w:t>
      </w:r>
    </w:p>
    <w:p w14:paraId="56B07510"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xml:space="preserve">        flattened.append(num)</w:t>
      </w:r>
    </w:p>
    <w:p w14:paraId="4A87D495"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print(flattened) # Output: [1, 2, 3, 4, 5, 6, 7, 8, 9]</w:t>
      </w:r>
    </w:p>
    <w:p w14:paraId="57F335F0"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286921EA" w14:textId="77777777" w:rsidR="00FF255A" w:rsidRPr="00FF255A" w:rsidRDefault="00FF255A" w:rsidP="00FF255A">
      <w:pPr>
        <w:shd w:val="clear" w:color="auto" w:fill="D9D9D9" w:themeFill="background1" w:themeFillShade="D9"/>
        <w:bidi w:val="0"/>
        <w:ind w:left="567"/>
        <w:rPr>
          <w:b w:val="0"/>
          <w:bCs/>
          <w:rtl/>
          <w:lang w:bidi="fa-IR"/>
        </w:rPr>
      </w:pPr>
    </w:p>
    <w:p w14:paraId="6446CCCC"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**List Comprehension:**</w:t>
      </w:r>
    </w:p>
    <w:p w14:paraId="0B2B9032"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```python</w:t>
      </w:r>
    </w:p>
    <w:p w14:paraId="214778BA"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matrix = [[1, 2, 3], [4, 5, 6], [7, 8, 9]]</w:t>
      </w:r>
    </w:p>
    <w:p w14:paraId="4DEF31A4"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flattened = [num for row in matrix for num in row]</w:t>
      </w:r>
    </w:p>
    <w:p w14:paraId="6C5031A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print(flattened) # Output: [1, 2, 3, 4, 5, 6, 7, 8, 9]</w:t>
      </w:r>
    </w:p>
    <w:p w14:paraId="5B8D9BAC" w14:textId="77777777" w:rsidR="00FF255A" w:rsidRPr="00FF255A" w:rsidRDefault="00FF255A" w:rsidP="00FF255A">
      <w:pPr>
        <w:shd w:val="clear" w:color="auto" w:fill="D9D9D9" w:themeFill="background1" w:themeFillShade="D9"/>
        <w:bidi w:val="0"/>
        <w:ind w:left="567"/>
        <w:rPr>
          <w:b w:val="0"/>
          <w:bCs/>
          <w:rtl/>
          <w:lang w:bidi="fa-IR"/>
        </w:rPr>
      </w:pPr>
      <w:r w:rsidRPr="00FF255A">
        <w:rPr>
          <w:b w:val="0"/>
          <w:bCs/>
          <w:lang w:bidi="fa-IR"/>
        </w:rPr>
        <w:t>```</w:t>
      </w:r>
    </w:p>
    <w:p w14:paraId="629A04C0" w14:textId="77777777" w:rsidR="00FF255A" w:rsidRPr="00FF255A" w:rsidRDefault="00FF255A" w:rsidP="00FF255A">
      <w:pPr>
        <w:shd w:val="clear" w:color="auto" w:fill="D9D9D9" w:themeFill="background1" w:themeFillShade="D9"/>
        <w:bidi w:val="0"/>
        <w:ind w:left="567"/>
        <w:rPr>
          <w:b w:val="0"/>
          <w:bCs/>
          <w:rtl/>
          <w:lang w:bidi="fa-IR"/>
        </w:rPr>
      </w:pPr>
    </w:p>
    <w:p w14:paraId="49B52FD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When to Use List Comprehensions</w:t>
      </w:r>
    </w:p>
    <w:p w14:paraId="46F908C5" w14:textId="77777777" w:rsidR="00FF255A" w:rsidRPr="00FF255A" w:rsidRDefault="00FF255A" w:rsidP="00FF255A">
      <w:pPr>
        <w:shd w:val="clear" w:color="auto" w:fill="D9D9D9" w:themeFill="background1" w:themeFillShade="D9"/>
        <w:bidi w:val="0"/>
        <w:ind w:left="567"/>
        <w:rPr>
          <w:b w:val="0"/>
          <w:bCs/>
          <w:rtl/>
          <w:lang w:bidi="fa-IR"/>
        </w:rPr>
      </w:pPr>
    </w:p>
    <w:p w14:paraId="5AD25A3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**USE THEM** for simple transformations and filtering. They are more concise and often more readable than a `for` loop.</w:t>
      </w:r>
    </w:p>
    <w:p w14:paraId="52DBB1FE"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lastRenderedPageBreak/>
        <w:t>*   **AVOID THEM** when the logic inside the loop becomes very complex (e.g., with multiple nested `if` statements or complex error handling). Readability is more important than being clever.</w:t>
      </w:r>
    </w:p>
    <w:p w14:paraId="51483816" w14:textId="77777777" w:rsidR="00FF255A" w:rsidRPr="00FF255A" w:rsidRDefault="00FF255A" w:rsidP="00FF255A">
      <w:pPr>
        <w:shd w:val="clear" w:color="auto" w:fill="D9D9D9" w:themeFill="background1" w:themeFillShade="D9"/>
        <w:bidi w:val="0"/>
        <w:ind w:left="567"/>
        <w:rPr>
          <w:b w:val="0"/>
          <w:bCs/>
          <w:rtl/>
          <w:lang w:bidi="fa-IR"/>
        </w:rPr>
      </w:pPr>
    </w:p>
    <w:p w14:paraId="5A9C8386"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 Teaching Tip:</w:t>
      </w:r>
    </w:p>
    <w:p w14:paraId="416E9C39" w14:textId="77777777" w:rsidR="00FF255A" w:rsidRPr="00FF255A" w:rsidRDefault="00FF255A" w:rsidP="00FF255A">
      <w:pPr>
        <w:shd w:val="clear" w:color="auto" w:fill="D9D9D9" w:themeFill="background1" w:themeFillShade="D9"/>
        <w:bidi w:val="0"/>
        <w:ind w:left="567"/>
        <w:rPr>
          <w:b w:val="0"/>
          <w:bCs/>
          <w:rtl/>
          <w:lang w:bidi="fa-IR"/>
        </w:rPr>
      </w:pPr>
    </w:p>
    <w:p w14:paraId="4B6C09C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Tell your student to **read them aloud** from right to left (or from the `for` part first):</w:t>
      </w:r>
    </w:p>
    <w:p w14:paraId="0AC0E82D" w14:textId="77777777"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&gt; "**For** each `x` **in** `range(10)`, give me `x ** 2`."</w:t>
      </w:r>
    </w:p>
    <w:p w14:paraId="2597ACA3" w14:textId="77777777" w:rsidR="00FF255A" w:rsidRPr="00FF255A" w:rsidRDefault="00FF255A" w:rsidP="00FF255A">
      <w:pPr>
        <w:shd w:val="clear" w:color="auto" w:fill="D9D9D9" w:themeFill="background1" w:themeFillShade="D9"/>
        <w:bidi w:val="0"/>
        <w:ind w:left="567"/>
        <w:rPr>
          <w:b w:val="0"/>
          <w:bCs/>
          <w:rtl/>
          <w:lang w:bidi="fa-IR"/>
        </w:rPr>
      </w:pPr>
    </w:p>
    <w:p w14:paraId="2E204BE8" w14:textId="46C6BC16" w:rsidR="00FF255A" w:rsidRPr="00FF255A" w:rsidRDefault="00FF255A" w:rsidP="00FF255A">
      <w:pPr>
        <w:shd w:val="clear" w:color="auto" w:fill="D9D9D9" w:themeFill="background1" w:themeFillShade="D9"/>
        <w:bidi w:val="0"/>
        <w:ind w:left="567"/>
        <w:rPr>
          <w:b w:val="0"/>
          <w:bCs/>
          <w:lang w:bidi="fa-IR"/>
        </w:rPr>
      </w:pPr>
      <w:r w:rsidRPr="00FF255A">
        <w:rPr>
          <w:b w:val="0"/>
          <w:bCs/>
          <w:lang w:bidi="fa-IR"/>
        </w:rPr>
        <w:t>This makes the logic much easier to grasp! They are one of the most beloved features of Python for a reason.</w:t>
      </w:r>
    </w:p>
    <w:p w14:paraId="125B6C40" w14:textId="77777777" w:rsidR="0089150E" w:rsidRPr="0089150E" w:rsidRDefault="0089150E" w:rsidP="0089150E">
      <w:pPr>
        <w:pStyle w:val="Heading3"/>
        <w:bidi w:val="0"/>
        <w:rPr>
          <w:b w:val="0"/>
          <w:lang w:bidi="fa-IR"/>
        </w:rPr>
      </w:pPr>
      <w:r w:rsidRPr="0089150E">
        <w:rPr>
          <w:b w:val="0"/>
          <w:lang w:bidi="fa-IR"/>
        </w:rPr>
        <w:t>2.  **Error Handling (`try`-`except`)**</w:t>
      </w:r>
    </w:p>
    <w:p w14:paraId="58549064" w14:textId="77777777" w:rsidR="0089150E" w:rsidRPr="0089150E" w:rsidRDefault="0089150E" w:rsidP="0089150E">
      <w:pPr>
        <w:bidi w:val="0"/>
        <w:rPr>
          <w:b w:val="0"/>
          <w:bCs/>
          <w:lang w:bidi="fa-IR"/>
        </w:rPr>
      </w:pPr>
      <w:r w:rsidRPr="0089150E">
        <w:rPr>
          <w:b w:val="0"/>
          <w:bCs/>
          <w:lang w:bidi="fa-IR"/>
        </w:rPr>
        <w:t xml:space="preserve">    *   How to make programs robust and prevent them from crashing.</w:t>
      </w:r>
    </w:p>
    <w:p w14:paraId="3F342E8F" w14:textId="77777777" w:rsidR="0089150E" w:rsidRPr="0089150E" w:rsidRDefault="0089150E" w:rsidP="0089150E">
      <w:pPr>
        <w:bidi w:val="0"/>
        <w:rPr>
          <w:b w:val="0"/>
          <w:bCs/>
          <w:lang w:bidi="fa-IR"/>
        </w:rPr>
      </w:pPr>
      <w:r w:rsidRPr="0089150E">
        <w:rPr>
          <w:b w:val="0"/>
          <w:bCs/>
          <w:lang w:bidi="fa-IR"/>
        </w:rPr>
        <w:t xml:space="preserve">    *   `try: ... except ValueError: ...`</w:t>
      </w:r>
    </w:p>
    <w:p w14:paraId="05D79765" w14:textId="77777777" w:rsidR="0089150E" w:rsidRPr="0089150E" w:rsidRDefault="0089150E" w:rsidP="0089150E">
      <w:pPr>
        <w:pStyle w:val="Heading3"/>
        <w:bidi w:val="0"/>
        <w:rPr>
          <w:b w:val="0"/>
          <w:lang w:bidi="fa-IR"/>
        </w:rPr>
      </w:pPr>
      <w:r w:rsidRPr="0089150E">
        <w:rPr>
          <w:b w:val="0"/>
          <w:lang w:bidi="fa-IR"/>
        </w:rPr>
        <w:t>3.  **Working with Files**</w:t>
      </w:r>
    </w:p>
    <w:p w14:paraId="3AD7A927" w14:textId="77777777" w:rsidR="0089150E" w:rsidRPr="0089150E" w:rsidRDefault="0089150E" w:rsidP="0089150E">
      <w:pPr>
        <w:bidi w:val="0"/>
        <w:rPr>
          <w:b w:val="0"/>
          <w:bCs/>
          <w:lang w:bidi="fa-IR"/>
        </w:rPr>
      </w:pPr>
      <w:r w:rsidRPr="0089150E">
        <w:rPr>
          <w:b w:val="0"/>
          <w:bCs/>
          <w:lang w:bidi="fa-IR"/>
        </w:rPr>
        <w:t xml:space="preserve">    *   Reading from and writing to files.</w:t>
      </w:r>
    </w:p>
    <w:p w14:paraId="705FFB0F" w14:textId="3F410792" w:rsidR="0089150E" w:rsidRDefault="0089150E" w:rsidP="0089150E">
      <w:pPr>
        <w:bidi w:val="0"/>
        <w:rPr>
          <w:b w:val="0"/>
          <w:bCs/>
          <w:lang w:bidi="fa-IR"/>
        </w:rPr>
      </w:pPr>
      <w:r w:rsidRPr="0089150E">
        <w:rPr>
          <w:b w:val="0"/>
          <w:bCs/>
          <w:lang w:bidi="fa-IR"/>
        </w:rPr>
        <w:t xml:space="preserve">    *   The `with` statement (context manager): `with open('file.txt') as file: ...`</w:t>
      </w:r>
    </w:p>
    <w:p w14:paraId="3AE6EA5A" w14:textId="261A662D" w:rsidR="00FF255A" w:rsidRDefault="00FF255A" w:rsidP="00FF255A">
      <w:pPr>
        <w:pStyle w:val="Heading4"/>
      </w:pPr>
      <w:r w:rsidRPr="00FF255A">
        <w:t>E</w:t>
      </w:r>
      <w:r w:rsidRPr="00FF255A">
        <w:t>xample</w:t>
      </w:r>
      <w:r>
        <w:t>:</w:t>
      </w:r>
    </w:p>
    <w:p w14:paraId="00257CA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Excellent! Working with files is a crucial skill. The `with` statement is one of Python's best features for this, as it automatically handles closing the file, even if errors occur.</w:t>
      </w:r>
    </w:p>
    <w:p w14:paraId="392CCA85" w14:textId="77777777" w:rsidR="00FF255A" w:rsidRPr="00FF255A" w:rsidRDefault="00FF255A" w:rsidP="00FF255A">
      <w:pPr>
        <w:shd w:val="clear" w:color="auto" w:fill="D9D9D9" w:themeFill="background1" w:themeFillShade="D9"/>
        <w:bidi w:val="0"/>
        <w:rPr>
          <w:b w:val="0"/>
          <w:bCs/>
          <w:rtl/>
          <w:lang w:bidi="fa-IR"/>
        </w:rPr>
      </w:pPr>
    </w:p>
    <w:p w14:paraId="066229B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The `with` Statement (Context Manager)</w:t>
      </w:r>
    </w:p>
    <w:p w14:paraId="7EE6E15D" w14:textId="77777777" w:rsidR="00FF255A" w:rsidRPr="00FF255A" w:rsidRDefault="00FF255A" w:rsidP="00FF255A">
      <w:pPr>
        <w:shd w:val="clear" w:color="auto" w:fill="D9D9D9" w:themeFill="background1" w:themeFillShade="D9"/>
        <w:bidi w:val="0"/>
        <w:rPr>
          <w:b w:val="0"/>
          <w:bCs/>
          <w:rtl/>
          <w:lang w:bidi="fa-IR"/>
        </w:rPr>
      </w:pPr>
    </w:p>
    <w:p w14:paraId="7A609A1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**Why it's great:** It ensures the file is properly closed after its suite finishes. You don't have to remember to call `file.close()` yourself, which prevents resource leaks.</w:t>
      </w:r>
    </w:p>
    <w:p w14:paraId="6704D83F" w14:textId="77777777" w:rsidR="00FF255A" w:rsidRPr="00FF255A" w:rsidRDefault="00FF255A" w:rsidP="00FF255A">
      <w:pPr>
        <w:shd w:val="clear" w:color="auto" w:fill="D9D9D9" w:themeFill="background1" w:themeFillShade="D9"/>
        <w:bidi w:val="0"/>
        <w:rPr>
          <w:b w:val="0"/>
          <w:bCs/>
          <w:rtl/>
          <w:lang w:bidi="fa-IR"/>
        </w:rPr>
      </w:pPr>
    </w:p>
    <w:p w14:paraId="3FE8CC0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**Basic Syntax:**</w:t>
      </w:r>
    </w:p>
    <w:p w14:paraId="60E79B3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303A0D5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with open('filename.txt', 'mode') as file_variable:</w:t>
      </w:r>
    </w:p>
    <w:p w14:paraId="3E1F326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 Do your file operations here</w:t>
      </w:r>
    </w:p>
    <w:p w14:paraId="4DDC704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The file is automatically closed once you exit this block</w:t>
      </w:r>
    </w:p>
    <w:p w14:paraId="1CCD3B9A"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8743F91" w14:textId="77777777" w:rsidR="00FF255A" w:rsidRPr="00FF255A" w:rsidRDefault="00FF255A" w:rsidP="00FF255A">
      <w:pPr>
        <w:shd w:val="clear" w:color="auto" w:fill="D9D9D9" w:themeFill="background1" w:themeFillShade="D9"/>
        <w:bidi w:val="0"/>
        <w:rPr>
          <w:b w:val="0"/>
          <w:bCs/>
          <w:rtl/>
          <w:lang w:bidi="fa-IR"/>
        </w:rPr>
      </w:pPr>
    </w:p>
    <w:p w14:paraId="6EB74F20"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09637A56" w14:textId="77777777" w:rsidR="00FF255A" w:rsidRPr="00FF255A" w:rsidRDefault="00FF255A" w:rsidP="00FF255A">
      <w:pPr>
        <w:shd w:val="clear" w:color="auto" w:fill="D9D9D9" w:themeFill="background1" w:themeFillShade="D9"/>
        <w:bidi w:val="0"/>
        <w:rPr>
          <w:b w:val="0"/>
          <w:bCs/>
          <w:rtl/>
          <w:lang w:bidi="fa-IR"/>
        </w:rPr>
      </w:pPr>
    </w:p>
    <w:p w14:paraId="4858E48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1. Reading from a File</w:t>
      </w:r>
    </w:p>
    <w:p w14:paraId="1543B3C3" w14:textId="77777777" w:rsidR="00FF255A" w:rsidRPr="00FF255A" w:rsidRDefault="00FF255A" w:rsidP="00FF255A">
      <w:pPr>
        <w:shd w:val="clear" w:color="auto" w:fill="D9D9D9" w:themeFill="background1" w:themeFillShade="D9"/>
        <w:bidi w:val="0"/>
        <w:rPr>
          <w:b w:val="0"/>
          <w:bCs/>
          <w:rtl/>
          <w:lang w:bidi="fa-IR"/>
        </w:rPr>
      </w:pPr>
    </w:p>
    <w:p w14:paraId="6153F37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1: Reading the Entire File at Once (`read()`)**</w:t>
      </w:r>
    </w:p>
    <w:p w14:paraId="6CAFFBD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365D384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Read the entire contents of 'story.txt' into a single string</w:t>
      </w:r>
    </w:p>
    <w:p w14:paraId="3143E4A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with open('story.txt', 'r') as file: # 'r' mode is for reading (default)</w:t>
      </w:r>
    </w:p>
    <w:p w14:paraId="14A8197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contents = file.read()</w:t>
      </w:r>
    </w:p>
    <w:p w14:paraId="0FE4A2B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print(contents)</w:t>
      </w:r>
    </w:p>
    <w:p w14:paraId="51426BAB"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7C295343" w14:textId="77777777" w:rsidR="00FF255A" w:rsidRPr="00FF255A" w:rsidRDefault="00FF255A" w:rsidP="00FF255A">
      <w:pPr>
        <w:shd w:val="clear" w:color="auto" w:fill="D9D9D9" w:themeFill="background1" w:themeFillShade="D9"/>
        <w:bidi w:val="0"/>
        <w:rPr>
          <w:b w:val="0"/>
          <w:bCs/>
          <w:rtl/>
          <w:lang w:bidi="fa-IR"/>
        </w:rPr>
      </w:pPr>
    </w:p>
    <w:p w14:paraId="586C30D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2: Reading Line by Line (`readlines()`)**</w:t>
      </w:r>
    </w:p>
    <w:p w14:paraId="499B947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709C18B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Read the file into a list of lines</w:t>
      </w:r>
    </w:p>
    <w:p w14:paraId="2F6DCD46"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with open('story.txt', 'r') as file:</w:t>
      </w:r>
    </w:p>
    <w:p w14:paraId="2268BC5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 xml:space="preserve">    lines = file.readlines() # Returns a list where each element is a line</w:t>
      </w:r>
    </w:p>
    <w:p w14:paraId="270E1B24" w14:textId="77777777" w:rsidR="00FF255A" w:rsidRPr="00FF255A" w:rsidRDefault="00FF255A" w:rsidP="00FF255A">
      <w:pPr>
        <w:shd w:val="clear" w:color="auto" w:fill="D9D9D9" w:themeFill="background1" w:themeFillShade="D9"/>
        <w:bidi w:val="0"/>
        <w:rPr>
          <w:b w:val="0"/>
          <w:bCs/>
          <w:rtl/>
          <w:lang w:bidi="fa-IR"/>
        </w:rPr>
      </w:pPr>
    </w:p>
    <w:p w14:paraId="6333FD2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print("The file has", len(lines), "lines.")</w:t>
      </w:r>
    </w:p>
    <w:p w14:paraId="5C82DF0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for line in lines:</w:t>
      </w:r>
    </w:p>
    <w:p w14:paraId="23B251E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print(line.strip()) # .strip() removes the newline character '\n' at the end</w:t>
      </w:r>
    </w:p>
    <w:p w14:paraId="0AFBEBC6"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7D90C5E5" w14:textId="77777777" w:rsidR="00FF255A" w:rsidRPr="00FF255A" w:rsidRDefault="00FF255A" w:rsidP="00FF255A">
      <w:pPr>
        <w:shd w:val="clear" w:color="auto" w:fill="D9D9D9" w:themeFill="background1" w:themeFillShade="D9"/>
        <w:bidi w:val="0"/>
        <w:rPr>
          <w:b w:val="0"/>
          <w:bCs/>
          <w:rtl/>
          <w:lang w:bidi="fa-IR"/>
        </w:rPr>
      </w:pPr>
    </w:p>
    <w:p w14:paraId="3604E08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3: Iterating Directly Over the File Object (Most Efficient)**</w:t>
      </w:r>
    </w:p>
    <w:p w14:paraId="742631B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784F47A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This is the preferred way for large files - it doesn't load the whole file into memory</w:t>
      </w:r>
    </w:p>
    <w:p w14:paraId="147C8E7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with open('story.txt', 'r') as file:</w:t>
      </w:r>
    </w:p>
    <w:p w14:paraId="09711E2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for line in file: # Read one line at a time</w:t>
      </w:r>
    </w:p>
    <w:p w14:paraId="539E923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print(f"</w:t>
      </w:r>
      <w:r w:rsidRPr="00FF255A">
        <w:rPr>
          <w:rFonts w:ascii="Segoe UI Emoji" w:hAnsi="Segoe UI Emoji" w:cs="Segoe UI Emoji"/>
          <w:b w:val="0"/>
          <w:bCs/>
          <w:lang w:bidi="fa-IR"/>
        </w:rPr>
        <w:t>👉</w:t>
      </w:r>
      <w:r w:rsidRPr="00FF255A">
        <w:rPr>
          <w:b w:val="0"/>
          <w:bCs/>
          <w:lang w:bidi="fa-IR"/>
        </w:rPr>
        <w:t xml:space="preserve"> {line.strip()}")</w:t>
      </w:r>
    </w:p>
    <w:p w14:paraId="055D005C"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5BE386DD" w14:textId="77777777" w:rsidR="00FF255A" w:rsidRPr="00FF255A" w:rsidRDefault="00FF255A" w:rsidP="00FF255A">
      <w:pPr>
        <w:shd w:val="clear" w:color="auto" w:fill="D9D9D9" w:themeFill="background1" w:themeFillShade="D9"/>
        <w:bidi w:val="0"/>
        <w:rPr>
          <w:b w:val="0"/>
          <w:bCs/>
          <w:rtl/>
          <w:lang w:bidi="fa-IR"/>
        </w:rPr>
      </w:pPr>
    </w:p>
    <w:p w14:paraId="42B9A407"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66D66EEA" w14:textId="77777777" w:rsidR="00FF255A" w:rsidRPr="00FF255A" w:rsidRDefault="00FF255A" w:rsidP="00FF255A">
      <w:pPr>
        <w:shd w:val="clear" w:color="auto" w:fill="D9D9D9" w:themeFill="background1" w:themeFillShade="D9"/>
        <w:bidi w:val="0"/>
        <w:rPr>
          <w:b w:val="0"/>
          <w:bCs/>
          <w:rtl/>
          <w:lang w:bidi="fa-IR"/>
        </w:rPr>
      </w:pPr>
    </w:p>
    <w:p w14:paraId="4B6A070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2. Writing to a File</w:t>
      </w:r>
    </w:p>
    <w:p w14:paraId="3D9DB48C" w14:textId="77777777" w:rsidR="00FF255A" w:rsidRPr="00FF255A" w:rsidRDefault="00FF255A" w:rsidP="00FF255A">
      <w:pPr>
        <w:shd w:val="clear" w:color="auto" w:fill="D9D9D9" w:themeFill="background1" w:themeFillShade="D9"/>
        <w:bidi w:val="0"/>
        <w:rPr>
          <w:b w:val="0"/>
          <w:bCs/>
          <w:rtl/>
          <w:lang w:bidi="fa-IR"/>
        </w:rPr>
      </w:pPr>
    </w:p>
    <w:p w14:paraId="6624407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**Warning:** Opening a file in `'w'` (write) mode will **overwrite** the file if it already exists. Use `'a'` (append) mode to add to the end.</w:t>
      </w:r>
    </w:p>
    <w:p w14:paraId="17CAEF41" w14:textId="77777777" w:rsidR="00FF255A" w:rsidRPr="00FF255A" w:rsidRDefault="00FF255A" w:rsidP="00FF255A">
      <w:pPr>
        <w:shd w:val="clear" w:color="auto" w:fill="D9D9D9" w:themeFill="background1" w:themeFillShade="D9"/>
        <w:bidi w:val="0"/>
        <w:rPr>
          <w:b w:val="0"/>
          <w:bCs/>
          <w:rtl/>
          <w:lang w:bidi="fa-IR"/>
        </w:rPr>
      </w:pPr>
    </w:p>
    <w:p w14:paraId="5F493D0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4: Writing New Content (`write()`)**</w:t>
      </w:r>
    </w:p>
    <w:p w14:paraId="17B7C43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7FEE1C3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 Creates 'output.txt' or overwrites it if it exists</w:t>
      </w:r>
    </w:p>
    <w:p w14:paraId="6CBD14F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with open('output.txt', 'w') as file: # 'w' mode is for writing</w:t>
      </w:r>
    </w:p>
    <w:p w14:paraId="2CDB11F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file.write("Hello, file world!\n")</w:t>
      </w:r>
    </w:p>
    <w:p w14:paraId="6B4C10E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file.write("This is a new line.\n")</w:t>
      </w:r>
    </w:p>
    <w:p w14:paraId="603183A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 Remember to add \n for new lines!</w:t>
      </w:r>
    </w:p>
    <w:p w14:paraId="669367F7"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40085C93" w14:textId="77777777" w:rsidR="00FF255A" w:rsidRPr="00FF255A" w:rsidRDefault="00FF255A" w:rsidP="00FF255A">
      <w:pPr>
        <w:shd w:val="clear" w:color="auto" w:fill="D9D9D9" w:themeFill="background1" w:themeFillShade="D9"/>
        <w:bidi w:val="0"/>
        <w:rPr>
          <w:b w:val="0"/>
          <w:bCs/>
          <w:rtl/>
          <w:lang w:bidi="fa-IR"/>
        </w:rPr>
      </w:pPr>
    </w:p>
    <w:p w14:paraId="1BD4582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**Example 5: Appending to a File (`append()`)**</w:t>
      </w:r>
    </w:p>
    <w:p w14:paraId="3C47C25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27F65C9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Adds to the end of 'output.txt' without deleting old content</w:t>
      </w:r>
    </w:p>
    <w:p w14:paraId="314AEB6B"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with open('output.txt', 'a') as file: # 'a' mode is for appending</w:t>
      </w:r>
    </w:p>
    <w:p w14:paraId="2236243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file.write("This line was appended later.\n")</w:t>
      </w:r>
    </w:p>
    <w:p w14:paraId="121727BF"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1D5C89DA" w14:textId="77777777" w:rsidR="00FF255A" w:rsidRPr="00FF255A" w:rsidRDefault="00FF255A" w:rsidP="00FF255A">
      <w:pPr>
        <w:shd w:val="clear" w:color="auto" w:fill="D9D9D9" w:themeFill="background1" w:themeFillShade="D9"/>
        <w:bidi w:val="0"/>
        <w:rPr>
          <w:b w:val="0"/>
          <w:bCs/>
          <w:rtl/>
          <w:lang w:bidi="fa-IR"/>
        </w:rPr>
      </w:pPr>
    </w:p>
    <w:p w14:paraId="02214445"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5144B6E6" w14:textId="77777777" w:rsidR="00FF255A" w:rsidRPr="00FF255A" w:rsidRDefault="00FF255A" w:rsidP="00FF255A">
      <w:pPr>
        <w:shd w:val="clear" w:color="auto" w:fill="D9D9D9" w:themeFill="background1" w:themeFillShade="D9"/>
        <w:bidi w:val="0"/>
        <w:rPr>
          <w:b w:val="0"/>
          <w:bCs/>
          <w:rtl/>
          <w:lang w:bidi="fa-IR"/>
        </w:rPr>
      </w:pPr>
    </w:p>
    <w:p w14:paraId="5429795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3. Practical, Combined Example</w:t>
      </w:r>
    </w:p>
    <w:p w14:paraId="5621AD2A" w14:textId="77777777" w:rsidR="00FF255A" w:rsidRPr="00FF255A" w:rsidRDefault="00FF255A" w:rsidP="00FF255A">
      <w:pPr>
        <w:shd w:val="clear" w:color="auto" w:fill="D9D9D9" w:themeFill="background1" w:themeFillShade="D9"/>
        <w:bidi w:val="0"/>
        <w:rPr>
          <w:b w:val="0"/>
          <w:bCs/>
          <w:rtl/>
          <w:lang w:bidi="fa-IR"/>
        </w:rPr>
      </w:pPr>
    </w:p>
    <w:p w14:paraId="64FD0FEE"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Let's create a program that reads a file, processes the data, and writes a new file.</w:t>
      </w:r>
    </w:p>
    <w:p w14:paraId="5B58F7F9" w14:textId="77777777" w:rsidR="00FF255A" w:rsidRPr="00FF255A" w:rsidRDefault="00FF255A" w:rsidP="00FF255A">
      <w:pPr>
        <w:shd w:val="clear" w:color="auto" w:fill="D9D9D9" w:themeFill="background1" w:themeFillShade="D9"/>
        <w:bidi w:val="0"/>
        <w:rPr>
          <w:b w:val="0"/>
          <w:bCs/>
          <w:rtl/>
          <w:lang w:bidi="fa-IR"/>
        </w:rPr>
      </w:pPr>
    </w:p>
    <w:p w14:paraId="7F2DF57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**Task:** Read a file of temperatures in Celsius, convert them to Fahrenheit, and write the results to a new file.</w:t>
      </w:r>
    </w:p>
    <w:p w14:paraId="212F4A59" w14:textId="77777777" w:rsidR="00FF255A" w:rsidRPr="00FF255A" w:rsidRDefault="00FF255A" w:rsidP="00FF255A">
      <w:pPr>
        <w:shd w:val="clear" w:color="auto" w:fill="D9D9D9" w:themeFill="background1" w:themeFillShade="D9"/>
        <w:bidi w:val="0"/>
        <w:rPr>
          <w:b w:val="0"/>
          <w:bCs/>
          <w:rtl/>
          <w:lang w:bidi="fa-IR"/>
        </w:rPr>
      </w:pPr>
    </w:p>
    <w:p w14:paraId="2E440A1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1.  **Create a file `celsius.txt` with the following content:**</w:t>
      </w:r>
    </w:p>
    <w:p w14:paraId="034381A1"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lastRenderedPageBreak/>
        <w:t xml:space="preserve">    ```</w:t>
      </w:r>
    </w:p>
    <w:p w14:paraId="4FD0A13A"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0</w:t>
      </w:r>
    </w:p>
    <w:p w14:paraId="11C62091"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10</w:t>
      </w:r>
    </w:p>
    <w:p w14:paraId="78DC13C5"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20</w:t>
      </w:r>
    </w:p>
    <w:p w14:paraId="2DEF5624"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30</w:t>
      </w:r>
    </w:p>
    <w:p w14:paraId="51C87A5E"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100</w:t>
      </w:r>
    </w:p>
    <w:p w14:paraId="130B5971"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w:t>
      </w:r>
    </w:p>
    <w:p w14:paraId="3573101B" w14:textId="77777777" w:rsidR="00FF255A" w:rsidRPr="00FF255A" w:rsidRDefault="00FF255A" w:rsidP="00FF255A">
      <w:pPr>
        <w:shd w:val="clear" w:color="auto" w:fill="D9D9D9" w:themeFill="background1" w:themeFillShade="D9"/>
        <w:bidi w:val="0"/>
        <w:rPr>
          <w:b w:val="0"/>
          <w:bCs/>
          <w:rtl/>
          <w:lang w:bidi="fa-IR"/>
        </w:rPr>
      </w:pPr>
    </w:p>
    <w:p w14:paraId="1A3D9D4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2.  **Run the conversion script:**</w:t>
      </w:r>
    </w:p>
    <w:p w14:paraId="48C83D0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44D94BB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Read temperatures from celsius.txt</w:t>
      </w:r>
    </w:p>
    <w:p w14:paraId="5F3BA5F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with open('celsius.txt', 'r') as celsius_file:</w:t>
      </w:r>
    </w:p>
    <w:p w14:paraId="0E59FA4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celsius_temps = celsius_file.readlines()</w:t>
      </w:r>
    </w:p>
    <w:p w14:paraId="2CE41718" w14:textId="77777777" w:rsidR="00FF255A" w:rsidRPr="00FF255A" w:rsidRDefault="00FF255A" w:rsidP="00FF255A">
      <w:pPr>
        <w:shd w:val="clear" w:color="auto" w:fill="D9D9D9" w:themeFill="background1" w:themeFillShade="D9"/>
        <w:bidi w:val="0"/>
        <w:rPr>
          <w:b w:val="0"/>
          <w:bCs/>
          <w:rtl/>
          <w:lang w:bidi="fa-IR"/>
        </w:rPr>
      </w:pPr>
    </w:p>
    <w:p w14:paraId="4556B34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Convert each temperature and create a new list</w:t>
      </w:r>
    </w:p>
    <w:p w14:paraId="2A27C60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fahrenheit_temps = []</w:t>
      </w:r>
    </w:p>
    <w:p w14:paraId="52E4558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for temp in celsius_temps:</w:t>
      </w:r>
    </w:p>
    <w:p w14:paraId="1CB2003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c = float(temp.strip())    # Convert string to float, remove newline</w:t>
      </w:r>
    </w:p>
    <w:p w14:paraId="73BF5EE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f = (c * 9/5) + 32         # Conversion formula</w:t>
      </w:r>
    </w:p>
    <w:p w14:paraId="0FA98A3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fahrenheit_temps.append(f) # Add to new list</w:t>
      </w:r>
    </w:p>
    <w:p w14:paraId="7628D511" w14:textId="77777777" w:rsidR="00FF255A" w:rsidRPr="00FF255A" w:rsidRDefault="00FF255A" w:rsidP="00FF255A">
      <w:pPr>
        <w:shd w:val="clear" w:color="auto" w:fill="D9D9D9" w:themeFill="background1" w:themeFillShade="D9"/>
        <w:bidi w:val="0"/>
        <w:rPr>
          <w:b w:val="0"/>
          <w:bCs/>
          <w:rtl/>
          <w:lang w:bidi="fa-IR"/>
        </w:rPr>
      </w:pPr>
    </w:p>
    <w:p w14:paraId="1782F300"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Write the converted temperatures to fahrenheit.txt</w:t>
      </w:r>
    </w:p>
    <w:p w14:paraId="15B10A5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with open('fahrenheit.txt', 'w') as fahr_file:</w:t>
      </w:r>
    </w:p>
    <w:p w14:paraId="43E7509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for temp in fahrenheit_temps:</w:t>
      </w:r>
    </w:p>
    <w:p w14:paraId="1C0AF97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fahr_file.write(f"{temp:.1f}\n") # Write each temp on a new line</w:t>
      </w:r>
    </w:p>
    <w:p w14:paraId="6C11DAF8" w14:textId="77777777" w:rsidR="00FF255A" w:rsidRPr="00FF255A" w:rsidRDefault="00FF255A" w:rsidP="00FF255A">
      <w:pPr>
        <w:shd w:val="clear" w:color="auto" w:fill="D9D9D9" w:themeFill="background1" w:themeFillShade="D9"/>
        <w:bidi w:val="0"/>
        <w:rPr>
          <w:b w:val="0"/>
          <w:bCs/>
          <w:rtl/>
          <w:lang w:bidi="fa-IR"/>
        </w:rPr>
      </w:pPr>
    </w:p>
    <w:p w14:paraId="040A3C8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print("Conversion complete! Check 'fahrenheit.txt'.")</w:t>
      </w:r>
    </w:p>
    <w:p w14:paraId="17C0D831"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5C329EC6" w14:textId="77777777" w:rsidR="00FF255A" w:rsidRPr="00FF255A" w:rsidRDefault="00FF255A" w:rsidP="00FF255A">
      <w:pPr>
        <w:shd w:val="clear" w:color="auto" w:fill="D9D9D9" w:themeFill="background1" w:themeFillShade="D9"/>
        <w:bidi w:val="0"/>
        <w:rPr>
          <w:b w:val="0"/>
          <w:bCs/>
          <w:rtl/>
          <w:lang w:bidi="fa-IR"/>
        </w:rPr>
      </w:pPr>
    </w:p>
    <w:p w14:paraId="1D01FD0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3.  **The new file `fahrenheit.txt` will contain:**</w:t>
      </w:r>
    </w:p>
    <w:p w14:paraId="7053D87E"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w:t>
      </w:r>
    </w:p>
    <w:p w14:paraId="5BA53E67"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32.0</w:t>
      </w:r>
    </w:p>
    <w:p w14:paraId="6D57CD28"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50.0</w:t>
      </w:r>
    </w:p>
    <w:p w14:paraId="5C666C45"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68.0</w:t>
      </w:r>
    </w:p>
    <w:p w14:paraId="60546CE7"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86.0</w:t>
      </w:r>
    </w:p>
    <w:p w14:paraId="21E2D1F5"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212.0</w:t>
      </w:r>
    </w:p>
    <w:p w14:paraId="159D5708"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xml:space="preserve">    ```</w:t>
      </w:r>
    </w:p>
    <w:p w14:paraId="50209C21" w14:textId="77777777" w:rsidR="00FF255A" w:rsidRPr="00FF255A" w:rsidRDefault="00FF255A" w:rsidP="00FF255A">
      <w:pPr>
        <w:shd w:val="clear" w:color="auto" w:fill="D9D9D9" w:themeFill="background1" w:themeFillShade="D9"/>
        <w:bidi w:val="0"/>
        <w:rPr>
          <w:b w:val="0"/>
          <w:bCs/>
          <w:rtl/>
          <w:lang w:bidi="fa-IR"/>
        </w:rPr>
      </w:pPr>
    </w:p>
    <w:p w14:paraId="0E12901C"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792F27C8" w14:textId="77777777" w:rsidR="00FF255A" w:rsidRPr="00FF255A" w:rsidRDefault="00FF255A" w:rsidP="00FF255A">
      <w:pPr>
        <w:shd w:val="clear" w:color="auto" w:fill="D9D9D9" w:themeFill="background1" w:themeFillShade="D9"/>
        <w:bidi w:val="0"/>
        <w:rPr>
          <w:b w:val="0"/>
          <w:bCs/>
          <w:rtl/>
          <w:lang w:bidi="fa-IR"/>
        </w:rPr>
      </w:pPr>
    </w:p>
    <w:p w14:paraId="21162AE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4. Handling File Paths</w:t>
      </w:r>
    </w:p>
    <w:p w14:paraId="6A78B482" w14:textId="77777777" w:rsidR="00FF255A" w:rsidRPr="00FF255A" w:rsidRDefault="00FF255A" w:rsidP="00FF255A">
      <w:pPr>
        <w:shd w:val="clear" w:color="auto" w:fill="D9D9D9" w:themeFill="background1" w:themeFillShade="D9"/>
        <w:bidi w:val="0"/>
        <w:rPr>
          <w:b w:val="0"/>
          <w:bCs/>
          <w:rtl/>
          <w:lang w:bidi="fa-IR"/>
        </w:rPr>
      </w:pPr>
    </w:p>
    <w:p w14:paraId="33B1E23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It's good practice to handle files in the same directory as your script. You can use the `os` module for more complex paths.</w:t>
      </w:r>
    </w:p>
    <w:p w14:paraId="4A3FABD9" w14:textId="77777777" w:rsidR="00FF255A" w:rsidRPr="00FF255A" w:rsidRDefault="00FF255A" w:rsidP="00FF255A">
      <w:pPr>
        <w:shd w:val="clear" w:color="auto" w:fill="D9D9D9" w:themeFill="background1" w:themeFillShade="D9"/>
        <w:bidi w:val="0"/>
        <w:rPr>
          <w:b w:val="0"/>
          <w:bCs/>
          <w:rtl/>
          <w:lang w:bidi="fa-IR"/>
        </w:rPr>
      </w:pPr>
    </w:p>
    <w:p w14:paraId="07B07E3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```python</w:t>
      </w:r>
    </w:p>
    <w:p w14:paraId="18E6204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import os</w:t>
      </w:r>
    </w:p>
    <w:p w14:paraId="4F701A28" w14:textId="77777777" w:rsidR="00FF255A" w:rsidRPr="00FF255A" w:rsidRDefault="00FF255A" w:rsidP="00FF255A">
      <w:pPr>
        <w:shd w:val="clear" w:color="auto" w:fill="D9D9D9" w:themeFill="background1" w:themeFillShade="D9"/>
        <w:bidi w:val="0"/>
        <w:rPr>
          <w:b w:val="0"/>
          <w:bCs/>
          <w:rtl/>
          <w:lang w:bidi="fa-IR"/>
        </w:rPr>
      </w:pPr>
    </w:p>
    <w:p w14:paraId="1AA84162"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lastRenderedPageBreak/>
        <w:t># Create a path to a file in a 'data' folder next to your script</w:t>
      </w:r>
    </w:p>
    <w:p w14:paraId="43E0FFB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file_path = os.path.join('data', 'myfile.txt') # Works on Windows, Mac, Linux</w:t>
      </w:r>
    </w:p>
    <w:p w14:paraId="29BE7196" w14:textId="77777777" w:rsidR="00FF255A" w:rsidRPr="00FF255A" w:rsidRDefault="00FF255A" w:rsidP="00FF255A">
      <w:pPr>
        <w:shd w:val="clear" w:color="auto" w:fill="D9D9D9" w:themeFill="background1" w:themeFillShade="D9"/>
        <w:bidi w:val="0"/>
        <w:rPr>
          <w:b w:val="0"/>
          <w:bCs/>
          <w:rtl/>
          <w:lang w:bidi="fa-IR"/>
        </w:rPr>
      </w:pPr>
    </w:p>
    <w:p w14:paraId="0A184F2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with open(file_path, 'r') as file:</w:t>
      </w:r>
    </w:p>
    <w:p w14:paraId="61A04AFA"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xml:space="preserve">    # ... read the file</w:t>
      </w:r>
    </w:p>
    <w:p w14:paraId="5D69362E"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w:t>
      </w:r>
    </w:p>
    <w:p w14:paraId="285068FD" w14:textId="77777777" w:rsidR="00FF255A" w:rsidRPr="00FF255A" w:rsidRDefault="00FF255A" w:rsidP="00FF255A">
      <w:pPr>
        <w:shd w:val="clear" w:color="auto" w:fill="D9D9D9" w:themeFill="background1" w:themeFillShade="D9"/>
        <w:bidi w:val="0"/>
        <w:rPr>
          <w:b w:val="0"/>
          <w:bCs/>
          <w:rtl/>
          <w:lang w:bidi="fa-IR"/>
        </w:rPr>
      </w:pPr>
    </w:p>
    <w:p w14:paraId="2FD8896D"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Summary of File Modes</w:t>
      </w:r>
    </w:p>
    <w:p w14:paraId="211CFA6F" w14:textId="77777777" w:rsidR="00FF255A" w:rsidRPr="00FF255A" w:rsidRDefault="00FF255A" w:rsidP="00FF255A">
      <w:pPr>
        <w:shd w:val="clear" w:color="auto" w:fill="D9D9D9" w:themeFill="background1" w:themeFillShade="D9"/>
        <w:bidi w:val="0"/>
        <w:rPr>
          <w:b w:val="0"/>
          <w:bCs/>
          <w:rtl/>
          <w:lang w:bidi="fa-IR"/>
        </w:rPr>
      </w:pPr>
    </w:p>
    <w:p w14:paraId="6FC03403"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Mode | Description | File Pointer Position |</w:t>
      </w:r>
    </w:p>
    <w:p w14:paraId="3B984011" w14:textId="77777777" w:rsidR="00FF255A" w:rsidRPr="00FF255A" w:rsidRDefault="00FF255A" w:rsidP="00FF255A">
      <w:pPr>
        <w:shd w:val="clear" w:color="auto" w:fill="D9D9D9" w:themeFill="background1" w:themeFillShade="D9"/>
        <w:bidi w:val="0"/>
        <w:rPr>
          <w:b w:val="0"/>
          <w:bCs/>
          <w:rtl/>
          <w:lang w:bidi="fa-IR"/>
        </w:rPr>
      </w:pPr>
      <w:r w:rsidRPr="00FF255A">
        <w:rPr>
          <w:b w:val="0"/>
          <w:bCs/>
          <w:lang w:bidi="fa-IR"/>
        </w:rPr>
        <w:t>| :--- | :--- | :--- |</w:t>
      </w:r>
    </w:p>
    <w:p w14:paraId="5ADE9215"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`'r'` | **Read** (default). Opens for reading. | Start of file |</w:t>
      </w:r>
    </w:p>
    <w:p w14:paraId="27971B8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`'w'` | **Write**. Creates file or **overwrites** existing file. | Start of file |</w:t>
      </w:r>
    </w:p>
    <w:p w14:paraId="6B07D319"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`'a'` | **Append**. Creates file or adds to **end** of existing file. | End of file |</w:t>
      </w:r>
    </w:p>
    <w:p w14:paraId="263A43BF"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`'r+'`| **Read and Write**. | Start of file |</w:t>
      </w:r>
    </w:p>
    <w:p w14:paraId="2445ABF6" w14:textId="77777777" w:rsidR="00FF255A" w:rsidRPr="00FF255A" w:rsidRDefault="00FF255A" w:rsidP="00FF255A">
      <w:pPr>
        <w:shd w:val="clear" w:color="auto" w:fill="D9D9D9" w:themeFill="background1" w:themeFillShade="D9"/>
        <w:bidi w:val="0"/>
        <w:rPr>
          <w:b w:val="0"/>
          <w:bCs/>
          <w:rtl/>
          <w:lang w:bidi="fa-IR"/>
        </w:rPr>
      </w:pPr>
    </w:p>
    <w:p w14:paraId="1FE2D157"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 Key Teaching Points:</w:t>
      </w:r>
    </w:p>
    <w:p w14:paraId="5B85A955" w14:textId="77777777" w:rsidR="00FF255A" w:rsidRPr="00FF255A" w:rsidRDefault="00FF255A" w:rsidP="00FF255A">
      <w:pPr>
        <w:shd w:val="clear" w:color="auto" w:fill="D9D9D9" w:themeFill="background1" w:themeFillShade="D9"/>
        <w:bidi w:val="0"/>
        <w:rPr>
          <w:b w:val="0"/>
          <w:bCs/>
          <w:rtl/>
          <w:lang w:bidi="fa-IR"/>
        </w:rPr>
      </w:pPr>
    </w:p>
    <w:p w14:paraId="31BDFA9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1.  **Always use `with`:** It's the safe and Pythonic way to handle files.</w:t>
      </w:r>
    </w:p>
    <w:p w14:paraId="60437574"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2.  **Modes Matter:** `'w'` will erase an existing file. `'a'` will add to it.</w:t>
      </w:r>
    </w:p>
    <w:p w14:paraId="16FDD3FC"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3.  **Newlines:** Files don't automatically add newlines. You must include `\n` in your `write()` statements.</w:t>
      </w:r>
    </w:p>
    <w:p w14:paraId="22BA3328"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4.  **Data is Strings:** When reading from a file, you get strings. You often need to convert them to numbers (e.g., `int()`, `float()`) to work with them.</w:t>
      </w:r>
    </w:p>
    <w:p w14:paraId="5C493961" w14:textId="77777777" w:rsidR="00FF255A" w:rsidRPr="00FF255A" w:rsidRDefault="00FF255A" w:rsidP="00FF255A">
      <w:pPr>
        <w:shd w:val="clear" w:color="auto" w:fill="D9D9D9" w:themeFill="background1" w:themeFillShade="D9"/>
        <w:bidi w:val="0"/>
        <w:rPr>
          <w:b w:val="0"/>
          <w:bCs/>
          <w:lang w:bidi="fa-IR"/>
        </w:rPr>
      </w:pPr>
      <w:r w:rsidRPr="00FF255A">
        <w:rPr>
          <w:b w:val="0"/>
          <w:bCs/>
          <w:lang w:bidi="fa-IR"/>
        </w:rPr>
        <w:t>5.  **Strip Whitespace:** Use `.strip()` to clean up newline characters (`\n`) when reading lines.</w:t>
      </w:r>
    </w:p>
    <w:p w14:paraId="002B32C2" w14:textId="77777777" w:rsidR="00FF255A" w:rsidRPr="00FF255A" w:rsidRDefault="00FF255A" w:rsidP="00FF255A">
      <w:pPr>
        <w:shd w:val="clear" w:color="auto" w:fill="D9D9D9" w:themeFill="background1" w:themeFillShade="D9"/>
        <w:bidi w:val="0"/>
        <w:rPr>
          <w:b w:val="0"/>
          <w:bCs/>
          <w:rtl/>
          <w:lang w:bidi="fa-IR"/>
        </w:rPr>
      </w:pPr>
    </w:p>
    <w:p w14:paraId="56247229" w14:textId="1446DAE7" w:rsidR="00FF255A" w:rsidRPr="00FF255A" w:rsidRDefault="00FF255A" w:rsidP="00FF255A">
      <w:pPr>
        <w:shd w:val="clear" w:color="auto" w:fill="D9D9D9" w:themeFill="background1" w:themeFillShade="D9"/>
        <w:bidi w:val="0"/>
        <w:rPr>
          <w:b w:val="0"/>
          <w:bCs/>
          <w:rtl/>
          <w:lang w:bidi="fa-IR"/>
        </w:rPr>
      </w:pPr>
      <w:r w:rsidRPr="00FF255A">
        <w:rPr>
          <w:b w:val="0"/>
          <w:bCs/>
          <w:lang w:bidi="fa-IR"/>
        </w:rPr>
        <w:t>This should give your class a solid foundation for handling files in Python!</w:t>
      </w:r>
    </w:p>
    <w:p w14:paraId="606FEA8B" w14:textId="77777777" w:rsidR="00FF255A" w:rsidRDefault="00FF255A" w:rsidP="00FF255A">
      <w:pPr>
        <w:bidi w:val="0"/>
        <w:rPr>
          <w:b w:val="0"/>
          <w:lang w:bidi="fa-IR"/>
        </w:rPr>
      </w:pPr>
    </w:p>
    <w:p w14:paraId="2D2F6A9B" w14:textId="7D4879A7" w:rsidR="0089150E" w:rsidRPr="0089150E" w:rsidRDefault="0089150E" w:rsidP="00FF255A">
      <w:pPr>
        <w:pStyle w:val="Heading2"/>
        <w:bidi w:val="0"/>
        <w:rPr>
          <w:b w:val="0"/>
          <w:lang w:bidi="fa-IR"/>
        </w:rPr>
      </w:pPr>
      <w:r w:rsidRPr="0089150E">
        <w:rPr>
          <w:b w:val="0"/>
          <w:lang w:bidi="fa-IR"/>
        </w:rPr>
        <w:t>### Phase 6: Final Project &amp; Next Steps</w:t>
      </w:r>
    </w:p>
    <w:p w14:paraId="638542C5" w14:textId="77777777" w:rsidR="0089150E" w:rsidRPr="0089150E" w:rsidRDefault="0089150E" w:rsidP="0089150E">
      <w:pPr>
        <w:bidi w:val="0"/>
        <w:rPr>
          <w:b w:val="0"/>
          <w:bCs/>
          <w:lang w:bidi="fa-IR"/>
        </w:rPr>
      </w:pPr>
      <w:r w:rsidRPr="0089150E">
        <w:rPr>
          <w:b w:val="0"/>
          <w:bCs/>
          <w:lang w:bidi="fa-IR"/>
        </w:rPr>
        <w:t>**Goal:** Solidify learning and provide direction.</w:t>
      </w:r>
    </w:p>
    <w:p w14:paraId="0751B852" w14:textId="77777777" w:rsidR="0089150E" w:rsidRPr="0089150E" w:rsidRDefault="0089150E" w:rsidP="0089150E">
      <w:pPr>
        <w:pStyle w:val="Heading3"/>
        <w:bidi w:val="0"/>
        <w:rPr>
          <w:b w:val="0"/>
          <w:lang w:bidi="fa-IR"/>
        </w:rPr>
      </w:pPr>
      <w:r w:rsidRPr="0089150E">
        <w:rPr>
          <w:b w:val="0"/>
          <w:lang w:bidi="fa-IR"/>
        </w:rPr>
        <w:t>1.  **A Capstone Project**</w:t>
      </w:r>
    </w:p>
    <w:p w14:paraId="6518C408" w14:textId="77777777" w:rsidR="0089150E" w:rsidRPr="0089150E" w:rsidRDefault="0089150E" w:rsidP="0089150E">
      <w:pPr>
        <w:bidi w:val="0"/>
        <w:rPr>
          <w:b w:val="0"/>
          <w:bCs/>
          <w:lang w:bidi="fa-IR"/>
        </w:rPr>
      </w:pPr>
      <w:r w:rsidRPr="0089150E">
        <w:rPr>
          <w:b w:val="0"/>
          <w:bCs/>
          <w:lang w:bidi="fa-IR"/>
        </w:rPr>
        <w:t xml:space="preserve">    *   This is the most important part. Have them build something!</w:t>
      </w:r>
    </w:p>
    <w:p w14:paraId="02254120" w14:textId="77777777" w:rsidR="0089150E" w:rsidRPr="0089150E" w:rsidRDefault="0089150E" w:rsidP="0089150E">
      <w:pPr>
        <w:bidi w:val="0"/>
        <w:rPr>
          <w:b w:val="0"/>
          <w:bCs/>
          <w:lang w:bidi="fa-IR"/>
        </w:rPr>
      </w:pPr>
      <w:r w:rsidRPr="0089150E">
        <w:rPr>
          <w:b w:val="0"/>
          <w:bCs/>
          <w:lang w:bidi="fa-IR"/>
        </w:rPr>
        <w:t xml:space="preserve">    *   **Ideas:** A simple text-based game (Guess the Number, Hangman), a To-Do List app (using the console), a script that renames a bunch of files, a simple quiz.</w:t>
      </w:r>
    </w:p>
    <w:p w14:paraId="36C2774C" w14:textId="77777777" w:rsidR="0089150E" w:rsidRPr="0089150E" w:rsidRDefault="0089150E" w:rsidP="0089150E">
      <w:pPr>
        <w:pStyle w:val="Heading3"/>
        <w:bidi w:val="0"/>
        <w:rPr>
          <w:b w:val="0"/>
          <w:lang w:bidi="fa-IR"/>
        </w:rPr>
      </w:pPr>
      <w:r w:rsidRPr="0089150E">
        <w:rPr>
          <w:b w:val="0"/>
          <w:lang w:bidi="fa-IR"/>
        </w:rPr>
        <w:t>2.  **Introduction to the Ecosystem**</w:t>
      </w:r>
    </w:p>
    <w:p w14:paraId="5D675F59" w14:textId="77777777" w:rsidR="0089150E" w:rsidRPr="0089150E" w:rsidRDefault="0089150E" w:rsidP="0089150E">
      <w:pPr>
        <w:bidi w:val="0"/>
        <w:rPr>
          <w:b w:val="0"/>
          <w:bCs/>
          <w:lang w:bidi="fa-IR"/>
        </w:rPr>
      </w:pPr>
      <w:r w:rsidRPr="0089150E">
        <w:rPr>
          <w:b w:val="0"/>
          <w:bCs/>
          <w:lang w:bidi="fa-IR"/>
        </w:rPr>
        <w:t xml:space="preserve">    *   **Pip &amp; Package Management:** How to install external libraries using `pip install requests`.</w:t>
      </w:r>
    </w:p>
    <w:p w14:paraId="61C1B0C6" w14:textId="77777777" w:rsidR="0089150E" w:rsidRDefault="0089150E" w:rsidP="0089150E">
      <w:pPr>
        <w:bidi w:val="0"/>
        <w:rPr>
          <w:b w:val="0"/>
          <w:bCs/>
          <w:lang w:bidi="fa-IR"/>
        </w:rPr>
      </w:pPr>
      <w:r w:rsidRPr="0089150E">
        <w:rPr>
          <w:b w:val="0"/>
          <w:bCs/>
          <w:lang w:bidi="fa-IR"/>
        </w:rPr>
        <w:t xml:space="preserve">    *   **Virtual Environments:** Briefly explain why isolating project dependencies is important (`venv`).</w:t>
      </w:r>
    </w:p>
    <w:p w14:paraId="64DF8894" w14:textId="3191BD9D" w:rsidR="00157456" w:rsidRDefault="00157456" w:rsidP="00157456">
      <w:pPr>
        <w:pStyle w:val="Heading4"/>
      </w:pPr>
      <w:r w:rsidRPr="00157456">
        <w:t>Virtual Environments: Briefly explain why isolating project dependencies is important (venv)vscode venv vs anaconda vs miniconda in real project</w:t>
      </w:r>
      <w:r>
        <w:t>:</w:t>
      </w:r>
    </w:p>
    <w:p w14:paraId="66AA181A"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Of course! This is a critical concept for professional Python development. Let's break it down simply for a class.</w:t>
      </w:r>
    </w:p>
    <w:p w14:paraId="266B78C9" w14:textId="77777777" w:rsidR="00157456" w:rsidRPr="00157456" w:rsidRDefault="00157456" w:rsidP="00157456">
      <w:pPr>
        <w:shd w:val="clear" w:color="auto" w:fill="D9D9D9" w:themeFill="background1" w:themeFillShade="D9"/>
        <w:bidi w:val="0"/>
        <w:ind w:left="567"/>
        <w:rPr>
          <w:b w:val="0"/>
          <w:bCs/>
          <w:rtl/>
          <w:lang w:bidi="fa-IR"/>
        </w:rPr>
      </w:pPr>
    </w:p>
    <w:p w14:paraId="04057A9C" w14:textId="77777777" w:rsidR="00157456" w:rsidRPr="00157456" w:rsidRDefault="00157456" w:rsidP="00157456">
      <w:pPr>
        <w:shd w:val="clear" w:color="auto" w:fill="D9D9D9" w:themeFill="background1" w:themeFillShade="D9"/>
        <w:bidi w:val="0"/>
        <w:ind w:left="567"/>
        <w:rPr>
          <w:b w:val="0"/>
          <w:bCs/>
          <w:rtl/>
          <w:lang w:bidi="fa-IR"/>
        </w:rPr>
      </w:pPr>
      <w:r w:rsidRPr="00157456">
        <w:rPr>
          <w:b w:val="0"/>
          <w:bCs/>
          <w:lang w:bidi="fa-IR"/>
        </w:rPr>
        <w:t>---</w:t>
      </w:r>
    </w:p>
    <w:p w14:paraId="613D6000" w14:textId="77777777" w:rsidR="00157456" w:rsidRPr="00157456" w:rsidRDefault="00157456" w:rsidP="00157456">
      <w:pPr>
        <w:shd w:val="clear" w:color="auto" w:fill="D9D9D9" w:themeFill="background1" w:themeFillShade="D9"/>
        <w:bidi w:val="0"/>
        <w:ind w:left="567"/>
        <w:rPr>
          <w:b w:val="0"/>
          <w:bCs/>
          <w:rtl/>
          <w:lang w:bidi="fa-IR"/>
        </w:rPr>
      </w:pPr>
    </w:p>
    <w:p w14:paraId="0A98DC16"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1. Why Virtual Environments? (The "Why")</w:t>
      </w:r>
    </w:p>
    <w:p w14:paraId="253FE3AD" w14:textId="77777777" w:rsidR="00157456" w:rsidRPr="00157456" w:rsidRDefault="00157456" w:rsidP="00157456">
      <w:pPr>
        <w:shd w:val="clear" w:color="auto" w:fill="D9D9D9" w:themeFill="background1" w:themeFillShade="D9"/>
        <w:bidi w:val="0"/>
        <w:ind w:left="567"/>
        <w:rPr>
          <w:b w:val="0"/>
          <w:bCs/>
          <w:rtl/>
          <w:lang w:bidi="fa-IR"/>
        </w:rPr>
      </w:pPr>
    </w:p>
    <w:p w14:paraId="1F0E39B8"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Imagine you're working on two different Python projects on the same computer:</w:t>
      </w:r>
    </w:p>
    <w:p w14:paraId="7FC90176" w14:textId="77777777" w:rsidR="00157456" w:rsidRPr="00157456" w:rsidRDefault="00157456" w:rsidP="00157456">
      <w:pPr>
        <w:shd w:val="clear" w:color="auto" w:fill="D9D9D9" w:themeFill="background1" w:themeFillShade="D9"/>
        <w:bidi w:val="0"/>
        <w:ind w:left="567"/>
        <w:rPr>
          <w:b w:val="0"/>
          <w:bCs/>
          <w:rtl/>
          <w:lang w:bidi="fa-IR"/>
        </w:rPr>
      </w:pPr>
    </w:p>
    <w:p w14:paraId="5D49FFDB"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lastRenderedPageBreak/>
        <w:t>*   **Project A** is an old website that needs a specific, older version of a library, like `Django 2.2`.</w:t>
      </w:r>
    </w:p>
    <w:p w14:paraId="7AE9554A"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**Project B** is a new data science script that needs the latest version of the same library, `Django 4.0`.</w:t>
      </w:r>
    </w:p>
    <w:p w14:paraId="6479E4D4" w14:textId="77777777" w:rsidR="00157456" w:rsidRPr="00157456" w:rsidRDefault="00157456" w:rsidP="00157456">
      <w:pPr>
        <w:shd w:val="clear" w:color="auto" w:fill="D9D9D9" w:themeFill="background1" w:themeFillShade="D9"/>
        <w:bidi w:val="0"/>
        <w:ind w:left="567"/>
        <w:rPr>
          <w:b w:val="0"/>
          <w:bCs/>
          <w:rtl/>
          <w:lang w:bidi="fa-IR"/>
        </w:rPr>
      </w:pPr>
    </w:p>
    <w:p w14:paraId="334C770D"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**The Problem:** Python can only have **one version** of a package installed globally at a time. If you upgrade `Django` to 4.0 for Project B, you will **break** Project A because it's not compatible.</w:t>
      </w:r>
    </w:p>
    <w:p w14:paraId="178005FE" w14:textId="77777777" w:rsidR="00157456" w:rsidRPr="00157456" w:rsidRDefault="00157456" w:rsidP="00157456">
      <w:pPr>
        <w:shd w:val="clear" w:color="auto" w:fill="D9D9D9" w:themeFill="background1" w:themeFillShade="D9"/>
        <w:bidi w:val="0"/>
        <w:ind w:left="567"/>
        <w:rPr>
          <w:b w:val="0"/>
          <w:bCs/>
          <w:rtl/>
          <w:lang w:bidi="fa-IR"/>
        </w:rPr>
      </w:pPr>
    </w:p>
    <w:p w14:paraId="257293B4"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**The Solution: A Virtual Environment (venv)**</w:t>
      </w:r>
    </w:p>
    <w:p w14:paraId="37991D3C" w14:textId="77777777" w:rsidR="00157456" w:rsidRPr="00157456" w:rsidRDefault="00157456" w:rsidP="00157456">
      <w:pPr>
        <w:shd w:val="clear" w:color="auto" w:fill="D9D9D9" w:themeFill="background1" w:themeFillShade="D9"/>
        <w:bidi w:val="0"/>
        <w:ind w:left="567"/>
        <w:rPr>
          <w:b w:val="0"/>
          <w:bCs/>
          <w:rtl/>
          <w:lang w:bidi="fa-IR"/>
        </w:rPr>
      </w:pPr>
    </w:p>
    <w:p w14:paraId="08034D29"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A virtual environment is an isolated, self-contained "bubble" or "workspace" for your project. It has its own:</w:t>
      </w:r>
    </w:p>
    <w:p w14:paraId="01B3C084"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Python interpreter</w:t>
      </w:r>
    </w:p>
    <w:p w14:paraId="67ED3848"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`pip` (package installer)</w:t>
      </w:r>
    </w:p>
    <w:p w14:paraId="12950212"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Independent set of installed packages (`site-packages`)</w:t>
      </w:r>
    </w:p>
    <w:p w14:paraId="797D23D5" w14:textId="77777777" w:rsidR="00157456" w:rsidRPr="00157456" w:rsidRDefault="00157456" w:rsidP="00157456">
      <w:pPr>
        <w:shd w:val="clear" w:color="auto" w:fill="D9D9D9" w:themeFill="background1" w:themeFillShade="D9"/>
        <w:bidi w:val="0"/>
        <w:ind w:left="567"/>
        <w:rPr>
          <w:b w:val="0"/>
          <w:bCs/>
          <w:rtl/>
          <w:lang w:bidi="fa-IR"/>
        </w:rPr>
      </w:pPr>
    </w:p>
    <w:p w14:paraId="50D4A487"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This means:</w:t>
      </w:r>
    </w:p>
    <w:p w14:paraId="08B8BC84"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Project A can live in its own bubble with `Django 2.2`.</w:t>
      </w:r>
    </w:p>
    <w:p w14:paraId="3224D5E4"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Project B can live in a separate bubble with `Django 4.0`.</w:t>
      </w:r>
    </w:p>
    <w:p w14:paraId="4A2E5FAC"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They will never conflict with each other or the global Python installation.</w:t>
      </w:r>
    </w:p>
    <w:p w14:paraId="70192D23" w14:textId="77777777" w:rsidR="00157456" w:rsidRPr="00157456" w:rsidRDefault="00157456" w:rsidP="00157456">
      <w:pPr>
        <w:shd w:val="clear" w:color="auto" w:fill="D9D9D9" w:themeFill="background1" w:themeFillShade="D9"/>
        <w:bidi w:val="0"/>
        <w:ind w:left="567"/>
        <w:rPr>
          <w:b w:val="0"/>
          <w:bCs/>
          <w:rtl/>
          <w:lang w:bidi="fa-IR"/>
        </w:rPr>
      </w:pPr>
    </w:p>
    <w:p w14:paraId="10E587E3"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**Key Reasons to Use Them:**</w:t>
      </w:r>
    </w:p>
    <w:p w14:paraId="509ABFCB"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1.  **Dependency Isolation:** Avoid conflicts between project requirements.</w:t>
      </w:r>
    </w:p>
    <w:p w14:paraId="5BBCAEA7"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2.  **Reproducibility:** Easily share your project with others. They can create an identical environment and know it will work.</w:t>
      </w:r>
    </w:p>
    <w:p w14:paraId="708529B0"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lastRenderedPageBreak/>
        <w:t>3.  **Cleanliness:** Keep your global Python installation clean and minimal. Only install tools you use globally (like `black` or `flake8`).</w:t>
      </w:r>
    </w:p>
    <w:p w14:paraId="3F9D29CB"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4.  **Deployment:** Simplifies the process of deploying your application to a server.</w:t>
      </w:r>
    </w:p>
    <w:p w14:paraId="0B59171B" w14:textId="77777777" w:rsidR="00157456" w:rsidRPr="00157456" w:rsidRDefault="00157456" w:rsidP="00157456">
      <w:pPr>
        <w:shd w:val="clear" w:color="auto" w:fill="D9D9D9" w:themeFill="background1" w:themeFillShade="D9"/>
        <w:bidi w:val="0"/>
        <w:ind w:left="567"/>
        <w:rPr>
          <w:b w:val="0"/>
          <w:bCs/>
          <w:rtl/>
          <w:lang w:bidi="fa-IR"/>
        </w:rPr>
      </w:pPr>
    </w:p>
    <w:p w14:paraId="73D82FC9" w14:textId="77777777" w:rsidR="00157456" w:rsidRPr="00157456" w:rsidRDefault="00157456" w:rsidP="00157456">
      <w:pPr>
        <w:shd w:val="clear" w:color="auto" w:fill="D9D9D9" w:themeFill="background1" w:themeFillShade="D9"/>
        <w:bidi w:val="0"/>
        <w:ind w:left="567"/>
        <w:rPr>
          <w:b w:val="0"/>
          <w:bCs/>
          <w:rtl/>
          <w:lang w:bidi="fa-IR"/>
        </w:rPr>
      </w:pPr>
      <w:r w:rsidRPr="00157456">
        <w:rPr>
          <w:b w:val="0"/>
          <w:bCs/>
          <w:lang w:bidi="fa-IR"/>
        </w:rPr>
        <w:t>---</w:t>
      </w:r>
    </w:p>
    <w:p w14:paraId="47AE2F13" w14:textId="77777777" w:rsidR="00157456" w:rsidRPr="00157456" w:rsidRDefault="00157456" w:rsidP="00157456">
      <w:pPr>
        <w:shd w:val="clear" w:color="auto" w:fill="D9D9D9" w:themeFill="background1" w:themeFillShade="D9"/>
        <w:bidi w:val="0"/>
        <w:ind w:left="567"/>
        <w:rPr>
          <w:b w:val="0"/>
          <w:bCs/>
          <w:rtl/>
          <w:lang w:bidi="fa-IR"/>
        </w:rPr>
      </w:pPr>
    </w:p>
    <w:p w14:paraId="0050CBE4"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2. VS Code venv vs Anaconda vs Miniconda (The "How")</w:t>
      </w:r>
    </w:p>
    <w:p w14:paraId="36AA9117" w14:textId="77777777" w:rsidR="00157456" w:rsidRPr="00157456" w:rsidRDefault="00157456" w:rsidP="00157456">
      <w:pPr>
        <w:shd w:val="clear" w:color="auto" w:fill="D9D9D9" w:themeFill="background1" w:themeFillShade="D9"/>
        <w:bidi w:val="0"/>
        <w:ind w:left="567"/>
        <w:rPr>
          <w:b w:val="0"/>
          <w:bCs/>
          <w:rtl/>
          <w:lang w:bidi="fa-IR"/>
        </w:rPr>
      </w:pPr>
    </w:p>
    <w:p w14:paraId="488D0017"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All three tools solve the environment isolation problem but are designed for different audiences and use cases.</w:t>
      </w:r>
    </w:p>
    <w:p w14:paraId="64494752" w14:textId="77777777" w:rsidR="00157456" w:rsidRPr="00157456" w:rsidRDefault="00157456" w:rsidP="00157456">
      <w:pPr>
        <w:shd w:val="clear" w:color="auto" w:fill="D9D9D9" w:themeFill="background1" w:themeFillShade="D9"/>
        <w:bidi w:val="0"/>
        <w:ind w:left="567"/>
        <w:rPr>
          <w:b w:val="0"/>
          <w:bCs/>
          <w:rtl/>
          <w:lang w:bidi="fa-IR"/>
        </w:rPr>
      </w:pPr>
    </w:p>
    <w:p w14:paraId="6A42143D"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Here’s a comparison table for a real-world project:</w:t>
      </w:r>
    </w:p>
    <w:p w14:paraId="040F673E" w14:textId="77777777" w:rsidR="00157456" w:rsidRPr="00157456" w:rsidRDefault="00157456" w:rsidP="00157456">
      <w:pPr>
        <w:shd w:val="clear" w:color="auto" w:fill="D9D9D9" w:themeFill="background1" w:themeFillShade="D9"/>
        <w:bidi w:val="0"/>
        <w:ind w:left="567"/>
        <w:rPr>
          <w:b w:val="0"/>
          <w:bCs/>
          <w:rtl/>
          <w:lang w:bidi="fa-IR"/>
        </w:rPr>
      </w:pPr>
    </w:p>
    <w:p w14:paraId="5DF86B65"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Feature | `venv` (with VS Code) | Anaconda | Miniconda |</w:t>
      </w:r>
    </w:p>
    <w:p w14:paraId="1E3CF289" w14:textId="77777777" w:rsidR="00157456" w:rsidRPr="00157456" w:rsidRDefault="00157456" w:rsidP="00157456">
      <w:pPr>
        <w:shd w:val="clear" w:color="auto" w:fill="D9D9D9" w:themeFill="background1" w:themeFillShade="D9"/>
        <w:bidi w:val="0"/>
        <w:ind w:left="567"/>
        <w:rPr>
          <w:b w:val="0"/>
          <w:bCs/>
          <w:rtl/>
          <w:lang w:bidi="fa-IR"/>
        </w:rPr>
      </w:pPr>
      <w:r w:rsidRPr="00157456">
        <w:rPr>
          <w:b w:val="0"/>
          <w:bCs/>
          <w:lang w:bidi="fa-IR"/>
        </w:rPr>
        <w:t>| :--- | :--- | :--- | :--- |</w:t>
      </w:r>
    </w:p>
    <w:p w14:paraId="23313A61"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**What it is** | Python's **built-in** tool for creating virtual environments. | A **full distribution** of Python + Data Science packages + `conda` package manager + GUI (Anaconda Navigator). | A **minimal distribution** of Python + the `conda` package manager. Nothing else. |</w:t>
      </w:r>
    </w:p>
    <w:p w14:paraId="32994F17"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**Size** | Very small (just a copy of Python and `pip`). | **Very Large** (several GBs, as it installs 250+ data science packages like NumPy, Pandas, Matplotlib, Jupyter by default). | **Small** (a few hundred MB). You only install what you need. |</w:t>
      </w:r>
    </w:p>
    <w:p w14:paraId="3E7BF382"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**Package Manager** | `pip` (uses the Python Package Index - PyPI) | `conda` (can use both Conda repositories **and** PyPI via `pip`) | `conda` (can use both Conda repositories **and** PyPI via `pip`) |</w:t>
      </w:r>
    </w:p>
    <w:p w14:paraId="34398703"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**Best For** | **General Python development:** Web development (Django, Flask), scripting, automation, etc. | **Beginners in Data Science** who want everything pre-installed and don't want to deal with setup. | **Experts &amp; Professionals** who want the power of `conda` without the bloat of Anaconda. The best of both worlds. |</w:t>
      </w:r>
    </w:p>
    <w:p w14:paraId="1DFD4E31"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lastRenderedPageBreak/>
        <w:t>| **Performance** | Great for pure Python packages. | `conda` is often better at installing complex, non-Python **dependencies** (like C++ libraries for NumPy, SciPy) on Windows, especially. | Same as Anaconda. |</w:t>
      </w:r>
    </w:p>
    <w:p w14:paraId="19AD67F3" w14:textId="77777777" w:rsidR="00157456" w:rsidRPr="00157456" w:rsidRDefault="00157456" w:rsidP="00157456">
      <w:pPr>
        <w:shd w:val="clear" w:color="auto" w:fill="D9D9D9" w:themeFill="background1" w:themeFillShade="D9"/>
        <w:bidi w:val="0"/>
        <w:ind w:left="567"/>
        <w:rPr>
          <w:b w:val="0"/>
          <w:bCs/>
          <w:rtl/>
          <w:lang w:bidi="fa-IR"/>
        </w:rPr>
      </w:pPr>
      <w:r w:rsidRPr="00157456">
        <w:rPr>
          <w:b w:val="0"/>
          <w:bCs/>
          <w:lang w:bidi="fa-IR"/>
        </w:rPr>
        <w:t>| **How you use it** | `python -m venv myenv` &lt;br&gt; `source myenv/bin/activate` (Mac/Linux) &lt;br&gt; `.\myenv\Scripts\activate` (Windows) | Install Anaconda, then use `conda create -n myenv python=3.9` | Install Miniconda, then use `conda create -n myenv python=3.9` |</w:t>
      </w:r>
    </w:p>
    <w:p w14:paraId="2C7986F5" w14:textId="77777777" w:rsidR="00157456" w:rsidRPr="00157456" w:rsidRDefault="00157456" w:rsidP="00157456">
      <w:pPr>
        <w:shd w:val="clear" w:color="auto" w:fill="D9D9D9" w:themeFill="background1" w:themeFillShade="D9"/>
        <w:bidi w:val="0"/>
        <w:ind w:left="567"/>
        <w:rPr>
          <w:b w:val="0"/>
          <w:bCs/>
          <w:rtl/>
          <w:lang w:bidi="fa-IR"/>
        </w:rPr>
      </w:pPr>
    </w:p>
    <w:p w14:paraId="4D3B28E3" w14:textId="77777777" w:rsidR="00157456" w:rsidRPr="00157456" w:rsidRDefault="00157456" w:rsidP="00157456">
      <w:pPr>
        <w:shd w:val="clear" w:color="auto" w:fill="D9D9D9" w:themeFill="background1" w:themeFillShade="D9"/>
        <w:bidi w:val="0"/>
        <w:ind w:left="567"/>
        <w:rPr>
          <w:b w:val="0"/>
          <w:bCs/>
          <w:rtl/>
          <w:lang w:bidi="fa-IR"/>
        </w:rPr>
      </w:pPr>
      <w:r w:rsidRPr="00157456">
        <w:rPr>
          <w:b w:val="0"/>
          <w:bCs/>
          <w:lang w:bidi="fa-IR"/>
        </w:rPr>
        <w:t>---</w:t>
      </w:r>
    </w:p>
    <w:p w14:paraId="719C7C08" w14:textId="77777777" w:rsidR="00157456" w:rsidRPr="00157456" w:rsidRDefault="00157456" w:rsidP="00157456">
      <w:pPr>
        <w:shd w:val="clear" w:color="auto" w:fill="D9D9D9" w:themeFill="background1" w:themeFillShade="D9"/>
        <w:bidi w:val="0"/>
        <w:ind w:left="567"/>
        <w:rPr>
          <w:b w:val="0"/>
          <w:bCs/>
          <w:rtl/>
          <w:lang w:bidi="fa-IR"/>
        </w:rPr>
      </w:pPr>
    </w:p>
    <w:p w14:paraId="1B4F2A81"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3. Which One Should You Choose for a Real Project?</w:t>
      </w:r>
    </w:p>
    <w:p w14:paraId="471E6A69" w14:textId="77777777" w:rsidR="00157456" w:rsidRPr="00157456" w:rsidRDefault="00157456" w:rsidP="00157456">
      <w:pPr>
        <w:shd w:val="clear" w:color="auto" w:fill="D9D9D9" w:themeFill="background1" w:themeFillShade="D9"/>
        <w:bidi w:val="0"/>
        <w:ind w:left="567"/>
        <w:rPr>
          <w:b w:val="0"/>
          <w:bCs/>
          <w:rtl/>
          <w:lang w:bidi="fa-IR"/>
        </w:rPr>
      </w:pPr>
    </w:p>
    <w:p w14:paraId="74E505EC"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This decision tree is the most practical way to explain it:</w:t>
      </w:r>
    </w:p>
    <w:p w14:paraId="11212F64" w14:textId="77777777" w:rsidR="00157456" w:rsidRPr="00157456" w:rsidRDefault="00157456" w:rsidP="00157456">
      <w:pPr>
        <w:shd w:val="clear" w:color="auto" w:fill="D9D9D9" w:themeFill="background1" w:themeFillShade="D9"/>
        <w:bidi w:val="0"/>
        <w:ind w:left="567"/>
        <w:rPr>
          <w:b w:val="0"/>
          <w:bCs/>
          <w:rtl/>
          <w:lang w:bidi="fa-IR"/>
        </w:rPr>
      </w:pPr>
    </w:p>
    <w:p w14:paraId="4123BE29"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```mermaid</w:t>
      </w:r>
    </w:p>
    <w:p w14:paraId="1342F287"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flowchart TD</w:t>
      </w:r>
    </w:p>
    <w:p w14:paraId="0A5EF166"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xml:space="preserve">    A[Start: New Python Project] --&gt; B{What is the project's focus?};</w:t>
      </w:r>
    </w:p>
    <w:p w14:paraId="775F8D0D"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xml:space="preserve">    B -- "General Web Dev,&lt;br&gt;Scripting, APIs" --&gt; C[Use venv];</w:t>
      </w:r>
    </w:p>
    <w:p w14:paraId="27B31200"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xml:space="preserve">    B -- "Data Science,&lt;br&gt;Machine Learning" --&gt; D{Choose your tool};</w:t>
      </w:r>
    </w:p>
    <w:p w14:paraId="1BC66198"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xml:space="preserve">    D -- "I'm a beginner or want&lt;br&gt;everything pre-installed" --&gt; E[Use Anaconda];</w:t>
      </w:r>
    </w:p>
    <w:p w14:paraId="249AC4A9"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xml:space="preserve">    D -- "I'm a pro, want a&lt;br&gt;lean, custom setup" --&gt; F[Use Miniconda];</w:t>
      </w:r>
    </w:p>
    <w:p w14:paraId="607742F6"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xml:space="preserve">    C --&gt; G[Result:&lt;br&gt;Lightweight, simple,&lt;br&gt;uses pip];</w:t>
      </w:r>
    </w:p>
    <w:p w14:paraId="5A50C0B7"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xml:space="preserve">    E --&gt; H[Result:&lt;br&gt;Batteries-included,&lt;br&gt;large installation];</w:t>
      </w:r>
    </w:p>
    <w:p w14:paraId="66FE1527"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xml:space="preserve">    F --&gt; I[Result:&lt;br&gt;Powerful &amp; lean,&lt;br&gt;uses conda];</w:t>
      </w:r>
    </w:p>
    <w:p w14:paraId="3C7E6FDB" w14:textId="77777777" w:rsidR="00157456" w:rsidRPr="00157456" w:rsidRDefault="00157456" w:rsidP="00157456">
      <w:pPr>
        <w:shd w:val="clear" w:color="auto" w:fill="D9D9D9" w:themeFill="background1" w:themeFillShade="D9"/>
        <w:bidi w:val="0"/>
        <w:ind w:left="567"/>
        <w:rPr>
          <w:b w:val="0"/>
          <w:bCs/>
          <w:rtl/>
          <w:lang w:bidi="fa-IR"/>
        </w:rPr>
      </w:pPr>
      <w:r w:rsidRPr="00157456">
        <w:rPr>
          <w:b w:val="0"/>
          <w:bCs/>
          <w:lang w:bidi="fa-IR"/>
        </w:rPr>
        <w:t>```</w:t>
      </w:r>
    </w:p>
    <w:p w14:paraId="5995F39B" w14:textId="77777777" w:rsidR="00157456" w:rsidRPr="00157456" w:rsidRDefault="00157456" w:rsidP="00157456">
      <w:pPr>
        <w:shd w:val="clear" w:color="auto" w:fill="D9D9D9" w:themeFill="background1" w:themeFillShade="D9"/>
        <w:bidi w:val="0"/>
        <w:ind w:left="567"/>
        <w:rPr>
          <w:b w:val="0"/>
          <w:bCs/>
          <w:rtl/>
          <w:lang w:bidi="fa-IR"/>
        </w:rPr>
      </w:pPr>
    </w:p>
    <w:p w14:paraId="68AF7359"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lastRenderedPageBreak/>
        <w:t>### Simple Recommendation for Your Class:</w:t>
      </w:r>
    </w:p>
    <w:p w14:paraId="2DE908B5" w14:textId="77777777" w:rsidR="00157456" w:rsidRPr="00157456" w:rsidRDefault="00157456" w:rsidP="00157456">
      <w:pPr>
        <w:shd w:val="clear" w:color="auto" w:fill="D9D9D9" w:themeFill="background1" w:themeFillShade="D9"/>
        <w:bidi w:val="0"/>
        <w:ind w:left="567"/>
        <w:rPr>
          <w:b w:val="0"/>
          <w:bCs/>
          <w:rtl/>
          <w:lang w:bidi="fa-IR"/>
        </w:rPr>
      </w:pPr>
    </w:p>
    <w:p w14:paraId="5FFFC664"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**Start with `venv`.** It's built into Python, so there's nothing new to install. It teaches the fundamental concept of isolation that applies everywhere. This is the standard for most Python web development.</w:t>
      </w:r>
    </w:p>
    <w:p w14:paraId="726AE4D5"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**If they are doing Data Science/Machine Learning,** introduce them to **Miniconda**. It's the professional's choice and avoids the bloat of Anaconda while providing the superior package management of `conda` for scientific libraries.</w:t>
      </w:r>
    </w:p>
    <w:p w14:paraId="09D9BEE9" w14:textId="77777777" w:rsidR="00157456" w:rsidRPr="00157456" w:rsidRDefault="00157456" w:rsidP="00157456">
      <w:pPr>
        <w:shd w:val="clear" w:color="auto" w:fill="D9D9D9" w:themeFill="background1" w:themeFillShade="D9"/>
        <w:bidi w:val="0"/>
        <w:ind w:left="567"/>
        <w:rPr>
          <w:b w:val="0"/>
          <w:bCs/>
          <w:rtl/>
          <w:lang w:bidi="fa-IR"/>
        </w:rPr>
      </w:pPr>
    </w:p>
    <w:p w14:paraId="017DAA1E"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xml:space="preserve">**Final Analogy:** </w:t>
      </w:r>
    </w:p>
    <w:p w14:paraId="4CF40096"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**`venv`** is like building a car from parts. You get exactly what you want.</w:t>
      </w:r>
    </w:p>
    <w:p w14:paraId="47C76378" w14:textId="77777777"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**Anaconda** is like buying a fully-loaded car off the lot. Everything is included, whether you need it or not.</w:t>
      </w:r>
    </w:p>
    <w:p w14:paraId="6085571F" w14:textId="473FC3E4" w:rsidR="00157456" w:rsidRPr="00157456" w:rsidRDefault="00157456" w:rsidP="00157456">
      <w:pPr>
        <w:shd w:val="clear" w:color="auto" w:fill="D9D9D9" w:themeFill="background1" w:themeFillShade="D9"/>
        <w:bidi w:val="0"/>
        <w:ind w:left="567"/>
        <w:rPr>
          <w:b w:val="0"/>
          <w:bCs/>
          <w:lang w:bidi="fa-IR"/>
        </w:rPr>
      </w:pPr>
      <w:r w:rsidRPr="00157456">
        <w:rPr>
          <w:b w:val="0"/>
          <w:bCs/>
          <w:lang w:bidi="fa-IR"/>
        </w:rPr>
        <w:t>*   **Miniconda** is like buying a base model and adding only the options you want.</w:t>
      </w:r>
    </w:p>
    <w:p w14:paraId="7A368BC6" w14:textId="18BA23E9" w:rsidR="004F3543" w:rsidRDefault="0089150E" w:rsidP="004F3543">
      <w:pPr>
        <w:pStyle w:val="Heading4"/>
      </w:pPr>
      <w:r w:rsidRPr="0089150E">
        <w:t xml:space="preserve">   </w:t>
      </w:r>
      <w:r w:rsidR="004F3543" w:rsidRPr="004F3543">
        <w:t>may I install what i need on venv ?</w:t>
      </w:r>
    </w:p>
    <w:p w14:paraId="7AE99D03" w14:textId="77777777" w:rsidR="004F3543" w:rsidRPr="004F3543" w:rsidRDefault="004F3543" w:rsidP="004F3543">
      <w:pPr>
        <w:shd w:val="clear" w:color="auto" w:fill="D9D9D9" w:themeFill="background1" w:themeFillShade="D9"/>
        <w:bidi w:val="0"/>
        <w:ind w:left="567"/>
        <w:rPr>
          <w:b w:val="0"/>
          <w:bCs/>
          <w:lang w:bidi="fa-IR"/>
        </w:rPr>
      </w:pPr>
      <w:r>
        <w:rPr>
          <w:rtl/>
          <w:lang w:bidi="fa-IR"/>
        </w:rPr>
        <w:t>**</w:t>
      </w:r>
      <w:r w:rsidRPr="004F3543">
        <w:rPr>
          <w:b w:val="0"/>
          <w:bCs/>
          <w:lang w:bidi="fa-IR"/>
        </w:rPr>
        <w:t>Yes, absolutely!** That is the entire point of using a virtual environment (`venv`)</w:t>
      </w:r>
      <w:r w:rsidRPr="004F3543">
        <w:rPr>
          <w:b w:val="0"/>
          <w:bCs/>
          <w:rtl/>
          <w:lang w:bidi="fa-IR"/>
        </w:rPr>
        <w:t>.</w:t>
      </w:r>
    </w:p>
    <w:p w14:paraId="6F396716" w14:textId="77777777" w:rsidR="004F3543" w:rsidRPr="004F3543" w:rsidRDefault="004F3543" w:rsidP="004F3543">
      <w:pPr>
        <w:shd w:val="clear" w:color="auto" w:fill="D9D9D9" w:themeFill="background1" w:themeFillShade="D9"/>
        <w:bidi w:val="0"/>
        <w:ind w:left="567"/>
        <w:rPr>
          <w:b w:val="0"/>
          <w:bCs/>
          <w:lang w:bidi="fa-IR"/>
        </w:rPr>
      </w:pPr>
    </w:p>
    <w:p w14:paraId="08349F85"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A `venv` starts completely **empty** (or with just a few essential packages like `pip` and `setuptools`). It is a clean slate. You are meant to install **only the specific packages that your project needs** into it</w:t>
      </w:r>
      <w:r w:rsidRPr="004F3543">
        <w:rPr>
          <w:b w:val="0"/>
          <w:bCs/>
          <w:rtl/>
          <w:lang w:bidi="fa-IR"/>
        </w:rPr>
        <w:t>.</w:t>
      </w:r>
    </w:p>
    <w:p w14:paraId="65D873C7" w14:textId="77777777" w:rsidR="004F3543" w:rsidRPr="004F3543" w:rsidRDefault="004F3543" w:rsidP="004F3543">
      <w:pPr>
        <w:shd w:val="clear" w:color="auto" w:fill="D9D9D9" w:themeFill="background1" w:themeFillShade="D9"/>
        <w:bidi w:val="0"/>
        <w:ind w:left="567"/>
        <w:rPr>
          <w:b w:val="0"/>
          <w:bCs/>
          <w:lang w:bidi="fa-IR"/>
        </w:rPr>
      </w:pPr>
    </w:p>
    <w:p w14:paraId="3BDE778E"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This is the core advantage: your project environment is lean, focused, and free from any unnecessary global packages that could cause conflicts</w:t>
      </w:r>
      <w:r w:rsidRPr="004F3543">
        <w:rPr>
          <w:b w:val="0"/>
          <w:bCs/>
          <w:rtl/>
          <w:lang w:bidi="fa-IR"/>
        </w:rPr>
        <w:t>.</w:t>
      </w:r>
    </w:p>
    <w:p w14:paraId="609D4964" w14:textId="77777777" w:rsidR="004F3543" w:rsidRPr="004F3543" w:rsidRDefault="004F3543" w:rsidP="004F3543">
      <w:pPr>
        <w:shd w:val="clear" w:color="auto" w:fill="D9D9D9" w:themeFill="background1" w:themeFillShade="D9"/>
        <w:bidi w:val="0"/>
        <w:ind w:left="567"/>
        <w:rPr>
          <w:b w:val="0"/>
          <w:bCs/>
          <w:lang w:bidi="fa-IR"/>
        </w:rPr>
      </w:pPr>
    </w:p>
    <w:p w14:paraId="0D15741F"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0B14873B" w14:textId="77777777" w:rsidR="004F3543" w:rsidRPr="004F3543" w:rsidRDefault="004F3543" w:rsidP="004F3543">
      <w:pPr>
        <w:shd w:val="clear" w:color="auto" w:fill="D9D9D9" w:themeFill="background1" w:themeFillShade="D9"/>
        <w:bidi w:val="0"/>
        <w:ind w:left="567"/>
        <w:rPr>
          <w:b w:val="0"/>
          <w:bCs/>
          <w:lang w:bidi="fa-IR"/>
        </w:rPr>
      </w:pPr>
    </w:p>
    <w:p w14:paraId="2D949E3A"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lastRenderedPageBreak/>
        <w:t xml:space="preserve">### </w:t>
      </w:r>
      <w:r w:rsidRPr="004F3543">
        <w:rPr>
          <w:b w:val="0"/>
          <w:bCs/>
          <w:lang w:bidi="fa-IR"/>
        </w:rPr>
        <w:t>How it Works: The Isolated "Bubble</w:t>
      </w:r>
      <w:r w:rsidRPr="004F3543">
        <w:rPr>
          <w:b w:val="0"/>
          <w:bCs/>
          <w:rtl/>
          <w:lang w:bidi="fa-IR"/>
        </w:rPr>
        <w:t>"</w:t>
      </w:r>
    </w:p>
    <w:p w14:paraId="3986EEF6" w14:textId="77777777" w:rsidR="004F3543" w:rsidRPr="004F3543" w:rsidRDefault="004F3543" w:rsidP="004F3543">
      <w:pPr>
        <w:shd w:val="clear" w:color="auto" w:fill="D9D9D9" w:themeFill="background1" w:themeFillShade="D9"/>
        <w:bidi w:val="0"/>
        <w:ind w:left="567"/>
        <w:rPr>
          <w:b w:val="0"/>
          <w:bCs/>
          <w:lang w:bidi="fa-IR"/>
        </w:rPr>
      </w:pPr>
    </w:p>
    <w:p w14:paraId="088A2FAF"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Think of it this way</w:t>
      </w:r>
      <w:r w:rsidRPr="004F3543">
        <w:rPr>
          <w:b w:val="0"/>
          <w:bCs/>
          <w:rtl/>
          <w:lang w:bidi="fa-IR"/>
        </w:rPr>
        <w:t>:</w:t>
      </w:r>
    </w:p>
    <w:p w14:paraId="3853F7A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1</w:t>
      </w:r>
      <w:r w:rsidRPr="004F3543">
        <w:rPr>
          <w:b w:val="0"/>
          <w:bCs/>
          <w:rtl/>
          <w:lang w:bidi="fa-IR"/>
        </w:rPr>
        <w:t xml:space="preserve">.  </w:t>
      </w:r>
      <w:r w:rsidRPr="004F3543">
        <w:rPr>
          <w:b w:val="0"/>
          <w:bCs/>
          <w:lang w:bidi="fa-IR"/>
        </w:rPr>
        <w:t>Your **global Python** installation might have many packages installed (e.g., `numpy`, `requests`, `black`)</w:t>
      </w:r>
      <w:r w:rsidRPr="004F3543">
        <w:rPr>
          <w:b w:val="0"/>
          <w:bCs/>
          <w:rtl/>
          <w:lang w:bidi="fa-IR"/>
        </w:rPr>
        <w:t>.</w:t>
      </w:r>
    </w:p>
    <w:p w14:paraId="0850D2E2"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2</w:t>
      </w:r>
      <w:r w:rsidRPr="004F3543">
        <w:rPr>
          <w:b w:val="0"/>
          <w:bCs/>
          <w:rtl/>
          <w:lang w:bidi="fa-IR"/>
        </w:rPr>
        <w:t xml:space="preserve">.  </w:t>
      </w:r>
      <w:r w:rsidRPr="004F3543">
        <w:rPr>
          <w:b w:val="0"/>
          <w:bCs/>
          <w:lang w:bidi="fa-IR"/>
        </w:rPr>
        <w:t>You create a new `venv` for **Project A**. Initially, it has *none* of those global packages</w:t>
      </w:r>
      <w:r w:rsidRPr="004F3543">
        <w:rPr>
          <w:b w:val="0"/>
          <w:bCs/>
          <w:rtl/>
          <w:lang w:bidi="fa-IR"/>
        </w:rPr>
        <w:t>.</w:t>
      </w:r>
    </w:p>
    <w:p w14:paraId="1FB6DC54"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3</w:t>
      </w:r>
      <w:r w:rsidRPr="004F3543">
        <w:rPr>
          <w:b w:val="0"/>
          <w:bCs/>
          <w:rtl/>
          <w:lang w:bidi="fa-IR"/>
        </w:rPr>
        <w:t xml:space="preserve">.  </w:t>
      </w:r>
      <w:r w:rsidRPr="004F3543">
        <w:rPr>
          <w:b w:val="0"/>
          <w:bCs/>
          <w:lang w:bidi="fa-IR"/>
        </w:rPr>
        <w:t>You `pip install` only `requests` and `pandas` for Project A. Now the venv has just those two packages and their dependencies</w:t>
      </w:r>
      <w:r w:rsidRPr="004F3543">
        <w:rPr>
          <w:b w:val="0"/>
          <w:bCs/>
          <w:rtl/>
          <w:lang w:bidi="fa-IR"/>
        </w:rPr>
        <w:t>.</w:t>
      </w:r>
    </w:p>
    <w:p w14:paraId="452F4D25"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4</w:t>
      </w:r>
      <w:r w:rsidRPr="004F3543">
        <w:rPr>
          <w:b w:val="0"/>
          <w:bCs/>
          <w:rtl/>
          <w:lang w:bidi="fa-IR"/>
        </w:rPr>
        <w:t xml:space="preserve">.  </w:t>
      </w:r>
      <w:r w:rsidRPr="004F3543">
        <w:rPr>
          <w:b w:val="0"/>
          <w:bCs/>
          <w:lang w:bidi="fa-IR"/>
        </w:rPr>
        <w:t>You create a separate `venv` for **Project B**. You `pip install` `numpy` and `matplotlib`. It is completely isolated from Project A's packages</w:t>
      </w:r>
      <w:r w:rsidRPr="004F3543">
        <w:rPr>
          <w:b w:val="0"/>
          <w:bCs/>
          <w:rtl/>
          <w:lang w:bidi="fa-IR"/>
        </w:rPr>
        <w:t>.</w:t>
      </w:r>
    </w:p>
    <w:p w14:paraId="42AF5AFC" w14:textId="77777777" w:rsidR="004F3543" w:rsidRPr="004F3543" w:rsidRDefault="004F3543" w:rsidP="004F3543">
      <w:pPr>
        <w:shd w:val="clear" w:color="auto" w:fill="D9D9D9" w:themeFill="background1" w:themeFillShade="D9"/>
        <w:bidi w:val="0"/>
        <w:ind w:left="567"/>
        <w:rPr>
          <w:b w:val="0"/>
          <w:bCs/>
          <w:lang w:bidi="fa-IR"/>
        </w:rPr>
      </w:pPr>
    </w:p>
    <w:p w14:paraId="5C424784"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Neither project sees the other's packages, and neither is affected by the global installation</w:t>
      </w:r>
      <w:r w:rsidRPr="004F3543">
        <w:rPr>
          <w:b w:val="0"/>
          <w:bCs/>
          <w:rtl/>
          <w:lang w:bidi="fa-IR"/>
        </w:rPr>
        <w:t>.</w:t>
      </w:r>
    </w:p>
    <w:p w14:paraId="75BE8837" w14:textId="77777777" w:rsidR="004F3543" w:rsidRPr="004F3543" w:rsidRDefault="004F3543" w:rsidP="004F3543">
      <w:pPr>
        <w:shd w:val="clear" w:color="auto" w:fill="D9D9D9" w:themeFill="background1" w:themeFillShade="D9"/>
        <w:bidi w:val="0"/>
        <w:ind w:left="567"/>
        <w:rPr>
          <w:b w:val="0"/>
          <w:bCs/>
          <w:lang w:bidi="fa-IR"/>
        </w:rPr>
      </w:pPr>
    </w:p>
    <w:p w14:paraId="297C8A16"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29CA3B3F" w14:textId="77777777" w:rsidR="004F3543" w:rsidRPr="004F3543" w:rsidRDefault="004F3543" w:rsidP="004F3543">
      <w:pPr>
        <w:shd w:val="clear" w:color="auto" w:fill="D9D9D9" w:themeFill="background1" w:themeFillShade="D9"/>
        <w:bidi w:val="0"/>
        <w:ind w:left="567"/>
        <w:rPr>
          <w:b w:val="0"/>
          <w:bCs/>
          <w:lang w:bidi="fa-IR"/>
        </w:rPr>
      </w:pPr>
    </w:p>
    <w:p w14:paraId="4E4F9DC7"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Step-by-Step: How to Install What You Need in a `venv</w:t>
      </w:r>
      <w:r w:rsidRPr="004F3543">
        <w:rPr>
          <w:b w:val="0"/>
          <w:bCs/>
          <w:rtl/>
          <w:lang w:bidi="fa-IR"/>
        </w:rPr>
        <w:t>`</w:t>
      </w:r>
    </w:p>
    <w:p w14:paraId="5F64B67B" w14:textId="77777777" w:rsidR="004F3543" w:rsidRPr="004F3543" w:rsidRDefault="004F3543" w:rsidP="004F3543">
      <w:pPr>
        <w:shd w:val="clear" w:color="auto" w:fill="D9D9D9" w:themeFill="background1" w:themeFillShade="D9"/>
        <w:bidi w:val="0"/>
        <w:ind w:left="567"/>
        <w:rPr>
          <w:b w:val="0"/>
          <w:bCs/>
          <w:lang w:bidi="fa-IR"/>
        </w:rPr>
      </w:pPr>
    </w:p>
    <w:p w14:paraId="35B968B2"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Here’s the typical workflow for a real project</w:t>
      </w:r>
      <w:r w:rsidRPr="004F3543">
        <w:rPr>
          <w:b w:val="0"/>
          <w:bCs/>
          <w:rtl/>
          <w:lang w:bidi="fa-IR"/>
        </w:rPr>
        <w:t>:</w:t>
      </w:r>
    </w:p>
    <w:p w14:paraId="24F2509A" w14:textId="77777777" w:rsidR="004F3543" w:rsidRPr="004F3543" w:rsidRDefault="004F3543" w:rsidP="004F3543">
      <w:pPr>
        <w:shd w:val="clear" w:color="auto" w:fill="D9D9D9" w:themeFill="background1" w:themeFillShade="D9"/>
        <w:bidi w:val="0"/>
        <w:ind w:left="567"/>
        <w:rPr>
          <w:b w:val="0"/>
          <w:bCs/>
          <w:lang w:bidi="fa-IR"/>
        </w:rPr>
      </w:pPr>
    </w:p>
    <w:p w14:paraId="7F0AF8E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1. </w:t>
      </w:r>
      <w:r w:rsidRPr="004F3543">
        <w:rPr>
          <w:b w:val="0"/>
          <w:bCs/>
          <w:lang w:bidi="fa-IR"/>
        </w:rPr>
        <w:t>Create and Activate Your Virtual Environment</w:t>
      </w:r>
    </w:p>
    <w:p w14:paraId="62FC021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r w:rsidRPr="004F3543">
        <w:rPr>
          <w:b w:val="0"/>
          <w:bCs/>
          <w:lang w:bidi="fa-IR"/>
        </w:rPr>
        <w:t>bash</w:t>
      </w:r>
    </w:p>
    <w:p w14:paraId="78E951DE"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Create a venv named 'myproject_env</w:t>
      </w:r>
      <w:r w:rsidRPr="004F3543">
        <w:rPr>
          <w:b w:val="0"/>
          <w:bCs/>
          <w:rtl/>
          <w:lang w:bidi="fa-IR"/>
        </w:rPr>
        <w:t>'</w:t>
      </w:r>
    </w:p>
    <w:p w14:paraId="29F6BB38"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python -m venv myproject_env</w:t>
      </w:r>
    </w:p>
    <w:p w14:paraId="797919B3" w14:textId="77777777" w:rsidR="004F3543" w:rsidRPr="004F3543" w:rsidRDefault="004F3543" w:rsidP="004F3543">
      <w:pPr>
        <w:shd w:val="clear" w:color="auto" w:fill="D9D9D9" w:themeFill="background1" w:themeFillShade="D9"/>
        <w:bidi w:val="0"/>
        <w:ind w:left="567"/>
        <w:rPr>
          <w:b w:val="0"/>
          <w:bCs/>
          <w:lang w:bidi="fa-IR"/>
        </w:rPr>
      </w:pPr>
    </w:p>
    <w:p w14:paraId="35DBD75F"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Activate it</w:t>
      </w:r>
    </w:p>
    <w:p w14:paraId="4DE22E5A"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On macOS/Linux</w:t>
      </w:r>
      <w:r w:rsidRPr="004F3543">
        <w:rPr>
          <w:b w:val="0"/>
          <w:bCs/>
          <w:rtl/>
          <w:lang w:bidi="fa-IR"/>
        </w:rPr>
        <w:t>:</w:t>
      </w:r>
    </w:p>
    <w:p w14:paraId="7919208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source myproject_env/bin/activate</w:t>
      </w:r>
    </w:p>
    <w:p w14:paraId="540232E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On Windows</w:t>
      </w:r>
      <w:r w:rsidRPr="004F3543">
        <w:rPr>
          <w:b w:val="0"/>
          <w:bCs/>
          <w:rtl/>
          <w:lang w:bidi="fa-IR"/>
        </w:rPr>
        <w:t>:</w:t>
      </w:r>
    </w:p>
    <w:p w14:paraId="7367FA52"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r w:rsidRPr="004F3543">
        <w:rPr>
          <w:b w:val="0"/>
          <w:bCs/>
          <w:lang w:bidi="fa-IR"/>
        </w:rPr>
        <w:t>myproject_env\Scripts\activate</w:t>
      </w:r>
    </w:p>
    <w:p w14:paraId="76FB0848"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1779B2F6"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Your command prompt should now show `(myproject_env)`, indicating you're inside the environment</w:t>
      </w:r>
      <w:r w:rsidRPr="004F3543">
        <w:rPr>
          <w:b w:val="0"/>
          <w:bCs/>
          <w:rtl/>
          <w:lang w:bidi="fa-IR"/>
        </w:rPr>
        <w:t>.</w:t>
      </w:r>
    </w:p>
    <w:p w14:paraId="32D34423" w14:textId="77777777" w:rsidR="004F3543" w:rsidRPr="004F3543" w:rsidRDefault="004F3543" w:rsidP="004F3543">
      <w:pPr>
        <w:shd w:val="clear" w:color="auto" w:fill="D9D9D9" w:themeFill="background1" w:themeFillShade="D9"/>
        <w:bidi w:val="0"/>
        <w:ind w:left="567"/>
        <w:rPr>
          <w:b w:val="0"/>
          <w:bCs/>
          <w:lang w:bidi="fa-IR"/>
        </w:rPr>
      </w:pPr>
    </w:p>
    <w:p w14:paraId="6DE9B21A"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2. </w:t>
      </w:r>
      <w:r w:rsidRPr="004F3543">
        <w:rPr>
          <w:b w:val="0"/>
          <w:bCs/>
          <w:lang w:bidi="fa-IR"/>
        </w:rPr>
        <w:t>Check What's Installed (It Should Be Almost Empty)</w:t>
      </w:r>
    </w:p>
    <w:p w14:paraId="396282E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r w:rsidRPr="004F3543">
        <w:rPr>
          <w:b w:val="0"/>
          <w:bCs/>
          <w:lang w:bidi="fa-IR"/>
        </w:rPr>
        <w:t>bash</w:t>
      </w:r>
    </w:p>
    <w:p w14:paraId="1344FB0A"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pip list</w:t>
      </w:r>
    </w:p>
    <w:p w14:paraId="585F72AB"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60BEE143"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lastRenderedPageBreak/>
        <w:t>You'll see a very short list, something like</w:t>
      </w:r>
      <w:r w:rsidRPr="004F3543">
        <w:rPr>
          <w:b w:val="0"/>
          <w:bCs/>
          <w:rtl/>
          <w:lang w:bidi="fa-IR"/>
        </w:rPr>
        <w:t>:</w:t>
      </w:r>
    </w:p>
    <w:p w14:paraId="15D4AAB3"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1AA542F6"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Package    Version</w:t>
      </w:r>
    </w:p>
    <w:p w14:paraId="5106981B"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w:t>
      </w:r>
    </w:p>
    <w:p w14:paraId="05061B41"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pip        21.2.4</w:t>
      </w:r>
    </w:p>
    <w:p w14:paraId="56503F1D"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setuptools 58.1.0</w:t>
      </w:r>
    </w:p>
    <w:p w14:paraId="5F9225B5"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04BD795C"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This confirms you are in a clean, isolated environment</w:t>
      </w:r>
      <w:r w:rsidRPr="004F3543">
        <w:rPr>
          <w:b w:val="0"/>
          <w:bCs/>
          <w:rtl/>
          <w:lang w:bidi="fa-IR"/>
        </w:rPr>
        <w:t>.</w:t>
      </w:r>
    </w:p>
    <w:p w14:paraId="73E56169" w14:textId="77777777" w:rsidR="004F3543" w:rsidRPr="004F3543" w:rsidRDefault="004F3543" w:rsidP="004F3543">
      <w:pPr>
        <w:shd w:val="clear" w:color="auto" w:fill="D9D9D9" w:themeFill="background1" w:themeFillShade="D9"/>
        <w:bidi w:val="0"/>
        <w:ind w:left="567"/>
        <w:rPr>
          <w:b w:val="0"/>
          <w:bCs/>
          <w:lang w:bidi="fa-IR"/>
        </w:rPr>
      </w:pPr>
    </w:p>
    <w:p w14:paraId="41D6F2AE"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3. </w:t>
      </w:r>
      <w:r w:rsidRPr="004F3543">
        <w:rPr>
          <w:b w:val="0"/>
          <w:bCs/>
          <w:lang w:bidi="fa-IR"/>
        </w:rPr>
        <w:t>Install Only the Packages Your Project Needs</w:t>
      </w:r>
    </w:p>
    <w:p w14:paraId="6E28C8A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r w:rsidRPr="004F3543">
        <w:rPr>
          <w:b w:val="0"/>
          <w:bCs/>
          <w:lang w:bidi="fa-IR"/>
        </w:rPr>
        <w:t>bash</w:t>
      </w:r>
    </w:p>
    <w:p w14:paraId="2DA6F83A"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Install one package</w:t>
      </w:r>
    </w:p>
    <w:p w14:paraId="798D9438"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pip install requests</w:t>
      </w:r>
    </w:p>
    <w:p w14:paraId="477C2FAA" w14:textId="77777777" w:rsidR="004F3543" w:rsidRPr="004F3543" w:rsidRDefault="004F3543" w:rsidP="004F3543">
      <w:pPr>
        <w:shd w:val="clear" w:color="auto" w:fill="D9D9D9" w:themeFill="background1" w:themeFillShade="D9"/>
        <w:bidi w:val="0"/>
        <w:ind w:left="567"/>
        <w:rPr>
          <w:b w:val="0"/>
          <w:bCs/>
          <w:lang w:bidi="fa-IR"/>
        </w:rPr>
      </w:pPr>
    </w:p>
    <w:p w14:paraId="023D6866"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Install multiple packages at once</w:t>
      </w:r>
    </w:p>
    <w:p w14:paraId="08DACA27"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pip install numpy pandas matplotlib</w:t>
      </w:r>
    </w:p>
    <w:p w14:paraId="4C89FD61" w14:textId="77777777" w:rsidR="004F3543" w:rsidRPr="004F3543" w:rsidRDefault="004F3543" w:rsidP="004F3543">
      <w:pPr>
        <w:shd w:val="clear" w:color="auto" w:fill="D9D9D9" w:themeFill="background1" w:themeFillShade="D9"/>
        <w:bidi w:val="0"/>
        <w:ind w:left="567"/>
        <w:rPr>
          <w:b w:val="0"/>
          <w:bCs/>
          <w:lang w:bidi="fa-IR"/>
        </w:rPr>
      </w:pPr>
    </w:p>
    <w:p w14:paraId="64CA6072"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Install a specific version</w:t>
      </w:r>
    </w:p>
    <w:p w14:paraId="42E2EDC0"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pip install django==4.0.4</w:t>
      </w:r>
    </w:p>
    <w:p w14:paraId="16C7ADA7"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055D9D6A" w14:textId="77777777" w:rsidR="004F3543" w:rsidRPr="004F3543" w:rsidRDefault="004F3543" w:rsidP="004F3543">
      <w:pPr>
        <w:shd w:val="clear" w:color="auto" w:fill="D9D9D9" w:themeFill="background1" w:themeFillShade="D9"/>
        <w:bidi w:val="0"/>
        <w:ind w:left="567"/>
        <w:rPr>
          <w:b w:val="0"/>
          <w:bCs/>
          <w:lang w:bidi="fa-IR"/>
        </w:rPr>
      </w:pPr>
    </w:p>
    <w:p w14:paraId="736C9265"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4. </w:t>
      </w:r>
      <w:r w:rsidRPr="004F3543">
        <w:rPr>
          <w:b w:val="0"/>
          <w:bCs/>
          <w:lang w:bidi="fa-IR"/>
        </w:rPr>
        <w:t>Now Check Again. Your Environment Has Only What You Chose</w:t>
      </w:r>
      <w:r w:rsidRPr="004F3543">
        <w:rPr>
          <w:b w:val="0"/>
          <w:bCs/>
          <w:rtl/>
          <w:lang w:bidi="fa-IR"/>
        </w:rPr>
        <w:t>.</w:t>
      </w:r>
    </w:p>
    <w:p w14:paraId="273910F3"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r w:rsidRPr="004F3543">
        <w:rPr>
          <w:b w:val="0"/>
          <w:bCs/>
          <w:lang w:bidi="fa-IR"/>
        </w:rPr>
        <w:t>bash</w:t>
      </w:r>
    </w:p>
    <w:p w14:paraId="534BEF40"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pip list</w:t>
      </w:r>
    </w:p>
    <w:p w14:paraId="23265433"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1078FC3A"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Output will now look something like</w:t>
      </w:r>
      <w:r w:rsidRPr="004F3543">
        <w:rPr>
          <w:b w:val="0"/>
          <w:bCs/>
          <w:rtl/>
          <w:lang w:bidi="fa-IR"/>
        </w:rPr>
        <w:t>:</w:t>
      </w:r>
    </w:p>
    <w:p w14:paraId="0C70EC6E"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632AE3A4"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Package         Version</w:t>
      </w:r>
    </w:p>
    <w:p w14:paraId="7F6C06CE"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w:t>
      </w:r>
    </w:p>
    <w:p w14:paraId="6E4E132E"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asgiref         3.5.2</w:t>
      </w:r>
    </w:p>
    <w:p w14:paraId="4442BFC6"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Django          4.0.4</w:t>
      </w:r>
    </w:p>
    <w:p w14:paraId="4FC3F6B4"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matplotlib      3.5.2</w:t>
      </w:r>
    </w:p>
    <w:p w14:paraId="2BDC472F"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numpy           1.22.4</w:t>
      </w:r>
    </w:p>
    <w:p w14:paraId="3CA3B037"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pandas          1.4.2</w:t>
      </w:r>
    </w:p>
    <w:p w14:paraId="6EABF52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pip             21.2.4</w:t>
      </w:r>
    </w:p>
    <w:p w14:paraId="55E9152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python-dateutil 2.8.2</w:t>
      </w:r>
    </w:p>
    <w:p w14:paraId="69DDBC0E"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pytz            2022.1</w:t>
      </w:r>
    </w:p>
    <w:p w14:paraId="7A845015"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requests        2.28.1</w:t>
      </w:r>
    </w:p>
    <w:p w14:paraId="41011E27"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setuptools      58.1.0</w:t>
      </w:r>
    </w:p>
    <w:p w14:paraId="62EEA6FE"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six             1.16.0</w:t>
      </w:r>
    </w:p>
    <w:p w14:paraId="78893C88"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sqlparse        0.4.2</w:t>
      </w:r>
    </w:p>
    <w:p w14:paraId="43E41A94"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20DC6C45"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lastRenderedPageBreak/>
        <w:t>**</w:t>
      </w:r>
      <w:r w:rsidRPr="004F3543">
        <w:rPr>
          <w:b w:val="0"/>
          <w:bCs/>
          <w:lang w:bidi="fa-IR"/>
        </w:rPr>
        <w:t>This is your project's customized, isolated toolbox.** It's perfect</w:t>
      </w:r>
      <w:r w:rsidRPr="004F3543">
        <w:rPr>
          <w:b w:val="0"/>
          <w:bCs/>
          <w:rtl/>
          <w:lang w:bidi="fa-IR"/>
        </w:rPr>
        <w:t>.</w:t>
      </w:r>
    </w:p>
    <w:p w14:paraId="43325800" w14:textId="77777777" w:rsidR="004F3543" w:rsidRPr="004F3543" w:rsidRDefault="004F3543" w:rsidP="004F3543">
      <w:pPr>
        <w:shd w:val="clear" w:color="auto" w:fill="D9D9D9" w:themeFill="background1" w:themeFillShade="D9"/>
        <w:bidi w:val="0"/>
        <w:ind w:left="567"/>
        <w:rPr>
          <w:b w:val="0"/>
          <w:bCs/>
          <w:lang w:bidi="fa-IR"/>
        </w:rPr>
      </w:pPr>
    </w:p>
    <w:p w14:paraId="7D66D608"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6D2DEF88" w14:textId="77777777" w:rsidR="004F3543" w:rsidRPr="004F3543" w:rsidRDefault="004F3543" w:rsidP="004F3543">
      <w:pPr>
        <w:shd w:val="clear" w:color="auto" w:fill="D9D9D9" w:themeFill="background1" w:themeFillShade="D9"/>
        <w:bidi w:val="0"/>
        <w:ind w:left="567"/>
        <w:rPr>
          <w:b w:val="0"/>
          <w:bCs/>
          <w:lang w:bidi="fa-IR"/>
        </w:rPr>
      </w:pPr>
    </w:p>
    <w:p w14:paraId="164B33B6"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Best Practice: The `requirements.txt` File</w:t>
      </w:r>
    </w:p>
    <w:p w14:paraId="5E0B97F8" w14:textId="77777777" w:rsidR="004F3543" w:rsidRPr="004F3543" w:rsidRDefault="004F3543" w:rsidP="004F3543">
      <w:pPr>
        <w:shd w:val="clear" w:color="auto" w:fill="D9D9D9" w:themeFill="background1" w:themeFillShade="D9"/>
        <w:bidi w:val="0"/>
        <w:ind w:left="567"/>
        <w:rPr>
          <w:b w:val="0"/>
          <w:bCs/>
          <w:lang w:bidi="fa-IR"/>
        </w:rPr>
      </w:pPr>
    </w:p>
    <w:p w14:paraId="7DD1F08A"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In a real project, you don't just memorize what to install. You **freeze** your environment's packages into a file to share with others or use later</w:t>
      </w:r>
      <w:r w:rsidRPr="004F3543">
        <w:rPr>
          <w:b w:val="0"/>
          <w:bCs/>
          <w:rtl/>
          <w:lang w:bidi="fa-IR"/>
        </w:rPr>
        <w:t>.</w:t>
      </w:r>
    </w:p>
    <w:p w14:paraId="7A05CA1A" w14:textId="77777777" w:rsidR="004F3543" w:rsidRPr="004F3543" w:rsidRDefault="004F3543" w:rsidP="004F3543">
      <w:pPr>
        <w:shd w:val="clear" w:color="auto" w:fill="D9D9D9" w:themeFill="background1" w:themeFillShade="D9"/>
        <w:bidi w:val="0"/>
        <w:ind w:left="567"/>
        <w:rPr>
          <w:b w:val="0"/>
          <w:bCs/>
          <w:lang w:bidi="fa-IR"/>
        </w:rPr>
      </w:pPr>
    </w:p>
    <w:p w14:paraId="4B273DE8"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1. </w:t>
      </w:r>
      <w:r w:rsidRPr="004F3543">
        <w:rPr>
          <w:b w:val="0"/>
          <w:bCs/>
          <w:lang w:bidi="fa-IR"/>
        </w:rPr>
        <w:t>Save Your Project's Dependencies to a File</w:t>
      </w:r>
    </w:p>
    <w:p w14:paraId="3B7ECDDD"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After installing everything you need, run</w:t>
      </w:r>
      <w:r w:rsidRPr="004F3543">
        <w:rPr>
          <w:b w:val="0"/>
          <w:bCs/>
          <w:rtl/>
          <w:lang w:bidi="fa-IR"/>
        </w:rPr>
        <w:t>:</w:t>
      </w:r>
    </w:p>
    <w:p w14:paraId="0AAC764C"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r w:rsidRPr="004F3543">
        <w:rPr>
          <w:b w:val="0"/>
          <w:bCs/>
          <w:lang w:bidi="fa-IR"/>
        </w:rPr>
        <w:t>bash</w:t>
      </w:r>
    </w:p>
    <w:p w14:paraId="15430160"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pip freeze &gt; requirements.txt</w:t>
      </w:r>
    </w:p>
    <w:p w14:paraId="46988974"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64DE0F37"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This creates a `requirements.txt` file listing all packages and their **exact versions**. This is the recipe for recreating your environment</w:t>
      </w:r>
      <w:r w:rsidRPr="004F3543">
        <w:rPr>
          <w:b w:val="0"/>
          <w:bCs/>
          <w:rtl/>
          <w:lang w:bidi="fa-IR"/>
        </w:rPr>
        <w:t>.</w:t>
      </w:r>
    </w:p>
    <w:p w14:paraId="35FA9649" w14:textId="77777777" w:rsidR="004F3543" w:rsidRPr="004F3543" w:rsidRDefault="004F3543" w:rsidP="004F3543">
      <w:pPr>
        <w:shd w:val="clear" w:color="auto" w:fill="D9D9D9" w:themeFill="background1" w:themeFillShade="D9"/>
        <w:bidi w:val="0"/>
        <w:ind w:left="567"/>
        <w:rPr>
          <w:b w:val="0"/>
          <w:bCs/>
          <w:lang w:bidi="fa-IR"/>
        </w:rPr>
      </w:pPr>
    </w:p>
    <w:p w14:paraId="6964382C"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Example `requirements.txt` content</w:t>
      </w:r>
      <w:r w:rsidRPr="004F3543">
        <w:rPr>
          <w:b w:val="0"/>
          <w:bCs/>
          <w:rtl/>
          <w:lang w:bidi="fa-IR"/>
        </w:rPr>
        <w:t>:</w:t>
      </w:r>
    </w:p>
    <w:p w14:paraId="44CBDF07"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5C37F0B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Django==4.0.4</w:t>
      </w:r>
    </w:p>
    <w:p w14:paraId="691AD99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matplotlib==3.5.2</w:t>
      </w:r>
    </w:p>
    <w:p w14:paraId="461AAE1B"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lastRenderedPageBreak/>
        <w:t>numpy==1.22.4</w:t>
      </w:r>
    </w:p>
    <w:p w14:paraId="08960E64"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pandas==1.4.2</w:t>
      </w:r>
    </w:p>
    <w:p w14:paraId="7FB2B7DD"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requests==2.28.1</w:t>
      </w:r>
    </w:p>
    <w:p w14:paraId="06449991"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10C401F5" w14:textId="77777777" w:rsidR="004F3543" w:rsidRPr="004F3543" w:rsidRDefault="004F3543" w:rsidP="004F3543">
      <w:pPr>
        <w:shd w:val="clear" w:color="auto" w:fill="D9D9D9" w:themeFill="background1" w:themeFillShade="D9"/>
        <w:bidi w:val="0"/>
        <w:ind w:left="567"/>
        <w:rPr>
          <w:b w:val="0"/>
          <w:bCs/>
          <w:lang w:bidi="fa-IR"/>
        </w:rPr>
      </w:pPr>
    </w:p>
    <w:p w14:paraId="4A8BC2E9"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2. </w:t>
      </w:r>
      <w:r w:rsidRPr="004F3543">
        <w:rPr>
          <w:b w:val="0"/>
          <w:bCs/>
          <w:lang w:bidi="fa-IR"/>
        </w:rPr>
        <w:t>Someone Else (or You on a New Machine) Can Now Recreate the Exact Same Environment</w:t>
      </w:r>
    </w:p>
    <w:p w14:paraId="6EC1333E"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r w:rsidRPr="004F3543">
        <w:rPr>
          <w:b w:val="0"/>
          <w:bCs/>
          <w:lang w:bidi="fa-IR"/>
        </w:rPr>
        <w:t>bash</w:t>
      </w:r>
    </w:p>
    <w:p w14:paraId="04D7C01F"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1. </w:t>
      </w:r>
      <w:r w:rsidRPr="004F3543">
        <w:rPr>
          <w:b w:val="0"/>
          <w:bCs/>
          <w:lang w:bidi="fa-IR"/>
        </w:rPr>
        <w:t>Create and activate a new venv</w:t>
      </w:r>
    </w:p>
    <w:p w14:paraId="63F21CA2"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python -m venv new_env</w:t>
      </w:r>
    </w:p>
    <w:p w14:paraId="5A41559B"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source new_env/bin/activate # or .\new_env\Scripts\activate on Windows</w:t>
      </w:r>
    </w:p>
    <w:p w14:paraId="177E0496" w14:textId="77777777" w:rsidR="004F3543" w:rsidRPr="004F3543" w:rsidRDefault="004F3543" w:rsidP="004F3543">
      <w:pPr>
        <w:shd w:val="clear" w:color="auto" w:fill="D9D9D9" w:themeFill="background1" w:themeFillShade="D9"/>
        <w:bidi w:val="0"/>
        <w:ind w:left="567"/>
        <w:rPr>
          <w:b w:val="0"/>
          <w:bCs/>
          <w:lang w:bidi="fa-IR"/>
        </w:rPr>
      </w:pPr>
    </w:p>
    <w:p w14:paraId="5882A9D6"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2. </w:t>
      </w:r>
      <w:r w:rsidRPr="004F3543">
        <w:rPr>
          <w:b w:val="0"/>
          <w:bCs/>
          <w:lang w:bidi="fa-IR"/>
        </w:rPr>
        <w:t>Install everything from the requirements file</w:t>
      </w:r>
    </w:p>
    <w:p w14:paraId="27BA4B30"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pip install -r requirements.txt</w:t>
      </w:r>
    </w:p>
    <w:p w14:paraId="30E33F1D"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p>
    <w:p w14:paraId="18F90ABD"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w:t>
      </w:r>
      <w:r w:rsidRPr="004F3543">
        <w:rPr>
          <w:b w:val="0"/>
          <w:bCs/>
          <w:lang w:bidi="fa-IR"/>
        </w:rPr>
        <w:t>Boom!** Their environment is now an exact clone of yours. This guarantees the project will run correctly, avoiding the "but it works on my machine" problem</w:t>
      </w:r>
      <w:r w:rsidRPr="004F3543">
        <w:rPr>
          <w:b w:val="0"/>
          <w:bCs/>
          <w:rtl/>
          <w:lang w:bidi="fa-IR"/>
        </w:rPr>
        <w:t>.</w:t>
      </w:r>
    </w:p>
    <w:p w14:paraId="251DA7EA" w14:textId="77777777" w:rsidR="004F3543" w:rsidRPr="004F3543" w:rsidRDefault="004F3543" w:rsidP="004F3543">
      <w:pPr>
        <w:shd w:val="clear" w:color="auto" w:fill="D9D9D9" w:themeFill="background1" w:themeFillShade="D9"/>
        <w:bidi w:val="0"/>
        <w:ind w:left="567"/>
        <w:rPr>
          <w:b w:val="0"/>
          <w:bCs/>
          <w:lang w:bidi="fa-IR"/>
        </w:rPr>
      </w:pPr>
    </w:p>
    <w:p w14:paraId="7DBF78C5" w14:textId="77777777" w:rsidR="004F3543" w:rsidRPr="004F3543" w:rsidRDefault="004F3543" w:rsidP="004F3543">
      <w:pPr>
        <w:shd w:val="clear" w:color="auto" w:fill="D9D9D9" w:themeFill="background1" w:themeFillShade="D9"/>
        <w:bidi w:val="0"/>
        <w:ind w:left="567"/>
        <w:rPr>
          <w:b w:val="0"/>
          <w:bCs/>
          <w:lang w:bidi="fa-IR"/>
        </w:rPr>
      </w:pPr>
      <w:r w:rsidRPr="004F3543">
        <w:rPr>
          <w:b w:val="0"/>
          <w:bCs/>
          <w:rtl/>
          <w:lang w:bidi="fa-IR"/>
        </w:rPr>
        <w:t xml:space="preserve">### </w:t>
      </w:r>
      <w:r w:rsidRPr="004F3543">
        <w:rPr>
          <w:b w:val="0"/>
          <w:bCs/>
          <w:lang w:bidi="fa-IR"/>
        </w:rPr>
        <w:t>Summary</w:t>
      </w:r>
    </w:p>
    <w:p w14:paraId="358929AF" w14:textId="77777777" w:rsidR="004F3543" w:rsidRPr="004F3543" w:rsidRDefault="004F3543" w:rsidP="004F3543">
      <w:pPr>
        <w:shd w:val="clear" w:color="auto" w:fill="D9D9D9" w:themeFill="background1" w:themeFillShade="D9"/>
        <w:bidi w:val="0"/>
        <w:ind w:left="567"/>
        <w:rPr>
          <w:b w:val="0"/>
          <w:bCs/>
          <w:lang w:bidi="fa-IR"/>
        </w:rPr>
      </w:pPr>
    </w:p>
    <w:p w14:paraId="27F05A3D" w14:textId="6A10EBD3" w:rsidR="004F3543" w:rsidRPr="004F3543" w:rsidRDefault="004F3543" w:rsidP="004F3543">
      <w:pPr>
        <w:shd w:val="clear" w:color="auto" w:fill="D9D9D9" w:themeFill="background1" w:themeFillShade="D9"/>
        <w:bidi w:val="0"/>
        <w:ind w:left="567"/>
        <w:rPr>
          <w:b w:val="0"/>
          <w:bCs/>
          <w:lang w:bidi="fa-IR"/>
        </w:rPr>
      </w:pPr>
      <w:r w:rsidRPr="004F3543">
        <w:rPr>
          <w:b w:val="0"/>
          <w:bCs/>
          <w:lang w:bidi="fa-IR"/>
        </w:rPr>
        <w:t xml:space="preserve">**Yes, you 100% should install what you need in your `venv`.** That is its purpose. It's a clean, isolated workspace where you consciously build the set of dependencies your project </w:t>
      </w:r>
      <w:r w:rsidRPr="004F3543">
        <w:rPr>
          <w:b w:val="0"/>
          <w:bCs/>
          <w:lang w:bidi="fa-IR"/>
        </w:rPr>
        <w:lastRenderedPageBreak/>
        <w:t>requires, without any pollution from other projects or the global Python installation. This is a fundamental and non-negotiable practice in professional Python development.</w:t>
      </w:r>
    </w:p>
    <w:p w14:paraId="5EA774CB" w14:textId="142F6B5D" w:rsidR="0089150E" w:rsidRPr="0089150E" w:rsidRDefault="0089150E" w:rsidP="004F3543">
      <w:pPr>
        <w:bidi w:val="0"/>
        <w:rPr>
          <w:b w:val="0"/>
          <w:bCs/>
          <w:lang w:bidi="fa-IR"/>
        </w:rPr>
      </w:pPr>
      <w:r w:rsidRPr="0089150E">
        <w:rPr>
          <w:b w:val="0"/>
          <w:bCs/>
          <w:lang w:bidi="fa-IR"/>
        </w:rPr>
        <w:t xml:space="preserve"> *   **Point to Popular Paths:**</w:t>
      </w:r>
    </w:p>
    <w:p w14:paraId="593879EB" w14:textId="77777777" w:rsidR="0089150E" w:rsidRPr="0089150E" w:rsidRDefault="0089150E" w:rsidP="0089150E">
      <w:pPr>
        <w:bidi w:val="0"/>
        <w:rPr>
          <w:b w:val="0"/>
          <w:bCs/>
          <w:lang w:bidi="fa-IR"/>
        </w:rPr>
      </w:pPr>
      <w:r w:rsidRPr="0089150E">
        <w:rPr>
          <w:b w:val="0"/>
          <w:bCs/>
          <w:lang w:bidi="fa-IR"/>
        </w:rPr>
        <w:t xml:space="preserve">        *   **Web Development:** Introduce Flask or Django.</w:t>
      </w:r>
    </w:p>
    <w:p w14:paraId="66AA14F8" w14:textId="77777777" w:rsidR="0089150E" w:rsidRPr="0089150E" w:rsidRDefault="0089150E" w:rsidP="0089150E">
      <w:pPr>
        <w:bidi w:val="0"/>
        <w:rPr>
          <w:b w:val="0"/>
          <w:bCs/>
          <w:lang w:bidi="fa-IR"/>
        </w:rPr>
      </w:pPr>
      <w:r w:rsidRPr="0089150E">
        <w:rPr>
          <w:b w:val="0"/>
          <w:bCs/>
          <w:lang w:bidi="fa-IR"/>
        </w:rPr>
        <w:t xml:space="preserve">        *   **Data Science:** Introduce NumPy, Pandas, and Matplotlib.</w:t>
      </w:r>
    </w:p>
    <w:p w14:paraId="25F35DD0" w14:textId="77777777" w:rsidR="0089150E" w:rsidRPr="0089150E" w:rsidRDefault="0089150E" w:rsidP="0089150E">
      <w:pPr>
        <w:bidi w:val="0"/>
        <w:rPr>
          <w:b w:val="0"/>
          <w:bCs/>
          <w:lang w:bidi="fa-IR"/>
        </w:rPr>
      </w:pPr>
      <w:r w:rsidRPr="0089150E">
        <w:rPr>
          <w:b w:val="0"/>
          <w:bCs/>
          <w:lang w:bidi="fa-IR"/>
        </w:rPr>
        <w:t xml:space="preserve">        *   **Automation/Scripting:** Show examples of automating boring tasks.</w:t>
      </w:r>
    </w:p>
    <w:p w14:paraId="5C954299" w14:textId="77777777" w:rsidR="0089150E" w:rsidRPr="0089150E" w:rsidRDefault="0089150E" w:rsidP="0089150E">
      <w:pPr>
        <w:pStyle w:val="Heading2"/>
        <w:bidi w:val="0"/>
        <w:rPr>
          <w:b w:val="0"/>
          <w:lang w:bidi="fa-IR"/>
        </w:rPr>
      </w:pPr>
      <w:r w:rsidRPr="0089150E">
        <w:rPr>
          <w:b w:val="0"/>
          <w:lang w:bidi="fa-IR"/>
        </w:rPr>
        <w:t>### Teaching Philosophy &amp; Practical Tips:</w:t>
      </w:r>
    </w:p>
    <w:p w14:paraId="6AB8D990" w14:textId="77777777" w:rsidR="0089150E" w:rsidRPr="0089150E" w:rsidRDefault="0089150E" w:rsidP="0089150E">
      <w:pPr>
        <w:bidi w:val="0"/>
        <w:rPr>
          <w:b w:val="0"/>
          <w:bCs/>
          <w:lang w:bidi="fa-IR"/>
        </w:rPr>
      </w:pPr>
      <w:r w:rsidRPr="0089150E">
        <w:rPr>
          <w:b w:val="0"/>
          <w:bCs/>
          <w:lang w:bidi="fa-IR"/>
        </w:rPr>
        <w:t>*   **One Concept at a Time:** Don't overwhelm. Teach a concept, then immediately do a small exercise.</w:t>
      </w:r>
    </w:p>
    <w:p w14:paraId="507F61F2" w14:textId="77777777" w:rsidR="0089150E" w:rsidRPr="0089150E" w:rsidRDefault="0089150E" w:rsidP="0089150E">
      <w:pPr>
        <w:bidi w:val="0"/>
        <w:rPr>
          <w:b w:val="0"/>
          <w:bCs/>
          <w:lang w:bidi="fa-IR"/>
        </w:rPr>
      </w:pPr>
      <w:r w:rsidRPr="0089150E">
        <w:rPr>
          <w:b w:val="0"/>
          <w:bCs/>
          <w:lang w:bidi="fa-IR"/>
        </w:rPr>
        <w:t>*   **Code Together:** Use a live-coding session. Let them see you make mistakes and debug them.</w:t>
      </w:r>
    </w:p>
    <w:p w14:paraId="41DD6BB0" w14:textId="77777777" w:rsidR="0089150E" w:rsidRPr="0089150E" w:rsidRDefault="0089150E" w:rsidP="0089150E">
      <w:pPr>
        <w:bidi w:val="0"/>
        <w:rPr>
          <w:b w:val="0"/>
          <w:bCs/>
          <w:lang w:bidi="fa-IR"/>
        </w:rPr>
      </w:pPr>
      <w:r w:rsidRPr="0089150E">
        <w:rPr>
          <w:b w:val="0"/>
          <w:bCs/>
          <w:lang w:bidi="fa-IR"/>
        </w:rPr>
        <w:t>*   **Projects over Theory:** The goal is to build things. Theory is only useful if it enables building.</w:t>
      </w:r>
    </w:p>
    <w:p w14:paraId="6679128E" w14:textId="77777777" w:rsidR="0089150E" w:rsidRPr="0089150E" w:rsidRDefault="0089150E" w:rsidP="0089150E">
      <w:pPr>
        <w:bidi w:val="0"/>
        <w:rPr>
          <w:b w:val="0"/>
          <w:bCs/>
          <w:lang w:bidi="fa-IR"/>
        </w:rPr>
      </w:pPr>
      <w:r w:rsidRPr="0089150E">
        <w:rPr>
          <w:b w:val="0"/>
          <w:bCs/>
          <w:lang w:bidi="fa-IR"/>
        </w:rPr>
        <w:t>*   **Encourage Curiosity:** The answer to "How do I do X?" should often be "Let's search the official Python documentation together!" This teaches a crucial skill.</w:t>
      </w:r>
    </w:p>
    <w:p w14:paraId="4DC9C6B3" w14:textId="77777777" w:rsidR="0089150E" w:rsidRPr="0089150E" w:rsidRDefault="0089150E" w:rsidP="0089150E">
      <w:pPr>
        <w:bidi w:val="0"/>
        <w:rPr>
          <w:b w:val="0"/>
          <w:bCs/>
          <w:lang w:bidi="fa-IR"/>
        </w:rPr>
      </w:pPr>
      <w:r w:rsidRPr="0089150E">
        <w:rPr>
          <w:b w:val="0"/>
          <w:bCs/>
          <w:lang w:bidi="fa-IR"/>
        </w:rPr>
        <w:t>*   **KISS (Keep It Simple, Stupid):** Start with the simplest possible way to do something. Avoid introducing advanced patterns too early.</w:t>
      </w:r>
    </w:p>
    <w:p w14:paraId="202D2EA9" w14:textId="77777777" w:rsidR="0089150E" w:rsidRPr="0089150E" w:rsidRDefault="0089150E" w:rsidP="0089150E">
      <w:pPr>
        <w:pStyle w:val="Heading3"/>
        <w:bidi w:val="0"/>
        <w:rPr>
          <w:b w:val="0"/>
          <w:lang w:bidi="fa-IR"/>
        </w:rPr>
      </w:pPr>
      <w:r w:rsidRPr="0089150E">
        <w:rPr>
          <w:b w:val="0"/>
          <w:lang w:bidi="fa-IR"/>
        </w:rPr>
        <w:t>**Sample Progression for a Beginner Course:**</w:t>
      </w:r>
    </w:p>
    <w:p w14:paraId="0EC45801" w14:textId="77777777" w:rsidR="0089150E" w:rsidRPr="0089150E" w:rsidRDefault="0089150E" w:rsidP="0089150E">
      <w:pPr>
        <w:bidi w:val="0"/>
        <w:rPr>
          <w:b w:val="0"/>
          <w:bCs/>
          <w:lang w:bidi="fa-IR"/>
        </w:rPr>
      </w:pPr>
      <w:r w:rsidRPr="0089150E">
        <w:rPr>
          <w:b w:val="0"/>
          <w:bCs/>
          <w:lang w:bidi="fa-IR"/>
        </w:rPr>
        <w:t>*   **Lesson 1:** Setup, `print`, variables, basic types.</w:t>
      </w:r>
    </w:p>
    <w:p w14:paraId="1D70D6DD" w14:textId="77777777" w:rsidR="0089150E" w:rsidRPr="0089150E" w:rsidRDefault="0089150E" w:rsidP="0089150E">
      <w:pPr>
        <w:bidi w:val="0"/>
        <w:rPr>
          <w:b w:val="0"/>
          <w:bCs/>
          <w:lang w:bidi="fa-IR"/>
        </w:rPr>
      </w:pPr>
      <w:r w:rsidRPr="0089150E">
        <w:rPr>
          <w:b w:val="0"/>
          <w:bCs/>
          <w:lang w:bidi="fa-IR"/>
        </w:rPr>
        <w:t>*   **Lesson 2:** Input, `if` statements.</w:t>
      </w:r>
    </w:p>
    <w:p w14:paraId="0CEF9C7C" w14:textId="77777777" w:rsidR="0089150E" w:rsidRPr="0089150E" w:rsidRDefault="0089150E" w:rsidP="0089150E">
      <w:pPr>
        <w:bidi w:val="0"/>
        <w:rPr>
          <w:b w:val="0"/>
          <w:bCs/>
          <w:lang w:bidi="fa-IR"/>
        </w:rPr>
      </w:pPr>
      <w:r w:rsidRPr="0089150E">
        <w:rPr>
          <w:b w:val="0"/>
          <w:bCs/>
          <w:lang w:bidi="fa-IR"/>
        </w:rPr>
        <w:t>*   **Lesson 3:** `for` loops and `range()`.</w:t>
      </w:r>
    </w:p>
    <w:p w14:paraId="5F52EF93" w14:textId="77777777" w:rsidR="0089150E" w:rsidRPr="0089150E" w:rsidRDefault="0089150E" w:rsidP="0089150E">
      <w:pPr>
        <w:bidi w:val="0"/>
        <w:rPr>
          <w:b w:val="0"/>
          <w:bCs/>
          <w:lang w:bidi="fa-IR"/>
        </w:rPr>
      </w:pPr>
      <w:r w:rsidRPr="0089150E">
        <w:rPr>
          <w:b w:val="0"/>
          <w:bCs/>
          <w:lang w:bidi="fa-IR"/>
        </w:rPr>
        <w:t>*   **Lesson 4:** `while` loops, `break`, `continue`.</w:t>
      </w:r>
    </w:p>
    <w:p w14:paraId="0BBDD2E4" w14:textId="77777777" w:rsidR="0089150E" w:rsidRPr="0089150E" w:rsidRDefault="0089150E" w:rsidP="0089150E">
      <w:pPr>
        <w:bidi w:val="0"/>
        <w:rPr>
          <w:b w:val="0"/>
          <w:bCs/>
          <w:lang w:bidi="fa-IR"/>
        </w:rPr>
      </w:pPr>
      <w:r w:rsidRPr="0089150E">
        <w:rPr>
          <w:b w:val="0"/>
          <w:bCs/>
          <w:lang w:bidi="fa-IR"/>
        </w:rPr>
        <w:t>*   **Lesson 5:** Lists.</w:t>
      </w:r>
    </w:p>
    <w:p w14:paraId="0C502B4E" w14:textId="77777777" w:rsidR="0089150E" w:rsidRPr="0089150E" w:rsidRDefault="0089150E" w:rsidP="0089150E">
      <w:pPr>
        <w:bidi w:val="0"/>
        <w:rPr>
          <w:b w:val="0"/>
          <w:bCs/>
          <w:lang w:bidi="fa-IR"/>
        </w:rPr>
      </w:pPr>
      <w:r w:rsidRPr="0089150E">
        <w:rPr>
          <w:b w:val="0"/>
          <w:bCs/>
          <w:lang w:bidi="fa-IR"/>
        </w:rPr>
        <w:t>*   **Lesson 6:** Dictionaries.</w:t>
      </w:r>
    </w:p>
    <w:p w14:paraId="7A9A04D5" w14:textId="77777777" w:rsidR="0089150E" w:rsidRPr="0089150E" w:rsidRDefault="0089150E" w:rsidP="0089150E">
      <w:pPr>
        <w:bidi w:val="0"/>
        <w:rPr>
          <w:b w:val="0"/>
          <w:bCs/>
          <w:lang w:bidi="fa-IR"/>
        </w:rPr>
      </w:pPr>
      <w:r w:rsidRPr="0089150E">
        <w:rPr>
          <w:b w:val="0"/>
          <w:bCs/>
          <w:lang w:bidi="fa-IR"/>
        </w:rPr>
        <w:t>*   **Lesson 7:** Functions.</w:t>
      </w:r>
    </w:p>
    <w:p w14:paraId="01B853BF" w14:textId="77777777" w:rsidR="0089150E" w:rsidRPr="0089150E" w:rsidRDefault="0089150E" w:rsidP="0089150E">
      <w:pPr>
        <w:bidi w:val="0"/>
        <w:rPr>
          <w:b w:val="0"/>
          <w:bCs/>
          <w:lang w:bidi="fa-IR"/>
        </w:rPr>
      </w:pPr>
      <w:r w:rsidRPr="0089150E">
        <w:rPr>
          <w:b w:val="0"/>
          <w:bCs/>
          <w:lang w:bidi="fa-IR"/>
        </w:rPr>
        <w:t>*   **Lesson 8:** Capstone Project 1 (e.g., a simple quiz).</w:t>
      </w:r>
    </w:p>
    <w:p w14:paraId="17717D50" w14:textId="77777777" w:rsidR="0089150E" w:rsidRPr="0089150E" w:rsidRDefault="0089150E" w:rsidP="0089150E">
      <w:pPr>
        <w:bidi w:val="0"/>
        <w:rPr>
          <w:b w:val="0"/>
          <w:bCs/>
          <w:lang w:bidi="fa-IR"/>
        </w:rPr>
      </w:pPr>
      <w:r w:rsidRPr="0089150E">
        <w:rPr>
          <w:b w:val="0"/>
          <w:bCs/>
          <w:lang w:bidi="fa-IR"/>
        </w:rPr>
        <w:t>*   **Lesson 9:** Error handling (`try`-`except`).</w:t>
      </w:r>
    </w:p>
    <w:p w14:paraId="77E11F02" w14:textId="77777777" w:rsidR="0089150E" w:rsidRPr="0089150E" w:rsidRDefault="0089150E" w:rsidP="0089150E">
      <w:pPr>
        <w:bidi w:val="0"/>
        <w:rPr>
          <w:b w:val="0"/>
          <w:bCs/>
          <w:lang w:bidi="fa-IR"/>
        </w:rPr>
      </w:pPr>
      <w:r w:rsidRPr="0089150E">
        <w:rPr>
          <w:b w:val="0"/>
          <w:bCs/>
          <w:lang w:bidi="fa-IR"/>
        </w:rPr>
        <w:t>*   **Lesson 10:** Working with files.</w:t>
      </w:r>
    </w:p>
    <w:p w14:paraId="126F825F" w14:textId="77777777" w:rsidR="0089150E" w:rsidRPr="0089150E" w:rsidRDefault="0089150E" w:rsidP="0089150E">
      <w:pPr>
        <w:bidi w:val="0"/>
        <w:rPr>
          <w:b w:val="0"/>
          <w:bCs/>
          <w:lang w:bidi="fa-IR"/>
        </w:rPr>
      </w:pPr>
      <w:r w:rsidRPr="0089150E">
        <w:rPr>
          <w:b w:val="0"/>
          <w:bCs/>
          <w:lang w:bidi="fa-IR"/>
        </w:rPr>
        <w:t>*   **Lesson 11:** List comprehensions.</w:t>
      </w:r>
    </w:p>
    <w:p w14:paraId="5AE926B0" w14:textId="77777777" w:rsidR="0089150E" w:rsidRPr="0089150E" w:rsidRDefault="0089150E" w:rsidP="0089150E">
      <w:pPr>
        <w:bidi w:val="0"/>
        <w:rPr>
          <w:b w:val="0"/>
          <w:bCs/>
          <w:lang w:bidi="fa-IR"/>
        </w:rPr>
      </w:pPr>
      <w:r w:rsidRPr="0089150E">
        <w:rPr>
          <w:b w:val="0"/>
          <w:bCs/>
          <w:lang w:bidi="fa-IR"/>
        </w:rPr>
        <w:t>*   **Lesson 12:** Final Project.</w:t>
      </w:r>
    </w:p>
    <w:p w14:paraId="3D7E2646" w14:textId="77777777" w:rsidR="0089150E" w:rsidRPr="0089150E" w:rsidRDefault="0089150E" w:rsidP="0089150E">
      <w:pPr>
        <w:bidi w:val="0"/>
        <w:rPr>
          <w:b w:val="0"/>
          <w:bCs/>
          <w:rtl/>
          <w:lang w:bidi="fa-IR"/>
        </w:rPr>
      </w:pPr>
    </w:p>
    <w:p w14:paraId="217411D8" w14:textId="2B8F1A55" w:rsidR="000425B1" w:rsidRPr="0089150E" w:rsidRDefault="0089150E" w:rsidP="0089150E">
      <w:pPr>
        <w:bidi w:val="0"/>
        <w:rPr>
          <w:b w:val="0"/>
          <w:bCs/>
          <w:lang w:bidi="fa-IR"/>
        </w:rPr>
      </w:pPr>
      <w:r w:rsidRPr="0089150E">
        <w:rPr>
          <w:b w:val="0"/>
          <w:bCs/>
          <w:lang w:bidi="fa-IR"/>
        </w:rPr>
        <w:t>This structure provides a solid foundation for anyone to then branch out into their area of interest. Good luck with your teaching</w:t>
      </w:r>
    </w:p>
    <w:p w14:paraId="791B6644" w14:textId="77777777" w:rsidR="004F3543" w:rsidRPr="004F3543" w:rsidRDefault="004F3543" w:rsidP="004F3543">
      <w:pPr>
        <w:pStyle w:val="Heading1"/>
        <w:bidi w:val="0"/>
        <w:rPr>
          <w:b w:val="0"/>
        </w:rPr>
      </w:pPr>
      <w:r w:rsidRPr="004F3543">
        <w:rPr>
          <w:b w:val="0"/>
        </w:rPr>
        <w:t>for final give me some question answer</w:t>
      </w:r>
    </w:p>
    <w:p w14:paraId="441AA9F8"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Excellent! A Q&amp;A session is a perfect way to reinforce learning. Here are some fundamental Python questions and answers, ranging from basic to more conceptual, perfect for a final review.</w:t>
      </w:r>
    </w:p>
    <w:p w14:paraId="4DF75E24" w14:textId="77777777" w:rsidR="004F3543" w:rsidRPr="004F3543" w:rsidRDefault="004F3543" w:rsidP="004F3543">
      <w:pPr>
        <w:shd w:val="clear" w:color="auto" w:fill="D9D9D9" w:themeFill="background1" w:themeFillShade="D9"/>
        <w:bidi w:val="0"/>
        <w:rPr>
          <w:b w:val="0"/>
          <w:bCs/>
          <w:rtl/>
          <w:lang w:bidi="fa-IR"/>
        </w:rPr>
      </w:pPr>
    </w:p>
    <w:p w14:paraId="25E37D1F"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Python Basics</w:t>
      </w:r>
    </w:p>
    <w:p w14:paraId="2343D346" w14:textId="77777777" w:rsidR="004F3543" w:rsidRPr="004F3543" w:rsidRDefault="004F3543" w:rsidP="004F3543">
      <w:pPr>
        <w:shd w:val="clear" w:color="auto" w:fill="D9D9D9" w:themeFill="background1" w:themeFillShade="D9"/>
        <w:bidi w:val="0"/>
        <w:rPr>
          <w:b w:val="0"/>
          <w:bCs/>
          <w:rtl/>
          <w:lang w:bidi="fa-IR"/>
        </w:rPr>
      </w:pPr>
    </w:p>
    <w:p w14:paraId="7C0CE311"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**Q1: What are the key differences between a list and a tuple?**</w:t>
      </w:r>
    </w:p>
    <w:p w14:paraId="156FFDB0" w14:textId="77777777" w:rsidR="004F3543" w:rsidRPr="004F3543" w:rsidRDefault="004F3543" w:rsidP="004F3543">
      <w:pPr>
        <w:shd w:val="clear" w:color="auto" w:fill="D9D9D9" w:themeFill="background1" w:themeFillShade="D9"/>
        <w:bidi w:val="0"/>
        <w:rPr>
          <w:b w:val="0"/>
          <w:bCs/>
          <w:rtl/>
          <w:lang w:bidi="fa-IR"/>
        </w:rPr>
      </w:pPr>
    </w:p>
    <w:p w14:paraId="0463FBD1"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**A1:** The main differences are:</w:t>
      </w:r>
    </w:p>
    <w:p w14:paraId="0AC04138"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**Mutability:** Lists are **mutable** (can be changed after creation), while tuples are **immutable** (cannot be changed).</w:t>
      </w:r>
    </w:p>
    <w:p w14:paraId="0C92AEFB"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**Syntax:** Lists are defined with square brackets `[]`, tuples with parentheses `()`.</w:t>
      </w:r>
    </w:p>
    <w:p w14:paraId="724F780C"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**Use Case:** Use lists for collections of items that need to change. Use tuples for data that shouldn't change, like coordinates or database records.</w:t>
      </w:r>
    </w:p>
    <w:p w14:paraId="6DBD4C48" w14:textId="77777777" w:rsidR="004F3543" w:rsidRPr="004F3543" w:rsidRDefault="004F3543" w:rsidP="004F3543">
      <w:pPr>
        <w:shd w:val="clear" w:color="auto" w:fill="D9D9D9" w:themeFill="background1" w:themeFillShade="D9"/>
        <w:bidi w:val="0"/>
        <w:rPr>
          <w:b w:val="0"/>
          <w:bCs/>
          <w:rtl/>
          <w:lang w:bidi="fa-IR"/>
        </w:rPr>
      </w:pPr>
    </w:p>
    <w:p w14:paraId="122463F7"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**Q2: How does a `for` loop in Python differ from one in JavaScript or C?**</w:t>
      </w:r>
    </w:p>
    <w:p w14:paraId="191BAD4F" w14:textId="77777777" w:rsidR="004F3543" w:rsidRPr="004F3543" w:rsidRDefault="004F3543" w:rsidP="004F3543">
      <w:pPr>
        <w:shd w:val="clear" w:color="auto" w:fill="D9D9D9" w:themeFill="background1" w:themeFillShade="D9"/>
        <w:bidi w:val="0"/>
        <w:rPr>
          <w:b w:val="0"/>
          <w:bCs/>
          <w:rtl/>
          <w:lang w:bidi="fa-IR"/>
        </w:rPr>
      </w:pPr>
    </w:p>
    <w:p w14:paraId="55D47A7A"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**A2:** Python's `for` loop is a **"for-each"** loop. It iterates directly over the items of a sequence (like a list, string, or range), not over a numeric index.</w:t>
      </w:r>
    </w:p>
    <w:p w14:paraId="536B7ECC"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You don't need to manage a counter variable (`i`), check the length, or increment the index. It's simpler and less error-prone.</w:t>
      </w:r>
    </w:p>
    <w:p w14:paraId="5DEC4833"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**Python:** `for item in my_list:`</w:t>
      </w:r>
    </w:p>
    <w:p w14:paraId="4C9AC28A"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lastRenderedPageBreak/>
        <w:t>*   **JS/C:** `for (i=0; i &lt; length; i++)`</w:t>
      </w:r>
    </w:p>
    <w:p w14:paraId="68260531" w14:textId="77777777" w:rsidR="004F3543" w:rsidRPr="004F3543" w:rsidRDefault="004F3543" w:rsidP="004F3543">
      <w:pPr>
        <w:shd w:val="clear" w:color="auto" w:fill="D9D9D9" w:themeFill="background1" w:themeFillShade="D9"/>
        <w:bidi w:val="0"/>
        <w:rPr>
          <w:b w:val="0"/>
          <w:bCs/>
          <w:rtl/>
          <w:lang w:bidi="fa-IR"/>
        </w:rPr>
      </w:pPr>
    </w:p>
    <w:p w14:paraId="15A21992"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**Q3: What is the purpose of the `__init__` method in a class?**</w:t>
      </w:r>
    </w:p>
    <w:p w14:paraId="06BBB7AE" w14:textId="77777777" w:rsidR="004F3543" w:rsidRPr="004F3543" w:rsidRDefault="004F3543" w:rsidP="004F3543">
      <w:pPr>
        <w:shd w:val="clear" w:color="auto" w:fill="D9D9D9" w:themeFill="background1" w:themeFillShade="D9"/>
        <w:bidi w:val="0"/>
        <w:rPr>
          <w:b w:val="0"/>
          <w:bCs/>
          <w:rtl/>
          <w:lang w:bidi="fa-IR"/>
        </w:rPr>
      </w:pPr>
    </w:p>
    <w:p w14:paraId="6A82462E"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**A3:** The `__init__` method is the **constructor**. It is automatically called when a new object (instance) of a class is created. Its purpose is to initialize the new object's attributes (its state).</w:t>
      </w:r>
    </w:p>
    <w:p w14:paraId="22CB46DA"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```python</w:t>
      </w:r>
    </w:p>
    <w:p w14:paraId="6B69E180"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class Dog:</w:t>
      </w:r>
    </w:p>
    <w:p w14:paraId="57FCD034"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xml:space="preserve">    def __init__(self, name): # Constructor</w:t>
      </w:r>
    </w:p>
    <w:p w14:paraId="18CC3987"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xml:space="preserve">        self.name = name # Initialize the 'name' attribute</w:t>
      </w:r>
    </w:p>
    <w:p w14:paraId="6DC7B353" w14:textId="77777777" w:rsidR="004F3543" w:rsidRPr="004F3543" w:rsidRDefault="004F3543" w:rsidP="004F3543">
      <w:pPr>
        <w:shd w:val="clear" w:color="auto" w:fill="D9D9D9" w:themeFill="background1" w:themeFillShade="D9"/>
        <w:bidi w:val="0"/>
        <w:rPr>
          <w:b w:val="0"/>
          <w:bCs/>
          <w:rtl/>
          <w:lang w:bidi="fa-IR"/>
        </w:rPr>
      </w:pPr>
    </w:p>
    <w:p w14:paraId="21377BB4"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my_dog = Dog("Rex") # This calls __init__</w:t>
      </w:r>
    </w:p>
    <w:p w14:paraId="6891684D" w14:textId="77777777" w:rsidR="004F3543" w:rsidRPr="004F3543" w:rsidRDefault="004F3543" w:rsidP="004F3543">
      <w:pPr>
        <w:shd w:val="clear" w:color="auto" w:fill="D9D9D9" w:themeFill="background1" w:themeFillShade="D9"/>
        <w:bidi w:val="0"/>
        <w:rPr>
          <w:b w:val="0"/>
          <w:bCs/>
          <w:rtl/>
          <w:lang w:bidi="fa-IR"/>
        </w:rPr>
      </w:pPr>
      <w:r w:rsidRPr="004F3543">
        <w:rPr>
          <w:b w:val="0"/>
          <w:bCs/>
          <w:lang w:bidi="fa-IR"/>
        </w:rPr>
        <w:t>```</w:t>
      </w:r>
    </w:p>
    <w:p w14:paraId="2D5B4FDB" w14:textId="77777777" w:rsidR="004F3543" w:rsidRPr="004F3543" w:rsidRDefault="004F3543" w:rsidP="004F3543">
      <w:pPr>
        <w:shd w:val="clear" w:color="auto" w:fill="D9D9D9" w:themeFill="background1" w:themeFillShade="D9"/>
        <w:bidi w:val="0"/>
        <w:rPr>
          <w:b w:val="0"/>
          <w:bCs/>
          <w:rtl/>
          <w:lang w:bidi="fa-IR"/>
        </w:rPr>
      </w:pPr>
    </w:p>
    <w:p w14:paraId="23133E08"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Functions &amp; Scope</w:t>
      </w:r>
    </w:p>
    <w:p w14:paraId="343F7899" w14:textId="77777777" w:rsidR="004F3543" w:rsidRPr="004F3543" w:rsidRDefault="004F3543" w:rsidP="004F3543">
      <w:pPr>
        <w:shd w:val="clear" w:color="auto" w:fill="D9D9D9" w:themeFill="background1" w:themeFillShade="D9"/>
        <w:bidi w:val="0"/>
        <w:rPr>
          <w:b w:val="0"/>
          <w:bCs/>
          <w:rtl/>
          <w:lang w:bidi="fa-IR"/>
        </w:rPr>
      </w:pPr>
    </w:p>
    <w:p w14:paraId="02024833"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**Q4: What is the difference between a function parameter and an argument?**</w:t>
      </w:r>
    </w:p>
    <w:p w14:paraId="2C986C00" w14:textId="77777777" w:rsidR="004F3543" w:rsidRPr="004F3543" w:rsidRDefault="004F3543" w:rsidP="004F3543">
      <w:pPr>
        <w:shd w:val="clear" w:color="auto" w:fill="D9D9D9" w:themeFill="background1" w:themeFillShade="D9"/>
        <w:bidi w:val="0"/>
        <w:rPr>
          <w:b w:val="0"/>
          <w:bCs/>
          <w:rtl/>
          <w:lang w:bidi="fa-IR"/>
        </w:rPr>
      </w:pPr>
    </w:p>
    <w:p w14:paraId="6E73FA91"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**A4:**</w:t>
      </w:r>
    </w:p>
    <w:p w14:paraId="726070DA"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A **parameter** is the variable listed inside the parentheses in the function *definition*. It's a placeholder.</w:t>
      </w:r>
    </w:p>
    <w:p w14:paraId="78D655DA"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An **argument** is the actual value that is *passed* to the function when it is called.</w:t>
      </w:r>
    </w:p>
    <w:p w14:paraId="51A8735F"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```python</w:t>
      </w:r>
    </w:p>
    <w:p w14:paraId="465EE1FF"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'name' is a parameter</w:t>
      </w:r>
    </w:p>
    <w:p w14:paraId="4110CF59"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lastRenderedPageBreak/>
        <w:t>def greet(name):</w:t>
      </w:r>
    </w:p>
    <w:p w14:paraId="3CEF6FC2"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xml:space="preserve">    print(f"Hello {name}")</w:t>
      </w:r>
    </w:p>
    <w:p w14:paraId="489F4AEE" w14:textId="77777777" w:rsidR="004F3543" w:rsidRPr="004F3543" w:rsidRDefault="004F3543" w:rsidP="004F3543">
      <w:pPr>
        <w:shd w:val="clear" w:color="auto" w:fill="D9D9D9" w:themeFill="background1" w:themeFillShade="D9"/>
        <w:bidi w:val="0"/>
        <w:rPr>
          <w:b w:val="0"/>
          <w:bCs/>
          <w:rtl/>
          <w:lang w:bidi="fa-IR"/>
        </w:rPr>
      </w:pPr>
    </w:p>
    <w:p w14:paraId="220A640E"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"Alice" is an argument</w:t>
      </w:r>
    </w:p>
    <w:p w14:paraId="03AD2D87"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greet("Alice")</w:t>
      </w:r>
    </w:p>
    <w:p w14:paraId="25B84F9D" w14:textId="77777777" w:rsidR="004F3543" w:rsidRPr="004F3543" w:rsidRDefault="004F3543" w:rsidP="004F3543">
      <w:pPr>
        <w:shd w:val="clear" w:color="auto" w:fill="D9D9D9" w:themeFill="background1" w:themeFillShade="D9"/>
        <w:bidi w:val="0"/>
        <w:rPr>
          <w:b w:val="0"/>
          <w:bCs/>
          <w:rtl/>
          <w:lang w:bidi="fa-IR"/>
        </w:rPr>
      </w:pPr>
      <w:r w:rsidRPr="004F3543">
        <w:rPr>
          <w:b w:val="0"/>
          <w:bCs/>
          <w:lang w:bidi="fa-IR"/>
        </w:rPr>
        <w:t>```</w:t>
      </w:r>
    </w:p>
    <w:p w14:paraId="2AD2FD06" w14:textId="77777777" w:rsidR="004F3543" w:rsidRPr="004F3543" w:rsidRDefault="004F3543" w:rsidP="004F3543">
      <w:pPr>
        <w:shd w:val="clear" w:color="auto" w:fill="D9D9D9" w:themeFill="background1" w:themeFillShade="D9"/>
        <w:bidi w:val="0"/>
        <w:rPr>
          <w:b w:val="0"/>
          <w:bCs/>
          <w:rtl/>
          <w:lang w:bidi="fa-IR"/>
        </w:rPr>
      </w:pPr>
    </w:p>
    <w:p w14:paraId="7B41917D"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**Q5: What is the difference between a local variable and a global variable?**</w:t>
      </w:r>
    </w:p>
    <w:p w14:paraId="1D775F19" w14:textId="77777777" w:rsidR="004F3543" w:rsidRPr="004F3543" w:rsidRDefault="004F3543" w:rsidP="004F3543">
      <w:pPr>
        <w:shd w:val="clear" w:color="auto" w:fill="D9D9D9" w:themeFill="background1" w:themeFillShade="D9"/>
        <w:bidi w:val="0"/>
        <w:rPr>
          <w:b w:val="0"/>
          <w:bCs/>
          <w:rtl/>
          <w:lang w:bidi="fa-IR"/>
        </w:rPr>
      </w:pPr>
    </w:p>
    <w:p w14:paraId="07881123"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**A5:**</w:t>
      </w:r>
    </w:p>
    <w:p w14:paraId="0A061108"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A **local variable** is defined inside a function and can only be accessed within that function.</w:t>
      </w:r>
    </w:p>
    <w:p w14:paraId="25C824EB"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A **global variable** is defined outside of all functions and can be accessed from anywhere in the code.</w:t>
      </w:r>
    </w:p>
    <w:p w14:paraId="0A3D0A04"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To *modify* a global variable from inside a function, you must use the `global` keyword.</w:t>
      </w:r>
    </w:p>
    <w:p w14:paraId="62B5E93C" w14:textId="77777777" w:rsidR="004F3543" w:rsidRPr="004F3543" w:rsidRDefault="004F3543" w:rsidP="004F3543">
      <w:pPr>
        <w:shd w:val="clear" w:color="auto" w:fill="D9D9D9" w:themeFill="background1" w:themeFillShade="D9"/>
        <w:bidi w:val="0"/>
        <w:rPr>
          <w:b w:val="0"/>
          <w:bCs/>
          <w:rtl/>
          <w:lang w:bidi="fa-IR"/>
        </w:rPr>
      </w:pPr>
    </w:p>
    <w:p w14:paraId="77C17BF5"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Data Structures</w:t>
      </w:r>
    </w:p>
    <w:p w14:paraId="54BD6C0D" w14:textId="77777777" w:rsidR="004F3543" w:rsidRPr="004F3543" w:rsidRDefault="004F3543" w:rsidP="004F3543">
      <w:pPr>
        <w:shd w:val="clear" w:color="auto" w:fill="D9D9D9" w:themeFill="background1" w:themeFillShade="D9"/>
        <w:bidi w:val="0"/>
        <w:rPr>
          <w:b w:val="0"/>
          <w:bCs/>
          <w:rtl/>
          <w:lang w:bidi="fa-IR"/>
        </w:rPr>
      </w:pPr>
    </w:p>
    <w:p w14:paraId="01E706EB"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**Q6: When would you use a dictionary instead of a list?**</w:t>
      </w:r>
    </w:p>
    <w:p w14:paraId="170110D5" w14:textId="77777777" w:rsidR="004F3543" w:rsidRPr="004F3543" w:rsidRDefault="004F3543" w:rsidP="004F3543">
      <w:pPr>
        <w:shd w:val="clear" w:color="auto" w:fill="D9D9D9" w:themeFill="background1" w:themeFillShade="D9"/>
        <w:bidi w:val="0"/>
        <w:rPr>
          <w:b w:val="0"/>
          <w:bCs/>
          <w:rtl/>
          <w:lang w:bidi="fa-IR"/>
        </w:rPr>
      </w:pPr>
    </w:p>
    <w:p w14:paraId="1EEF7C59"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**A6:** You would use a dictionary when you need to store and retrieve values based on a **unique key** (like a word in a real dictionary), rather than by their numerical index. It's for labeled data.</w:t>
      </w:r>
    </w:p>
    <w:p w14:paraId="648218F4"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**List:** `['Alice', 'Bob', 'Charlie']` (access by index: `people[0]`)</w:t>
      </w:r>
    </w:p>
    <w:p w14:paraId="6E043270"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**Dictionary:** `{'name': 'Alice', 'age': 30}` (access by key: `person['name']`)</w:t>
      </w:r>
    </w:p>
    <w:p w14:paraId="320FDECF" w14:textId="77777777" w:rsidR="004F3543" w:rsidRPr="004F3543" w:rsidRDefault="004F3543" w:rsidP="004F3543">
      <w:pPr>
        <w:shd w:val="clear" w:color="auto" w:fill="D9D9D9" w:themeFill="background1" w:themeFillShade="D9"/>
        <w:bidi w:val="0"/>
        <w:rPr>
          <w:b w:val="0"/>
          <w:bCs/>
          <w:rtl/>
          <w:lang w:bidi="fa-IR"/>
        </w:rPr>
      </w:pPr>
    </w:p>
    <w:p w14:paraId="25E3893C"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**Q7: What is a set useful for?**</w:t>
      </w:r>
    </w:p>
    <w:p w14:paraId="25149B10" w14:textId="77777777" w:rsidR="004F3543" w:rsidRPr="004F3543" w:rsidRDefault="004F3543" w:rsidP="004F3543">
      <w:pPr>
        <w:shd w:val="clear" w:color="auto" w:fill="D9D9D9" w:themeFill="background1" w:themeFillShade="D9"/>
        <w:bidi w:val="0"/>
        <w:rPr>
          <w:b w:val="0"/>
          <w:bCs/>
          <w:rtl/>
          <w:lang w:bidi="fa-IR"/>
        </w:rPr>
      </w:pPr>
    </w:p>
    <w:p w14:paraId="228D8D9B"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**A7:** A set is primarily useful for two things:</w:t>
      </w:r>
    </w:p>
    <w:p w14:paraId="2B7E3027"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1.  **Removing duplicates** from a list: `unique_list = list(set(my_list))`</w:t>
      </w:r>
    </w:p>
    <w:p w14:paraId="230A0E87"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2.  **Testing for membership** very quickly: `if item in my_set:` (This is much faster than checking `if item in my_list` for large collections).</w:t>
      </w:r>
    </w:p>
    <w:p w14:paraId="53DC1A06" w14:textId="77777777" w:rsidR="004F3543" w:rsidRPr="004F3543" w:rsidRDefault="004F3543" w:rsidP="004F3543">
      <w:pPr>
        <w:shd w:val="clear" w:color="auto" w:fill="D9D9D9" w:themeFill="background1" w:themeFillShade="D9"/>
        <w:bidi w:val="0"/>
        <w:rPr>
          <w:b w:val="0"/>
          <w:bCs/>
          <w:rtl/>
          <w:lang w:bidi="fa-IR"/>
        </w:rPr>
      </w:pPr>
    </w:p>
    <w:p w14:paraId="3DDF2EDF"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Pythonic Concepts</w:t>
      </w:r>
    </w:p>
    <w:p w14:paraId="361600EC" w14:textId="77777777" w:rsidR="004F3543" w:rsidRPr="004F3543" w:rsidRDefault="004F3543" w:rsidP="004F3543">
      <w:pPr>
        <w:shd w:val="clear" w:color="auto" w:fill="D9D9D9" w:themeFill="background1" w:themeFillShade="D9"/>
        <w:bidi w:val="0"/>
        <w:rPr>
          <w:b w:val="0"/>
          <w:bCs/>
          <w:rtl/>
          <w:lang w:bidi="fa-IR"/>
        </w:rPr>
      </w:pPr>
    </w:p>
    <w:p w14:paraId="052E2465"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**Q8: What is a list comprehension and why is it useful?**</w:t>
      </w:r>
    </w:p>
    <w:p w14:paraId="5636F52E" w14:textId="77777777" w:rsidR="004F3543" w:rsidRPr="004F3543" w:rsidRDefault="004F3543" w:rsidP="004F3543">
      <w:pPr>
        <w:shd w:val="clear" w:color="auto" w:fill="D9D9D9" w:themeFill="background1" w:themeFillShade="D9"/>
        <w:bidi w:val="0"/>
        <w:rPr>
          <w:b w:val="0"/>
          <w:bCs/>
          <w:rtl/>
          <w:lang w:bidi="fa-IR"/>
        </w:rPr>
      </w:pPr>
    </w:p>
    <w:p w14:paraId="1568D249"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**A8:** A list comprehension is a concise, readable way to create a new list by performing an operation on each item in an existing sequence (optionally with a filter). It's useful because it often replaces multiple lines of a `for` loop and `append()` with a single, clear line.</w:t>
      </w:r>
    </w:p>
    <w:p w14:paraId="7157F58F"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**Loop:** `squares = [] for x in range(5): squares.append(x**2)`</w:t>
      </w:r>
    </w:p>
    <w:p w14:paraId="5674743F"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   **Comprehension:** `squares = [x**2 for x in range(5)]`</w:t>
      </w:r>
    </w:p>
    <w:p w14:paraId="4C9C741F" w14:textId="77777777" w:rsidR="004F3543" w:rsidRPr="004F3543" w:rsidRDefault="004F3543" w:rsidP="004F3543">
      <w:pPr>
        <w:shd w:val="clear" w:color="auto" w:fill="D9D9D9" w:themeFill="background1" w:themeFillShade="D9"/>
        <w:bidi w:val="0"/>
        <w:rPr>
          <w:b w:val="0"/>
          <w:bCs/>
          <w:rtl/>
          <w:lang w:bidi="fa-IR"/>
        </w:rPr>
      </w:pPr>
    </w:p>
    <w:p w14:paraId="291F9DEF"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**Q9: What is the main advantage of using the `with` statement when opening a file?**</w:t>
      </w:r>
    </w:p>
    <w:p w14:paraId="3CFA970B" w14:textId="77777777" w:rsidR="004F3543" w:rsidRPr="004F3543" w:rsidRDefault="004F3543" w:rsidP="004F3543">
      <w:pPr>
        <w:shd w:val="clear" w:color="auto" w:fill="D9D9D9" w:themeFill="background1" w:themeFillShade="D9"/>
        <w:bidi w:val="0"/>
        <w:rPr>
          <w:b w:val="0"/>
          <w:bCs/>
          <w:rtl/>
          <w:lang w:bidi="fa-IR"/>
        </w:rPr>
      </w:pPr>
    </w:p>
    <w:p w14:paraId="748143D4"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**A9:** The `with` statement creates a **context manager**. Its main advantage is that it **automatically closes the file** for you once you exit the block, even if an error occurs. This prevents resource leaks and makes code cleaner and safer.</w:t>
      </w:r>
    </w:p>
    <w:p w14:paraId="1E141D1F" w14:textId="77777777" w:rsidR="004F3543" w:rsidRPr="004F3543" w:rsidRDefault="004F3543" w:rsidP="004F3543">
      <w:pPr>
        <w:shd w:val="clear" w:color="auto" w:fill="D9D9D9" w:themeFill="background1" w:themeFillShade="D9"/>
        <w:bidi w:val="0"/>
        <w:rPr>
          <w:b w:val="0"/>
          <w:bCs/>
          <w:rtl/>
          <w:lang w:bidi="fa-IR"/>
        </w:rPr>
      </w:pPr>
    </w:p>
    <w:p w14:paraId="04ADE08B"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lastRenderedPageBreak/>
        <w:t>### Tools &amp; Best Practices</w:t>
      </w:r>
    </w:p>
    <w:p w14:paraId="1D8BE367" w14:textId="77777777" w:rsidR="004F3543" w:rsidRPr="004F3543" w:rsidRDefault="004F3543" w:rsidP="004F3543">
      <w:pPr>
        <w:shd w:val="clear" w:color="auto" w:fill="D9D9D9" w:themeFill="background1" w:themeFillShade="D9"/>
        <w:bidi w:val="0"/>
        <w:rPr>
          <w:b w:val="0"/>
          <w:bCs/>
          <w:rtl/>
          <w:lang w:bidi="fa-IR"/>
        </w:rPr>
      </w:pPr>
    </w:p>
    <w:p w14:paraId="1A9FB505" w14:textId="77777777" w:rsidR="004F3543" w:rsidRPr="004F3543" w:rsidRDefault="004F3543" w:rsidP="004F3543">
      <w:pPr>
        <w:shd w:val="clear" w:color="auto" w:fill="D9D9D9" w:themeFill="background1" w:themeFillShade="D9"/>
        <w:bidi w:val="0"/>
        <w:rPr>
          <w:b w:val="0"/>
          <w:bCs/>
          <w:lang w:bidi="fa-IR"/>
        </w:rPr>
      </w:pPr>
      <w:r w:rsidRPr="004F3543">
        <w:rPr>
          <w:b w:val="0"/>
          <w:bCs/>
          <w:lang w:bidi="fa-IR"/>
        </w:rPr>
        <w:t>**Q10: Why is it important to use a virtual environment (venv) for each project?**</w:t>
      </w:r>
    </w:p>
    <w:p w14:paraId="7BF0490B" w14:textId="77777777" w:rsidR="004F3543" w:rsidRPr="004F3543" w:rsidRDefault="004F3543" w:rsidP="004F3543">
      <w:pPr>
        <w:shd w:val="clear" w:color="auto" w:fill="D9D9D9" w:themeFill="background1" w:themeFillShade="D9"/>
        <w:bidi w:val="0"/>
        <w:rPr>
          <w:b w:val="0"/>
          <w:bCs/>
          <w:rtl/>
          <w:lang w:bidi="fa-IR"/>
        </w:rPr>
      </w:pPr>
    </w:p>
    <w:p w14:paraId="7B0F5D02" w14:textId="4C2F2F18" w:rsidR="0089150E" w:rsidRDefault="004F3543" w:rsidP="004F3543">
      <w:pPr>
        <w:shd w:val="clear" w:color="auto" w:fill="D9D9D9" w:themeFill="background1" w:themeFillShade="D9"/>
        <w:bidi w:val="0"/>
        <w:rPr>
          <w:b w:val="0"/>
          <w:bCs/>
          <w:lang w:bidi="fa-IR"/>
        </w:rPr>
      </w:pPr>
      <w:r w:rsidRPr="004F3543">
        <w:rPr>
          <w:b w:val="0"/>
          <w:bCs/>
          <w:lang w:bidi="fa-IR"/>
        </w:rPr>
        <w:t>**A10:** It is important for **dependency isolation**. Different projects often require different versions of the same library. A virtual environment creates an isolated "bubble" for each project, so their dependencies don't conflict with each other or the global Python installation. This makes projects more stable, reproducible, and easier to share.</w:t>
      </w:r>
    </w:p>
    <w:p w14:paraId="1A1F811B" w14:textId="3F5E4650" w:rsidR="004F3543" w:rsidRDefault="004F3543" w:rsidP="004F3543">
      <w:pPr>
        <w:pStyle w:val="Heading1"/>
        <w:bidi w:val="0"/>
        <w:rPr>
          <w:lang w:bidi="fa-IR"/>
        </w:rPr>
      </w:pPr>
      <w:r w:rsidRPr="004F3543">
        <w:rPr>
          <w:lang w:bidi="fa-IR"/>
        </w:rPr>
        <w:t xml:space="preserve"> </w:t>
      </w:r>
      <w:r w:rsidRPr="004F3543">
        <w:rPr>
          <w:lang w:bidi="fa-IR"/>
        </w:rPr>
        <w:t>P</w:t>
      </w:r>
      <w:r w:rsidRPr="004F3543">
        <w:rPr>
          <w:lang w:bidi="fa-IR"/>
        </w:rPr>
        <w:t>ytorch</w:t>
      </w:r>
      <w:r>
        <w:rPr>
          <w:lang w:bidi="fa-IR"/>
        </w:rPr>
        <w:t>:</w:t>
      </w:r>
    </w:p>
    <w:p w14:paraId="68CB3D63" w14:textId="77777777" w:rsidR="004F3543" w:rsidRPr="004F3543" w:rsidRDefault="004F3543" w:rsidP="005D61AE">
      <w:pPr>
        <w:pStyle w:val="Heading2"/>
        <w:bidi w:val="0"/>
        <w:rPr>
          <w:b w:val="0"/>
          <w:lang w:bidi="fa-IR"/>
        </w:rPr>
      </w:pPr>
      <w:r w:rsidRPr="004F3543">
        <w:rPr>
          <w:b w:val="0"/>
          <w:lang w:bidi="fa-IR"/>
        </w:rPr>
        <w:t># How to Start Learning AI with PyTorch: A Step-by-Step Guide</w:t>
      </w:r>
    </w:p>
    <w:p w14:paraId="6A14A2DF" w14:textId="77777777" w:rsidR="004F3543" w:rsidRPr="004F3543" w:rsidRDefault="004F3543" w:rsidP="004F3543">
      <w:pPr>
        <w:bidi w:val="0"/>
        <w:rPr>
          <w:b w:val="0"/>
          <w:bCs/>
          <w:lang w:bidi="fa-IR"/>
        </w:rPr>
      </w:pPr>
      <w:r w:rsidRPr="004F3543">
        <w:rPr>
          <w:b w:val="0"/>
          <w:bCs/>
          <w:lang w:bidi="fa-IR"/>
        </w:rPr>
        <w:t>If you're beginning your AI journey and want to use PyTorch as your framework, you're making an excellent choice. PyTorch has become one of the most popular deep learning frameworks, especially in research and industry applications. Here's a comprehensive roadmap to get you started:</w:t>
      </w:r>
    </w:p>
    <w:p w14:paraId="411192A1" w14:textId="77777777" w:rsidR="004F3543" w:rsidRPr="004F3543" w:rsidRDefault="004F3543" w:rsidP="005D61AE">
      <w:pPr>
        <w:pStyle w:val="Heading2"/>
        <w:bidi w:val="0"/>
        <w:rPr>
          <w:b w:val="0"/>
          <w:lang w:bidi="fa-IR"/>
        </w:rPr>
      </w:pPr>
      <w:r w:rsidRPr="004F3543">
        <w:rPr>
          <w:b w:val="0"/>
          <w:lang w:bidi="fa-IR"/>
        </w:rPr>
        <w:t>## 1. Build Your Python Foundation</w:t>
      </w:r>
    </w:p>
    <w:p w14:paraId="71C4017D" w14:textId="77777777" w:rsidR="004F3543" w:rsidRPr="004F3543" w:rsidRDefault="004F3543" w:rsidP="004F3543">
      <w:pPr>
        <w:bidi w:val="0"/>
        <w:rPr>
          <w:b w:val="0"/>
          <w:bCs/>
          <w:lang w:bidi="fa-IR"/>
        </w:rPr>
      </w:pPr>
      <w:r w:rsidRPr="004F3543">
        <w:rPr>
          <w:b w:val="0"/>
          <w:bCs/>
          <w:lang w:bidi="fa-IR"/>
        </w:rPr>
        <w:t>Before diving into PyTorch, you should have a solid grasp of Python programming:</w:t>
      </w:r>
    </w:p>
    <w:p w14:paraId="6E9118ED" w14:textId="77777777" w:rsidR="004F3543" w:rsidRPr="004F3543" w:rsidRDefault="004F3543" w:rsidP="004F3543">
      <w:pPr>
        <w:bidi w:val="0"/>
        <w:rPr>
          <w:b w:val="0"/>
          <w:bCs/>
          <w:lang w:bidi="fa-IR"/>
        </w:rPr>
      </w:pPr>
      <w:r w:rsidRPr="004F3543">
        <w:rPr>
          <w:b w:val="0"/>
          <w:bCs/>
          <w:lang w:bidi="fa-IR"/>
        </w:rPr>
        <w:t xml:space="preserve">- **3-6 months of Python experience** is recommended before starting with PyTorch </w:t>
      </w:r>
    </w:p>
    <w:p w14:paraId="4F762526" w14:textId="77777777" w:rsidR="004F3543" w:rsidRPr="004F3543" w:rsidRDefault="004F3543" w:rsidP="004F3543">
      <w:pPr>
        <w:bidi w:val="0"/>
        <w:rPr>
          <w:b w:val="0"/>
          <w:bCs/>
          <w:lang w:bidi="fa-IR"/>
        </w:rPr>
      </w:pPr>
      <w:r w:rsidRPr="004F3543">
        <w:rPr>
          <w:b w:val="0"/>
          <w:bCs/>
          <w:lang w:bidi="fa-IR"/>
        </w:rPr>
        <w:t>- Focus on Python fundamentals: variables, loops, functions, classes</w:t>
      </w:r>
    </w:p>
    <w:p w14:paraId="027BEFC3" w14:textId="77777777" w:rsidR="004F3543" w:rsidRPr="004F3543" w:rsidRDefault="004F3543" w:rsidP="004F3543">
      <w:pPr>
        <w:bidi w:val="0"/>
        <w:rPr>
          <w:b w:val="0"/>
          <w:bCs/>
          <w:lang w:bidi="fa-IR"/>
        </w:rPr>
      </w:pPr>
      <w:r w:rsidRPr="004F3543">
        <w:rPr>
          <w:b w:val="0"/>
          <w:bCs/>
          <w:lang w:bidi="fa-IR"/>
        </w:rPr>
        <w:t xml:space="preserve">- Learn key libraries like NumPy (PyTorch tensors work similarly to NumPy arrays) </w:t>
      </w:r>
    </w:p>
    <w:p w14:paraId="67A9ADDB" w14:textId="77777777" w:rsidR="004F3543" w:rsidRPr="004F3543" w:rsidRDefault="004F3543" w:rsidP="004F3543">
      <w:pPr>
        <w:bidi w:val="0"/>
        <w:rPr>
          <w:b w:val="0"/>
          <w:bCs/>
          <w:lang w:bidi="fa-IR"/>
        </w:rPr>
      </w:pPr>
      <w:r w:rsidRPr="004F3543">
        <w:rPr>
          <w:b w:val="0"/>
          <w:bCs/>
          <w:lang w:bidi="fa-IR"/>
        </w:rPr>
        <w:t>- Get comfortable with object-oriented programming concepts</w:t>
      </w:r>
    </w:p>
    <w:p w14:paraId="00B346F4" w14:textId="77777777" w:rsidR="004F3543" w:rsidRPr="004F3543" w:rsidRDefault="004F3543" w:rsidP="005D61AE">
      <w:pPr>
        <w:pStyle w:val="Heading2"/>
        <w:bidi w:val="0"/>
        <w:rPr>
          <w:b w:val="0"/>
          <w:lang w:bidi="fa-IR"/>
        </w:rPr>
      </w:pPr>
      <w:r w:rsidRPr="004F3543">
        <w:rPr>
          <w:b w:val="0"/>
          <w:lang w:bidi="fa-IR"/>
        </w:rPr>
        <w:t>## 2. Understand Core Machine Learning Concepts</w:t>
      </w:r>
    </w:p>
    <w:p w14:paraId="6E92EE27" w14:textId="77777777" w:rsidR="004F3543" w:rsidRPr="004F3543" w:rsidRDefault="004F3543" w:rsidP="004F3543">
      <w:pPr>
        <w:bidi w:val="0"/>
        <w:rPr>
          <w:b w:val="0"/>
          <w:bCs/>
          <w:lang w:bidi="fa-IR"/>
        </w:rPr>
      </w:pPr>
      <w:r w:rsidRPr="004F3543">
        <w:rPr>
          <w:b w:val="0"/>
          <w:bCs/>
          <w:lang w:bidi="fa-IR"/>
        </w:rPr>
        <w:t>PyTorch is a tool for implementing machine learning and deep learning models, so you need to understand the fundamentals:</w:t>
      </w:r>
    </w:p>
    <w:p w14:paraId="19F3E5D0" w14:textId="77777777" w:rsidR="004F3543" w:rsidRPr="004F3543" w:rsidRDefault="004F3543" w:rsidP="004F3543">
      <w:pPr>
        <w:bidi w:val="0"/>
        <w:rPr>
          <w:b w:val="0"/>
          <w:bCs/>
          <w:lang w:bidi="fa-IR"/>
        </w:rPr>
      </w:pPr>
      <w:r w:rsidRPr="004F3543">
        <w:rPr>
          <w:b w:val="0"/>
          <w:bCs/>
          <w:lang w:bidi="fa-IR"/>
        </w:rPr>
        <w:t>- Basic machine learning concepts: supervised vs. unsupervised learning</w:t>
      </w:r>
    </w:p>
    <w:p w14:paraId="3CC421A6" w14:textId="77777777" w:rsidR="004F3543" w:rsidRPr="004F3543" w:rsidRDefault="004F3543" w:rsidP="004F3543">
      <w:pPr>
        <w:bidi w:val="0"/>
        <w:rPr>
          <w:b w:val="0"/>
          <w:bCs/>
          <w:lang w:bidi="fa-IR"/>
        </w:rPr>
      </w:pPr>
      <w:r w:rsidRPr="004F3543">
        <w:rPr>
          <w:b w:val="0"/>
          <w:bCs/>
          <w:lang w:bidi="fa-IR"/>
        </w:rPr>
        <w:t>- Common algorithms: linear regression, logistic regression</w:t>
      </w:r>
    </w:p>
    <w:p w14:paraId="4B4BA2EA" w14:textId="77777777" w:rsidR="004F3543" w:rsidRPr="004F3543" w:rsidRDefault="004F3543" w:rsidP="004F3543">
      <w:pPr>
        <w:bidi w:val="0"/>
        <w:rPr>
          <w:b w:val="0"/>
          <w:bCs/>
          <w:lang w:bidi="fa-IR"/>
        </w:rPr>
      </w:pPr>
      <w:r w:rsidRPr="004F3543">
        <w:rPr>
          <w:b w:val="0"/>
          <w:bCs/>
          <w:lang w:bidi="fa-IR"/>
        </w:rPr>
        <w:t>- Model evaluation metrics: accuracy, precision, recall</w:t>
      </w:r>
    </w:p>
    <w:p w14:paraId="2FB5BB08" w14:textId="77777777" w:rsidR="004F3543" w:rsidRPr="004F3543" w:rsidRDefault="004F3543" w:rsidP="004F3543">
      <w:pPr>
        <w:bidi w:val="0"/>
        <w:rPr>
          <w:b w:val="0"/>
          <w:bCs/>
          <w:lang w:bidi="fa-IR"/>
        </w:rPr>
      </w:pPr>
      <w:r w:rsidRPr="004F3543">
        <w:rPr>
          <w:b w:val="0"/>
          <w:bCs/>
          <w:lang w:bidi="fa-IR"/>
        </w:rPr>
        <w:t>- The machine learning workflow: data preparation, training, evaluation</w:t>
      </w:r>
    </w:p>
    <w:p w14:paraId="2ABF2094" w14:textId="77777777" w:rsidR="004F3543" w:rsidRPr="004F3543" w:rsidRDefault="004F3543" w:rsidP="004F3543">
      <w:pPr>
        <w:bidi w:val="0"/>
        <w:rPr>
          <w:b w:val="0"/>
          <w:bCs/>
          <w:lang w:bidi="fa-IR"/>
        </w:rPr>
      </w:pPr>
      <w:r w:rsidRPr="004F3543">
        <w:rPr>
          <w:b w:val="0"/>
          <w:bCs/>
          <w:lang w:bidi="fa-IR"/>
        </w:rPr>
        <w:lastRenderedPageBreak/>
        <w:t>If you're completely new to ML, consider taking a beginner machine learning course first .</w:t>
      </w:r>
    </w:p>
    <w:p w14:paraId="313F1D85" w14:textId="77777777" w:rsidR="004F3543" w:rsidRPr="004F3543" w:rsidRDefault="004F3543" w:rsidP="005D61AE">
      <w:pPr>
        <w:pStyle w:val="Heading2"/>
        <w:bidi w:val="0"/>
        <w:rPr>
          <w:b w:val="0"/>
          <w:lang w:bidi="fa-IR"/>
        </w:rPr>
      </w:pPr>
      <w:r w:rsidRPr="004F3543">
        <w:rPr>
          <w:b w:val="0"/>
          <w:lang w:bidi="fa-IR"/>
        </w:rPr>
        <w:t>## 3. Learn PyTorch Fundamentals</w:t>
      </w:r>
    </w:p>
    <w:p w14:paraId="39A248B5" w14:textId="77777777" w:rsidR="004F3543" w:rsidRPr="004F3543" w:rsidRDefault="004F3543" w:rsidP="004F3543">
      <w:pPr>
        <w:bidi w:val="0"/>
        <w:rPr>
          <w:b w:val="0"/>
          <w:bCs/>
          <w:lang w:bidi="fa-IR"/>
        </w:rPr>
      </w:pPr>
      <w:r w:rsidRPr="004F3543">
        <w:rPr>
          <w:b w:val="0"/>
          <w:bCs/>
          <w:lang w:bidi="fa-IR"/>
        </w:rPr>
        <w:t>Start with PyTorch's core components:</w:t>
      </w:r>
    </w:p>
    <w:p w14:paraId="2B911FAA" w14:textId="77777777" w:rsidR="004F3543" w:rsidRPr="004F3543" w:rsidRDefault="004F3543" w:rsidP="004F3543">
      <w:pPr>
        <w:bidi w:val="0"/>
        <w:rPr>
          <w:b w:val="0"/>
          <w:bCs/>
          <w:lang w:bidi="fa-IR"/>
        </w:rPr>
      </w:pPr>
      <w:r w:rsidRPr="004F3543">
        <w:rPr>
          <w:b w:val="0"/>
          <w:bCs/>
          <w:lang w:bidi="fa-IR"/>
        </w:rPr>
        <w:t xml:space="preserve">- **Tensors**: The fundamental data structure in PyTorch (similar to NumPy arrays but with GPU acceleration) </w:t>
      </w:r>
    </w:p>
    <w:p w14:paraId="79788A88" w14:textId="77777777" w:rsidR="004F3543" w:rsidRPr="004F3543" w:rsidRDefault="004F3543" w:rsidP="004F3543">
      <w:pPr>
        <w:bidi w:val="0"/>
        <w:rPr>
          <w:b w:val="0"/>
          <w:bCs/>
          <w:lang w:bidi="fa-IR"/>
        </w:rPr>
      </w:pPr>
      <w:r w:rsidRPr="004F3543">
        <w:rPr>
          <w:b w:val="0"/>
          <w:bCs/>
          <w:lang w:bidi="fa-IR"/>
        </w:rPr>
        <w:t xml:space="preserve">  - Learn about different tensor types: scalars (0D), vectors (1D), matrices (2D), and higher-dimensional tensors </w:t>
      </w:r>
    </w:p>
    <w:p w14:paraId="20677214" w14:textId="77777777" w:rsidR="004F3543" w:rsidRPr="004F3543" w:rsidRDefault="004F3543" w:rsidP="004F3543">
      <w:pPr>
        <w:bidi w:val="0"/>
        <w:rPr>
          <w:b w:val="0"/>
          <w:bCs/>
          <w:lang w:bidi="fa-IR"/>
        </w:rPr>
      </w:pPr>
      <w:r w:rsidRPr="004F3543">
        <w:rPr>
          <w:b w:val="0"/>
          <w:bCs/>
          <w:lang w:bidi="fa-IR"/>
        </w:rPr>
        <w:t xml:space="preserve">  - Practice tensor operations: creation, indexing, arithmetic</w:t>
      </w:r>
    </w:p>
    <w:p w14:paraId="3B9027AE" w14:textId="77777777" w:rsidR="004F3543" w:rsidRPr="004F3543" w:rsidRDefault="004F3543" w:rsidP="004F3543">
      <w:pPr>
        <w:bidi w:val="0"/>
        <w:rPr>
          <w:b w:val="0"/>
          <w:bCs/>
          <w:lang w:bidi="fa-IR"/>
        </w:rPr>
      </w:pPr>
      <w:r w:rsidRPr="004F3543">
        <w:rPr>
          <w:b w:val="0"/>
          <w:bCs/>
          <w:lang w:bidi="fa-IR"/>
        </w:rPr>
        <w:t xml:space="preserve">- **Autograd**: PyTorch's automatic differentiation system that computes gradients for optimization </w:t>
      </w:r>
    </w:p>
    <w:p w14:paraId="244F23D1" w14:textId="77777777" w:rsidR="004F3543" w:rsidRPr="004F3543" w:rsidRDefault="004F3543" w:rsidP="004F3543">
      <w:pPr>
        <w:bidi w:val="0"/>
        <w:rPr>
          <w:b w:val="0"/>
          <w:bCs/>
          <w:lang w:bidi="fa-IR"/>
        </w:rPr>
      </w:pPr>
      <w:r w:rsidRPr="004F3543">
        <w:rPr>
          <w:b w:val="0"/>
          <w:bCs/>
          <w:lang w:bidi="fa-IR"/>
        </w:rPr>
        <w:t>- **Neural network basics**: Understand how to build simple networks using `torch.nn`</w:t>
      </w:r>
    </w:p>
    <w:p w14:paraId="1091F8EB" w14:textId="77777777" w:rsidR="004F3543" w:rsidRPr="004F3543" w:rsidRDefault="004F3543" w:rsidP="004F3543">
      <w:pPr>
        <w:bidi w:val="0"/>
        <w:rPr>
          <w:b w:val="0"/>
          <w:bCs/>
          <w:lang w:bidi="fa-IR"/>
        </w:rPr>
      </w:pPr>
      <w:r w:rsidRPr="004F3543">
        <w:rPr>
          <w:b w:val="0"/>
          <w:bCs/>
          <w:lang w:bidi="fa-IR"/>
        </w:rPr>
        <w:t>The official PyTorch "Learning PyTorch with Examples" tutorial is an excellent starting point .</w:t>
      </w:r>
    </w:p>
    <w:p w14:paraId="6858413E" w14:textId="77777777" w:rsidR="004F3543" w:rsidRPr="004F3543" w:rsidRDefault="004F3543" w:rsidP="005D61AE">
      <w:pPr>
        <w:pStyle w:val="Heading2"/>
        <w:bidi w:val="0"/>
        <w:rPr>
          <w:b w:val="0"/>
          <w:lang w:bidi="fa-IR"/>
        </w:rPr>
      </w:pPr>
      <w:r w:rsidRPr="004F3543">
        <w:rPr>
          <w:b w:val="0"/>
          <w:lang w:bidi="fa-IR"/>
        </w:rPr>
        <w:t>## 4. Follow a Structured PyTorch Course</w:t>
      </w:r>
    </w:p>
    <w:p w14:paraId="5191C9C4" w14:textId="77777777" w:rsidR="004F3543" w:rsidRPr="004F3543" w:rsidRDefault="004F3543" w:rsidP="004F3543">
      <w:pPr>
        <w:bidi w:val="0"/>
        <w:rPr>
          <w:b w:val="0"/>
          <w:bCs/>
          <w:lang w:bidi="fa-IR"/>
        </w:rPr>
      </w:pPr>
      <w:r w:rsidRPr="004F3543">
        <w:rPr>
          <w:b w:val="0"/>
          <w:bCs/>
          <w:lang w:bidi="fa-IR"/>
        </w:rPr>
        <w:t>Consider these high-quality PyTorch learning resources:</w:t>
      </w:r>
    </w:p>
    <w:p w14:paraId="6091CADC" w14:textId="77777777" w:rsidR="004F3543" w:rsidRPr="004F3543" w:rsidRDefault="004F3543" w:rsidP="004F3543">
      <w:pPr>
        <w:bidi w:val="0"/>
        <w:rPr>
          <w:b w:val="0"/>
          <w:bCs/>
          <w:lang w:bidi="fa-IR"/>
        </w:rPr>
      </w:pPr>
      <w:r w:rsidRPr="004F3543">
        <w:rPr>
          <w:b w:val="0"/>
          <w:bCs/>
          <w:lang w:bidi="fa-IR"/>
        </w:rPr>
        <w:t xml:space="preserve">- **Zero to Mastery: Learn PyTorch for Deep Learning** </w:t>
      </w:r>
    </w:p>
    <w:p w14:paraId="542031A9" w14:textId="77777777" w:rsidR="004F3543" w:rsidRPr="004F3543" w:rsidRDefault="004F3543" w:rsidP="004F3543">
      <w:pPr>
        <w:bidi w:val="0"/>
        <w:rPr>
          <w:b w:val="0"/>
          <w:bCs/>
          <w:lang w:bidi="fa-IR"/>
        </w:rPr>
      </w:pPr>
      <w:r w:rsidRPr="004F3543">
        <w:rPr>
          <w:b w:val="0"/>
          <w:bCs/>
          <w:lang w:bidi="fa-IR"/>
        </w:rPr>
        <w:t xml:space="preserve">  - Comprehensive course covering fundamentals to advanced topics</w:t>
      </w:r>
    </w:p>
    <w:p w14:paraId="721E1521" w14:textId="77777777" w:rsidR="004F3543" w:rsidRPr="004F3543" w:rsidRDefault="004F3543" w:rsidP="004F3543">
      <w:pPr>
        <w:bidi w:val="0"/>
        <w:rPr>
          <w:b w:val="0"/>
          <w:bCs/>
          <w:lang w:bidi="fa-IR"/>
        </w:rPr>
      </w:pPr>
      <w:r w:rsidRPr="004F3543">
        <w:rPr>
          <w:b w:val="0"/>
          <w:bCs/>
          <w:lang w:bidi="fa-IR"/>
        </w:rPr>
        <w:t xml:space="preserve">  - Hands-on approach with three milestone projects</w:t>
      </w:r>
    </w:p>
    <w:p w14:paraId="071D930B" w14:textId="77777777" w:rsidR="004F3543" w:rsidRPr="004F3543" w:rsidRDefault="004F3543" w:rsidP="004F3543">
      <w:pPr>
        <w:bidi w:val="0"/>
        <w:rPr>
          <w:b w:val="0"/>
          <w:bCs/>
          <w:lang w:bidi="fa-IR"/>
        </w:rPr>
      </w:pPr>
      <w:r w:rsidRPr="004F3543">
        <w:rPr>
          <w:b w:val="0"/>
          <w:bCs/>
          <w:lang w:bidi="fa-IR"/>
        </w:rPr>
        <w:t xml:space="preserve">  - Covers computer vision, custom datasets, transfer learning, and model deployment</w:t>
      </w:r>
    </w:p>
    <w:p w14:paraId="149ED0CF" w14:textId="77777777" w:rsidR="004F3543" w:rsidRPr="004F3543" w:rsidRDefault="004F3543" w:rsidP="004F3543">
      <w:pPr>
        <w:bidi w:val="0"/>
        <w:rPr>
          <w:b w:val="0"/>
          <w:bCs/>
          <w:lang w:bidi="fa-IR"/>
        </w:rPr>
      </w:pPr>
      <w:r w:rsidRPr="004F3543">
        <w:rPr>
          <w:b w:val="0"/>
          <w:bCs/>
          <w:lang w:bidi="fa-IR"/>
        </w:rPr>
        <w:t xml:space="preserve">- **PyTorch Bootcamp by OpenCV University** </w:t>
      </w:r>
    </w:p>
    <w:p w14:paraId="2BBD5770" w14:textId="77777777" w:rsidR="004F3543" w:rsidRPr="004F3543" w:rsidRDefault="004F3543" w:rsidP="004F3543">
      <w:pPr>
        <w:bidi w:val="0"/>
        <w:rPr>
          <w:b w:val="0"/>
          <w:bCs/>
          <w:lang w:bidi="fa-IR"/>
        </w:rPr>
      </w:pPr>
      <w:r w:rsidRPr="004F3543">
        <w:rPr>
          <w:b w:val="0"/>
          <w:bCs/>
          <w:lang w:bidi="fa-IR"/>
        </w:rPr>
        <w:t xml:space="preserve">  - Free 5-hour intensive course</w:t>
      </w:r>
    </w:p>
    <w:p w14:paraId="19D02D0C" w14:textId="77777777" w:rsidR="004F3543" w:rsidRPr="004F3543" w:rsidRDefault="004F3543" w:rsidP="004F3543">
      <w:pPr>
        <w:bidi w:val="0"/>
        <w:rPr>
          <w:b w:val="0"/>
          <w:bCs/>
          <w:lang w:bidi="fa-IR"/>
        </w:rPr>
      </w:pPr>
      <w:r w:rsidRPr="004F3543">
        <w:rPr>
          <w:b w:val="0"/>
          <w:bCs/>
          <w:lang w:bidi="fa-IR"/>
        </w:rPr>
        <w:t xml:space="preserve">  - Covers tensors, neural networks, and real-world applications</w:t>
      </w:r>
    </w:p>
    <w:p w14:paraId="625CD22A" w14:textId="77777777" w:rsidR="004F3543" w:rsidRPr="004F3543" w:rsidRDefault="004F3543" w:rsidP="004F3543">
      <w:pPr>
        <w:bidi w:val="0"/>
        <w:rPr>
          <w:b w:val="0"/>
          <w:bCs/>
          <w:lang w:bidi="fa-IR"/>
        </w:rPr>
      </w:pPr>
      <w:r w:rsidRPr="004F3543">
        <w:rPr>
          <w:b w:val="0"/>
          <w:bCs/>
          <w:lang w:bidi="fa-IR"/>
        </w:rPr>
        <w:t xml:space="preserve">  - Includes object detection and segmentation projects</w:t>
      </w:r>
    </w:p>
    <w:p w14:paraId="1DF786ED" w14:textId="77777777" w:rsidR="004F3543" w:rsidRPr="004F3543" w:rsidRDefault="004F3543" w:rsidP="004F3543">
      <w:pPr>
        <w:bidi w:val="0"/>
        <w:rPr>
          <w:b w:val="0"/>
          <w:bCs/>
          <w:lang w:bidi="fa-IR"/>
        </w:rPr>
      </w:pPr>
      <w:r w:rsidRPr="004F3543">
        <w:rPr>
          <w:b w:val="0"/>
          <w:bCs/>
          <w:lang w:bidi="fa-IR"/>
        </w:rPr>
        <w:t xml:space="preserve">- **DataCamp's PyTorch courses** </w:t>
      </w:r>
    </w:p>
    <w:p w14:paraId="3BFFFAA1" w14:textId="77777777" w:rsidR="004F3543" w:rsidRPr="004F3543" w:rsidRDefault="004F3543" w:rsidP="004F3543">
      <w:pPr>
        <w:bidi w:val="0"/>
        <w:rPr>
          <w:b w:val="0"/>
          <w:bCs/>
          <w:lang w:bidi="fa-IR"/>
        </w:rPr>
      </w:pPr>
      <w:r w:rsidRPr="004F3543">
        <w:rPr>
          <w:b w:val="0"/>
          <w:bCs/>
          <w:lang w:bidi="fa-IR"/>
        </w:rPr>
        <w:t xml:space="preserve">  - "Introduction to Deep Learning with PyTorch" (4 hours)</w:t>
      </w:r>
    </w:p>
    <w:p w14:paraId="663EC5BB" w14:textId="77777777" w:rsidR="004F3543" w:rsidRPr="004F3543" w:rsidRDefault="004F3543" w:rsidP="004F3543">
      <w:pPr>
        <w:bidi w:val="0"/>
        <w:rPr>
          <w:b w:val="0"/>
          <w:bCs/>
          <w:lang w:bidi="fa-IR"/>
        </w:rPr>
      </w:pPr>
      <w:r w:rsidRPr="004F3543">
        <w:rPr>
          <w:b w:val="0"/>
          <w:bCs/>
          <w:lang w:bidi="fa-IR"/>
        </w:rPr>
        <w:t xml:space="preserve">  - "Intermediate Deep Learning with PyTorch" (4 hours)</w:t>
      </w:r>
    </w:p>
    <w:p w14:paraId="11348F92" w14:textId="77777777" w:rsidR="004F3543" w:rsidRPr="004F3543" w:rsidRDefault="004F3543" w:rsidP="004F3543">
      <w:pPr>
        <w:bidi w:val="0"/>
        <w:rPr>
          <w:b w:val="0"/>
          <w:bCs/>
          <w:lang w:bidi="fa-IR"/>
        </w:rPr>
      </w:pPr>
      <w:r w:rsidRPr="004F3543">
        <w:rPr>
          <w:b w:val="0"/>
          <w:bCs/>
          <w:lang w:bidi="fa-IR"/>
        </w:rPr>
        <w:t xml:space="preserve">  - "Deep Learning for Images with PyTorch" (4 hours)</w:t>
      </w:r>
    </w:p>
    <w:p w14:paraId="1C094766" w14:textId="77777777" w:rsidR="004F3543" w:rsidRPr="004F3543" w:rsidRDefault="004F3543" w:rsidP="005D61AE">
      <w:pPr>
        <w:pStyle w:val="Heading2"/>
        <w:bidi w:val="0"/>
        <w:rPr>
          <w:b w:val="0"/>
          <w:lang w:bidi="fa-IR"/>
        </w:rPr>
      </w:pPr>
      <w:r w:rsidRPr="004F3543">
        <w:rPr>
          <w:b w:val="0"/>
          <w:lang w:bidi="fa-IR"/>
        </w:rPr>
        <w:t>## 5. Master the PyTorch Workflow</w:t>
      </w:r>
    </w:p>
    <w:p w14:paraId="2B04E2CE" w14:textId="77777777" w:rsidR="004F3543" w:rsidRPr="004F3543" w:rsidRDefault="004F3543" w:rsidP="004F3543">
      <w:pPr>
        <w:bidi w:val="0"/>
        <w:rPr>
          <w:b w:val="0"/>
          <w:bCs/>
          <w:rtl/>
          <w:lang w:bidi="fa-IR"/>
        </w:rPr>
      </w:pPr>
    </w:p>
    <w:p w14:paraId="757DCF00" w14:textId="77777777" w:rsidR="004F3543" w:rsidRPr="004F3543" w:rsidRDefault="004F3543" w:rsidP="005D61AE">
      <w:pPr>
        <w:pStyle w:val="Heading2"/>
        <w:bidi w:val="0"/>
        <w:rPr>
          <w:b w:val="0"/>
          <w:lang w:bidi="fa-IR"/>
        </w:rPr>
      </w:pPr>
      <w:r w:rsidRPr="004F3543">
        <w:rPr>
          <w:b w:val="0"/>
          <w:lang w:bidi="fa-IR"/>
        </w:rPr>
        <w:lastRenderedPageBreak/>
        <w:t xml:space="preserve">Learn the standard PyTorch workflow which includes: </w:t>
      </w:r>
    </w:p>
    <w:p w14:paraId="6EC16B23" w14:textId="77777777" w:rsidR="004F3543" w:rsidRPr="004F3543" w:rsidRDefault="004F3543" w:rsidP="004F3543">
      <w:pPr>
        <w:bidi w:val="0"/>
        <w:rPr>
          <w:b w:val="0"/>
          <w:bCs/>
          <w:lang w:bidi="fa-IR"/>
        </w:rPr>
      </w:pPr>
      <w:r w:rsidRPr="004F3543">
        <w:rPr>
          <w:b w:val="0"/>
          <w:bCs/>
          <w:lang w:bidi="fa-IR"/>
        </w:rPr>
        <w:t>1. **Data preparation**: Creating and loading datasets, splitting into train/test sets</w:t>
      </w:r>
    </w:p>
    <w:p w14:paraId="0D3806FE" w14:textId="77777777" w:rsidR="004F3543" w:rsidRPr="004F3543" w:rsidRDefault="004F3543" w:rsidP="004F3543">
      <w:pPr>
        <w:bidi w:val="0"/>
        <w:rPr>
          <w:b w:val="0"/>
          <w:bCs/>
          <w:lang w:bidi="fa-IR"/>
        </w:rPr>
      </w:pPr>
      <w:r w:rsidRPr="004F3543">
        <w:rPr>
          <w:b w:val="0"/>
          <w:bCs/>
          <w:lang w:bidi="fa-IR"/>
        </w:rPr>
        <w:t>2. **Model building**: Designing neural network architectures</w:t>
      </w:r>
    </w:p>
    <w:p w14:paraId="3970F9B1" w14:textId="77777777" w:rsidR="004F3543" w:rsidRPr="004F3543" w:rsidRDefault="004F3543" w:rsidP="004F3543">
      <w:pPr>
        <w:bidi w:val="0"/>
        <w:rPr>
          <w:b w:val="0"/>
          <w:bCs/>
          <w:lang w:bidi="fa-IR"/>
        </w:rPr>
      </w:pPr>
      <w:r w:rsidRPr="004F3543">
        <w:rPr>
          <w:b w:val="0"/>
          <w:bCs/>
          <w:lang w:bidi="fa-IR"/>
        </w:rPr>
        <w:t>3. **Training**: Implementing training loops, choosing loss functions and optimizers</w:t>
      </w:r>
    </w:p>
    <w:p w14:paraId="3E27D6B7" w14:textId="77777777" w:rsidR="004F3543" w:rsidRPr="004F3543" w:rsidRDefault="004F3543" w:rsidP="004F3543">
      <w:pPr>
        <w:bidi w:val="0"/>
        <w:rPr>
          <w:b w:val="0"/>
          <w:bCs/>
          <w:lang w:bidi="fa-IR"/>
        </w:rPr>
      </w:pPr>
      <w:r w:rsidRPr="004F3543">
        <w:rPr>
          <w:b w:val="0"/>
          <w:bCs/>
          <w:lang w:bidi="fa-IR"/>
        </w:rPr>
        <w:t>4. **Evaluation**: Testing model performance on unseen data</w:t>
      </w:r>
    </w:p>
    <w:p w14:paraId="1964F509" w14:textId="77777777" w:rsidR="004F3543" w:rsidRPr="004F3543" w:rsidRDefault="004F3543" w:rsidP="004F3543">
      <w:pPr>
        <w:bidi w:val="0"/>
        <w:rPr>
          <w:b w:val="0"/>
          <w:bCs/>
          <w:lang w:bidi="fa-IR"/>
        </w:rPr>
      </w:pPr>
      <w:r w:rsidRPr="004F3543">
        <w:rPr>
          <w:b w:val="0"/>
          <w:bCs/>
          <w:lang w:bidi="fa-IR"/>
        </w:rPr>
        <w:t>5. **Saving/Loading**: Persisting models for later use</w:t>
      </w:r>
    </w:p>
    <w:p w14:paraId="511929D8" w14:textId="77777777" w:rsidR="004F3543" w:rsidRPr="004F3543" w:rsidRDefault="004F3543" w:rsidP="004F3543">
      <w:pPr>
        <w:bidi w:val="0"/>
        <w:rPr>
          <w:b w:val="0"/>
          <w:bCs/>
          <w:lang w:bidi="fa-IR"/>
        </w:rPr>
      </w:pPr>
      <w:r w:rsidRPr="004F3543">
        <w:rPr>
          <w:b w:val="0"/>
          <w:bCs/>
          <w:lang w:bidi="fa-IR"/>
        </w:rPr>
        <w:t>6. **Deployment**: Making models available for production use</w:t>
      </w:r>
    </w:p>
    <w:p w14:paraId="074C77D7" w14:textId="77777777" w:rsidR="004F3543" w:rsidRPr="004F3543" w:rsidRDefault="004F3543" w:rsidP="005D61AE">
      <w:pPr>
        <w:pStyle w:val="Heading2"/>
        <w:bidi w:val="0"/>
        <w:rPr>
          <w:b w:val="0"/>
          <w:lang w:bidi="fa-IR"/>
        </w:rPr>
      </w:pPr>
      <w:r w:rsidRPr="004F3543">
        <w:rPr>
          <w:b w:val="0"/>
          <w:lang w:bidi="fa-IR"/>
        </w:rPr>
        <w:t>## 6. Work on Practical Projects</w:t>
      </w:r>
    </w:p>
    <w:p w14:paraId="1F4BDC02" w14:textId="77777777" w:rsidR="004F3543" w:rsidRPr="004F3543" w:rsidRDefault="004F3543" w:rsidP="004F3543">
      <w:pPr>
        <w:bidi w:val="0"/>
        <w:rPr>
          <w:b w:val="0"/>
          <w:bCs/>
          <w:lang w:bidi="fa-IR"/>
        </w:rPr>
      </w:pPr>
      <w:r w:rsidRPr="004F3543">
        <w:rPr>
          <w:b w:val="0"/>
          <w:bCs/>
          <w:lang w:bidi="fa-IR"/>
        </w:rPr>
        <w:t>Apply your knowledge through hands-on projects:</w:t>
      </w:r>
    </w:p>
    <w:p w14:paraId="161109D2" w14:textId="77777777" w:rsidR="004F3543" w:rsidRPr="004F3543" w:rsidRDefault="004F3543" w:rsidP="004F3543">
      <w:pPr>
        <w:bidi w:val="0"/>
        <w:rPr>
          <w:b w:val="0"/>
          <w:bCs/>
          <w:lang w:bidi="fa-IR"/>
        </w:rPr>
      </w:pPr>
      <w:r w:rsidRPr="004F3543">
        <w:rPr>
          <w:b w:val="0"/>
          <w:bCs/>
          <w:lang w:bidi="fa-IR"/>
        </w:rPr>
        <w:t xml:space="preserve">- Start simple: Linear regression, basic classification </w:t>
      </w:r>
    </w:p>
    <w:p w14:paraId="26B28D3D" w14:textId="77777777" w:rsidR="004F3543" w:rsidRPr="004F3543" w:rsidRDefault="004F3543" w:rsidP="004F3543">
      <w:pPr>
        <w:bidi w:val="0"/>
        <w:rPr>
          <w:b w:val="0"/>
          <w:bCs/>
          <w:lang w:bidi="fa-IR"/>
        </w:rPr>
      </w:pPr>
      <w:r w:rsidRPr="004F3543">
        <w:rPr>
          <w:b w:val="0"/>
          <w:bCs/>
          <w:lang w:bidi="fa-IR"/>
        </w:rPr>
        <w:t xml:space="preserve">- Move to computer vision: Image classification with CNNs </w:t>
      </w:r>
    </w:p>
    <w:p w14:paraId="2AE12FBC" w14:textId="77777777" w:rsidR="004F3543" w:rsidRPr="004F3543" w:rsidRDefault="004F3543" w:rsidP="004F3543">
      <w:pPr>
        <w:bidi w:val="0"/>
        <w:rPr>
          <w:b w:val="0"/>
          <w:bCs/>
          <w:lang w:bidi="fa-IR"/>
        </w:rPr>
      </w:pPr>
      <w:r w:rsidRPr="004F3543">
        <w:rPr>
          <w:b w:val="0"/>
          <w:bCs/>
          <w:lang w:bidi="fa-IR"/>
        </w:rPr>
        <w:t xml:space="preserve">- Try transfer learning: Leverage pretrained models for your tasks </w:t>
      </w:r>
    </w:p>
    <w:p w14:paraId="1BF0F938" w14:textId="77777777" w:rsidR="004F3543" w:rsidRPr="004F3543" w:rsidRDefault="004F3543" w:rsidP="004F3543">
      <w:pPr>
        <w:bidi w:val="0"/>
        <w:rPr>
          <w:b w:val="0"/>
          <w:bCs/>
          <w:lang w:bidi="fa-IR"/>
        </w:rPr>
      </w:pPr>
      <w:r w:rsidRPr="004F3543">
        <w:rPr>
          <w:b w:val="0"/>
          <w:bCs/>
          <w:lang w:bidi="fa-IR"/>
        </w:rPr>
        <w:t xml:space="preserve">- Advanced projects: Object detection, segmentation, paper replication </w:t>
      </w:r>
    </w:p>
    <w:p w14:paraId="34A0EAEF" w14:textId="77777777" w:rsidR="004F3543" w:rsidRPr="004F3543" w:rsidRDefault="004F3543" w:rsidP="004F3543">
      <w:pPr>
        <w:bidi w:val="0"/>
        <w:rPr>
          <w:b w:val="0"/>
          <w:bCs/>
          <w:lang w:bidi="fa-IR"/>
        </w:rPr>
      </w:pPr>
      <w:r w:rsidRPr="004F3543">
        <w:rPr>
          <w:b w:val="0"/>
          <w:bCs/>
          <w:lang w:bidi="fa-IR"/>
        </w:rPr>
        <w:t>The Zero to Mastery course includes a great project called FoodVision - a computer vision model to classify images of food (pizza, steak, sushi) that progresses through the course .</w:t>
      </w:r>
    </w:p>
    <w:p w14:paraId="67808614" w14:textId="77777777" w:rsidR="004F3543" w:rsidRPr="004F3543" w:rsidRDefault="004F3543" w:rsidP="005D61AE">
      <w:pPr>
        <w:pStyle w:val="Heading2"/>
        <w:bidi w:val="0"/>
        <w:rPr>
          <w:b w:val="0"/>
          <w:lang w:bidi="fa-IR"/>
        </w:rPr>
      </w:pPr>
      <w:r w:rsidRPr="004F3543">
        <w:rPr>
          <w:b w:val="0"/>
          <w:lang w:bidi="fa-IR"/>
        </w:rPr>
        <w:t>## 7. Join the Community and Practice Regularly</w:t>
      </w:r>
    </w:p>
    <w:p w14:paraId="6D722ADD" w14:textId="77777777" w:rsidR="004F3543" w:rsidRPr="004F3543" w:rsidRDefault="004F3543" w:rsidP="004F3543">
      <w:pPr>
        <w:bidi w:val="0"/>
        <w:rPr>
          <w:b w:val="0"/>
          <w:bCs/>
          <w:lang w:bidi="fa-IR"/>
        </w:rPr>
      </w:pPr>
      <w:r w:rsidRPr="004F3543">
        <w:rPr>
          <w:b w:val="0"/>
          <w:bCs/>
          <w:lang w:bidi="fa-IR"/>
        </w:rPr>
        <w:t xml:space="preserve">- Participate in PyTorch forums and GitHub discussions </w:t>
      </w:r>
    </w:p>
    <w:p w14:paraId="4FE34909" w14:textId="77777777" w:rsidR="004F3543" w:rsidRPr="004F3543" w:rsidRDefault="004F3543" w:rsidP="004F3543">
      <w:pPr>
        <w:bidi w:val="0"/>
        <w:rPr>
          <w:b w:val="0"/>
          <w:bCs/>
          <w:lang w:bidi="fa-IR"/>
        </w:rPr>
      </w:pPr>
      <w:r w:rsidRPr="004F3543">
        <w:rPr>
          <w:b w:val="0"/>
          <w:bCs/>
          <w:lang w:bidi="fa-IR"/>
        </w:rPr>
        <w:t>- Follow PyTorch blogs and research papers</w:t>
      </w:r>
    </w:p>
    <w:p w14:paraId="5D75B5B6" w14:textId="77777777" w:rsidR="004F3543" w:rsidRPr="004F3543" w:rsidRDefault="004F3543" w:rsidP="004F3543">
      <w:pPr>
        <w:bidi w:val="0"/>
        <w:rPr>
          <w:b w:val="0"/>
          <w:bCs/>
          <w:lang w:bidi="fa-IR"/>
        </w:rPr>
      </w:pPr>
      <w:r w:rsidRPr="004F3543">
        <w:rPr>
          <w:b w:val="0"/>
          <w:bCs/>
          <w:lang w:bidi="fa-IR"/>
        </w:rPr>
        <w:t>- Contribute to open-source PyTorch projects</w:t>
      </w:r>
    </w:p>
    <w:p w14:paraId="07C8DFFC" w14:textId="77777777" w:rsidR="004F3543" w:rsidRPr="004F3543" w:rsidRDefault="004F3543" w:rsidP="004F3543">
      <w:pPr>
        <w:bidi w:val="0"/>
        <w:rPr>
          <w:b w:val="0"/>
          <w:bCs/>
          <w:lang w:bidi="fa-IR"/>
        </w:rPr>
      </w:pPr>
      <w:r w:rsidRPr="004F3543">
        <w:rPr>
          <w:b w:val="0"/>
          <w:bCs/>
          <w:lang w:bidi="fa-IR"/>
        </w:rPr>
        <w:t xml:space="preserve">- Practice daily - the "experiment, experiment, experiment" approach is key in deep learning </w:t>
      </w:r>
    </w:p>
    <w:p w14:paraId="46D9ADA9" w14:textId="77777777" w:rsidR="004F3543" w:rsidRPr="004F3543" w:rsidRDefault="004F3543" w:rsidP="005D61AE">
      <w:pPr>
        <w:pStyle w:val="Heading2"/>
        <w:bidi w:val="0"/>
        <w:rPr>
          <w:b w:val="0"/>
          <w:lang w:bidi="fa-IR"/>
        </w:rPr>
      </w:pPr>
      <w:r w:rsidRPr="004F3543">
        <w:rPr>
          <w:b w:val="0"/>
          <w:lang w:bidi="fa-IR"/>
        </w:rPr>
        <w:t>## Learning Timeline</w:t>
      </w:r>
    </w:p>
    <w:p w14:paraId="08CB99ED" w14:textId="77777777" w:rsidR="004F3543" w:rsidRPr="004F3543" w:rsidRDefault="004F3543" w:rsidP="004F3543">
      <w:pPr>
        <w:bidi w:val="0"/>
        <w:rPr>
          <w:b w:val="0"/>
          <w:bCs/>
          <w:lang w:bidi="fa-IR"/>
        </w:rPr>
      </w:pPr>
      <w:r w:rsidRPr="004F3543">
        <w:rPr>
          <w:b w:val="0"/>
          <w:bCs/>
          <w:lang w:bidi="fa-IR"/>
        </w:rPr>
        <w:t>Here's a suggested 8-12 week learning plan:</w:t>
      </w:r>
    </w:p>
    <w:p w14:paraId="00734E2B" w14:textId="77777777" w:rsidR="004F3543" w:rsidRPr="004F3543" w:rsidRDefault="004F3543" w:rsidP="004F3543">
      <w:pPr>
        <w:bidi w:val="0"/>
        <w:rPr>
          <w:b w:val="0"/>
          <w:bCs/>
          <w:lang w:bidi="fa-IR"/>
        </w:rPr>
      </w:pPr>
      <w:r w:rsidRPr="004F3543">
        <w:rPr>
          <w:b w:val="0"/>
          <w:bCs/>
          <w:lang w:bidi="fa-IR"/>
        </w:rPr>
        <w:t>**Weeks 1-2:**</w:t>
      </w:r>
    </w:p>
    <w:p w14:paraId="628A7480" w14:textId="77777777" w:rsidR="004F3543" w:rsidRPr="004F3543" w:rsidRDefault="004F3543" w:rsidP="004F3543">
      <w:pPr>
        <w:bidi w:val="0"/>
        <w:rPr>
          <w:b w:val="0"/>
          <w:bCs/>
          <w:lang w:bidi="fa-IR"/>
        </w:rPr>
      </w:pPr>
      <w:r w:rsidRPr="004F3543">
        <w:rPr>
          <w:b w:val="0"/>
          <w:bCs/>
          <w:lang w:bidi="fa-IR"/>
        </w:rPr>
        <w:t>- Python and ML fundamentals</w:t>
      </w:r>
    </w:p>
    <w:p w14:paraId="74A44B22" w14:textId="77777777" w:rsidR="004F3543" w:rsidRPr="004F3543" w:rsidRDefault="004F3543" w:rsidP="004F3543">
      <w:pPr>
        <w:bidi w:val="0"/>
        <w:rPr>
          <w:b w:val="0"/>
          <w:bCs/>
          <w:lang w:bidi="fa-IR"/>
        </w:rPr>
      </w:pPr>
      <w:r w:rsidRPr="004F3543">
        <w:rPr>
          <w:b w:val="0"/>
          <w:bCs/>
          <w:lang w:bidi="fa-IR"/>
        </w:rPr>
        <w:t>- PyTorch installation and basic tensor operations</w:t>
      </w:r>
    </w:p>
    <w:p w14:paraId="7424659B" w14:textId="77777777" w:rsidR="004F3543" w:rsidRPr="004F3543" w:rsidRDefault="004F3543" w:rsidP="004F3543">
      <w:pPr>
        <w:bidi w:val="0"/>
        <w:rPr>
          <w:b w:val="0"/>
          <w:bCs/>
          <w:lang w:bidi="fa-IR"/>
        </w:rPr>
      </w:pPr>
      <w:r w:rsidRPr="004F3543">
        <w:rPr>
          <w:b w:val="0"/>
          <w:bCs/>
          <w:lang w:bidi="fa-IR"/>
        </w:rPr>
        <w:t>**Weeks 3-4:**</w:t>
      </w:r>
    </w:p>
    <w:p w14:paraId="335ADDA6" w14:textId="77777777" w:rsidR="004F3543" w:rsidRPr="004F3543" w:rsidRDefault="004F3543" w:rsidP="004F3543">
      <w:pPr>
        <w:bidi w:val="0"/>
        <w:rPr>
          <w:b w:val="0"/>
          <w:bCs/>
          <w:lang w:bidi="fa-IR"/>
        </w:rPr>
      </w:pPr>
      <w:r w:rsidRPr="004F3543">
        <w:rPr>
          <w:b w:val="0"/>
          <w:bCs/>
          <w:lang w:bidi="fa-IR"/>
        </w:rPr>
        <w:t>- PyTorch autograd and neural network basics</w:t>
      </w:r>
    </w:p>
    <w:p w14:paraId="3FF60A56" w14:textId="77777777" w:rsidR="004F3543" w:rsidRPr="004F3543" w:rsidRDefault="004F3543" w:rsidP="004F3543">
      <w:pPr>
        <w:bidi w:val="0"/>
        <w:rPr>
          <w:b w:val="0"/>
          <w:bCs/>
          <w:lang w:bidi="fa-IR"/>
        </w:rPr>
      </w:pPr>
      <w:r w:rsidRPr="004F3543">
        <w:rPr>
          <w:b w:val="0"/>
          <w:bCs/>
          <w:lang w:bidi="fa-IR"/>
        </w:rPr>
        <w:lastRenderedPageBreak/>
        <w:t>- First simple models (linear regression)</w:t>
      </w:r>
    </w:p>
    <w:p w14:paraId="1A520B6E" w14:textId="77777777" w:rsidR="004F3543" w:rsidRPr="004F3543" w:rsidRDefault="004F3543" w:rsidP="004F3543">
      <w:pPr>
        <w:bidi w:val="0"/>
        <w:rPr>
          <w:b w:val="0"/>
          <w:bCs/>
          <w:lang w:bidi="fa-IR"/>
        </w:rPr>
      </w:pPr>
      <w:r w:rsidRPr="004F3543">
        <w:rPr>
          <w:b w:val="0"/>
          <w:bCs/>
          <w:lang w:bidi="fa-IR"/>
        </w:rPr>
        <w:t>**Weeks 5-6:**</w:t>
      </w:r>
    </w:p>
    <w:p w14:paraId="588D46CA" w14:textId="77777777" w:rsidR="004F3543" w:rsidRPr="004F3543" w:rsidRDefault="004F3543" w:rsidP="004F3543">
      <w:pPr>
        <w:bidi w:val="0"/>
        <w:rPr>
          <w:b w:val="0"/>
          <w:bCs/>
          <w:lang w:bidi="fa-IR"/>
        </w:rPr>
      </w:pPr>
      <w:r w:rsidRPr="004F3543">
        <w:rPr>
          <w:b w:val="0"/>
          <w:bCs/>
          <w:lang w:bidi="fa-IR"/>
        </w:rPr>
        <w:t>- Computer vision with PyTorch</w:t>
      </w:r>
    </w:p>
    <w:p w14:paraId="3EE18654" w14:textId="77777777" w:rsidR="004F3543" w:rsidRPr="004F3543" w:rsidRDefault="004F3543" w:rsidP="004F3543">
      <w:pPr>
        <w:bidi w:val="0"/>
        <w:rPr>
          <w:b w:val="0"/>
          <w:bCs/>
          <w:lang w:bidi="fa-IR"/>
        </w:rPr>
      </w:pPr>
      <w:r w:rsidRPr="004F3543">
        <w:rPr>
          <w:b w:val="0"/>
          <w:bCs/>
          <w:lang w:bidi="fa-IR"/>
        </w:rPr>
        <w:t>- CNN architectures</w:t>
      </w:r>
    </w:p>
    <w:p w14:paraId="136875B1" w14:textId="77777777" w:rsidR="004F3543" w:rsidRPr="004F3543" w:rsidRDefault="004F3543" w:rsidP="004F3543">
      <w:pPr>
        <w:bidi w:val="0"/>
        <w:rPr>
          <w:b w:val="0"/>
          <w:bCs/>
          <w:lang w:bidi="fa-IR"/>
        </w:rPr>
      </w:pPr>
      <w:r w:rsidRPr="004F3543">
        <w:rPr>
          <w:b w:val="0"/>
          <w:bCs/>
          <w:lang w:bidi="fa-IR"/>
        </w:rPr>
        <w:t>**Weeks 7-8+:**</w:t>
      </w:r>
    </w:p>
    <w:p w14:paraId="2977B323" w14:textId="77777777" w:rsidR="004F3543" w:rsidRPr="004F3543" w:rsidRDefault="004F3543" w:rsidP="004F3543">
      <w:pPr>
        <w:bidi w:val="0"/>
        <w:rPr>
          <w:b w:val="0"/>
          <w:bCs/>
          <w:lang w:bidi="fa-IR"/>
        </w:rPr>
      </w:pPr>
      <w:r w:rsidRPr="004F3543">
        <w:rPr>
          <w:b w:val="0"/>
          <w:bCs/>
          <w:lang w:bidi="fa-IR"/>
        </w:rPr>
        <w:t>- Transfer learning</w:t>
      </w:r>
    </w:p>
    <w:p w14:paraId="70200327" w14:textId="77777777" w:rsidR="004F3543" w:rsidRPr="004F3543" w:rsidRDefault="004F3543" w:rsidP="004F3543">
      <w:pPr>
        <w:bidi w:val="0"/>
        <w:rPr>
          <w:b w:val="0"/>
          <w:bCs/>
          <w:lang w:bidi="fa-IR"/>
        </w:rPr>
      </w:pPr>
      <w:r w:rsidRPr="004F3543">
        <w:rPr>
          <w:b w:val="0"/>
          <w:bCs/>
          <w:lang w:bidi="fa-IR"/>
        </w:rPr>
        <w:t>- Model deployment</w:t>
      </w:r>
    </w:p>
    <w:p w14:paraId="1725ED46" w14:textId="77777777" w:rsidR="004F3543" w:rsidRPr="004F3543" w:rsidRDefault="004F3543" w:rsidP="004F3543">
      <w:pPr>
        <w:bidi w:val="0"/>
        <w:rPr>
          <w:b w:val="0"/>
          <w:bCs/>
          <w:lang w:bidi="fa-IR"/>
        </w:rPr>
      </w:pPr>
      <w:r w:rsidRPr="004F3543">
        <w:rPr>
          <w:b w:val="0"/>
          <w:bCs/>
          <w:lang w:bidi="fa-IR"/>
        </w:rPr>
        <w:t>- Advanced projects</w:t>
      </w:r>
    </w:p>
    <w:p w14:paraId="6786EC65" w14:textId="77777777" w:rsidR="004F3543" w:rsidRPr="004F3543" w:rsidRDefault="004F3543" w:rsidP="004F3543">
      <w:pPr>
        <w:bidi w:val="0"/>
        <w:rPr>
          <w:b w:val="0"/>
          <w:bCs/>
          <w:lang w:bidi="fa-IR"/>
        </w:rPr>
      </w:pPr>
      <w:r w:rsidRPr="004F3543">
        <w:rPr>
          <w:b w:val="0"/>
          <w:bCs/>
          <w:lang w:bidi="fa-IR"/>
        </w:rPr>
        <w:t>Remember that the field of AI is vast, so after mastering the basics with PyTorch, you can specialize in areas like:</w:t>
      </w:r>
    </w:p>
    <w:p w14:paraId="3E27C4AB" w14:textId="77777777" w:rsidR="004F3543" w:rsidRPr="004F3543" w:rsidRDefault="004F3543" w:rsidP="005D61AE">
      <w:pPr>
        <w:pStyle w:val="Heading3"/>
        <w:bidi w:val="0"/>
        <w:rPr>
          <w:b w:val="0"/>
          <w:lang w:bidi="fa-IR"/>
        </w:rPr>
      </w:pPr>
      <w:r w:rsidRPr="004F3543">
        <w:rPr>
          <w:b w:val="0"/>
          <w:lang w:bidi="fa-IR"/>
        </w:rPr>
        <w:t>- Computer Vision</w:t>
      </w:r>
    </w:p>
    <w:p w14:paraId="16B0B621" w14:textId="77777777" w:rsidR="004F3543" w:rsidRPr="004F3543" w:rsidRDefault="004F3543" w:rsidP="005D61AE">
      <w:pPr>
        <w:pStyle w:val="Heading3"/>
        <w:bidi w:val="0"/>
        <w:rPr>
          <w:b w:val="0"/>
          <w:lang w:bidi="fa-IR"/>
        </w:rPr>
      </w:pPr>
      <w:r w:rsidRPr="004F3543">
        <w:rPr>
          <w:b w:val="0"/>
          <w:lang w:bidi="fa-IR"/>
        </w:rPr>
        <w:t>- Natural Language Processing (NLP)</w:t>
      </w:r>
    </w:p>
    <w:p w14:paraId="1447D9F2" w14:textId="77777777" w:rsidR="004F3543" w:rsidRPr="004F3543" w:rsidRDefault="004F3543" w:rsidP="005D61AE">
      <w:pPr>
        <w:pStyle w:val="Heading3"/>
        <w:bidi w:val="0"/>
        <w:rPr>
          <w:b w:val="0"/>
          <w:lang w:bidi="fa-IR"/>
        </w:rPr>
      </w:pPr>
      <w:r w:rsidRPr="004F3543">
        <w:rPr>
          <w:b w:val="0"/>
          <w:lang w:bidi="fa-IR"/>
        </w:rPr>
        <w:t>- Reinforcement Learning</w:t>
      </w:r>
    </w:p>
    <w:p w14:paraId="2380D71B" w14:textId="77777777" w:rsidR="004F3543" w:rsidRPr="004F3543" w:rsidRDefault="004F3543" w:rsidP="005D61AE">
      <w:pPr>
        <w:pStyle w:val="Heading3"/>
        <w:bidi w:val="0"/>
        <w:rPr>
          <w:b w:val="0"/>
          <w:lang w:bidi="fa-IR"/>
        </w:rPr>
      </w:pPr>
      <w:r w:rsidRPr="004F3543">
        <w:rPr>
          <w:b w:val="0"/>
          <w:lang w:bidi="fa-IR"/>
        </w:rPr>
        <w:t>- Generative AI</w:t>
      </w:r>
    </w:p>
    <w:p w14:paraId="388979A2" w14:textId="58CC01C1" w:rsidR="004F3543" w:rsidRDefault="004F3543" w:rsidP="004F3543">
      <w:pPr>
        <w:bidi w:val="0"/>
        <w:rPr>
          <w:b w:val="0"/>
          <w:bCs/>
          <w:lang w:bidi="fa-IR"/>
        </w:rPr>
      </w:pPr>
      <w:r w:rsidRPr="004F3543">
        <w:rPr>
          <w:b w:val="0"/>
          <w:bCs/>
          <w:lang w:bidi="fa-IR"/>
        </w:rPr>
        <w:t>The most important thing is to start coding as soon as possible. As emphasized in the Zero to Mastery course: "if in doubt, run the code" and "experiment, experiment, experiment!" . PyTorch's flexibility and Pythonic nature make it an excellent framework for learning through hands-on practice.</w:t>
      </w:r>
    </w:p>
    <w:p w14:paraId="171060C3" w14:textId="3633BE08" w:rsidR="005D61AE" w:rsidRDefault="005D61AE" w:rsidP="005D61AE">
      <w:pPr>
        <w:pStyle w:val="Heading2"/>
        <w:bidi w:val="0"/>
        <w:rPr>
          <w:b w:val="0"/>
          <w:lang w:bidi="fa-IR"/>
        </w:rPr>
      </w:pPr>
      <w:r w:rsidRPr="005D61AE">
        <w:rPr>
          <w:b w:val="0"/>
          <w:lang w:bidi="fa-IR"/>
        </w:rPr>
        <w:t>beginner machine learning course</w:t>
      </w:r>
      <w:r>
        <w:rPr>
          <w:b w:val="0"/>
          <w:lang w:bidi="fa-IR"/>
        </w:rPr>
        <w:t>:</w:t>
      </w:r>
    </w:p>
    <w:p w14:paraId="2F165B68" w14:textId="77777777" w:rsidR="005D61AE" w:rsidRPr="005D61AE" w:rsidRDefault="005D61AE" w:rsidP="005D61AE">
      <w:pPr>
        <w:bidi w:val="0"/>
        <w:rPr>
          <w:b w:val="0"/>
          <w:bCs/>
          <w:lang w:bidi="fa-IR"/>
        </w:rPr>
      </w:pPr>
      <w:r w:rsidRPr="005D61AE">
        <w:rPr>
          <w:b w:val="0"/>
          <w:bCs/>
          <w:lang w:bidi="fa-IR"/>
        </w:rPr>
        <w:t>Certainly! Here's a practical introduction to machine learning (ML) that combines foundational concepts with hands-on guidance, drawing from the search results and tailored for beginners.</w:t>
      </w:r>
    </w:p>
    <w:p w14:paraId="2BA4331A" w14:textId="77777777" w:rsidR="005D61AE" w:rsidRPr="005D61AE" w:rsidRDefault="005D61AE" w:rsidP="005D61AE">
      <w:pPr>
        <w:pStyle w:val="Heading2"/>
        <w:bidi w:val="0"/>
        <w:rPr>
          <w:b w:val="0"/>
          <w:lang w:bidi="fa-IR"/>
        </w:rPr>
      </w:pPr>
      <w:r w:rsidRPr="005D61AE">
        <w:rPr>
          <w:b w:val="0"/>
          <w:lang w:bidi="fa-IR"/>
        </w:rPr>
        <w:t xml:space="preserve">### </w:t>
      </w:r>
      <w:r w:rsidRPr="005D61AE">
        <w:rPr>
          <w:rFonts w:ascii="Segoe UI Emoji" w:hAnsi="Segoe UI Emoji" w:cs="Segoe UI Emoji"/>
          <w:b w:val="0"/>
          <w:lang w:bidi="fa-IR"/>
        </w:rPr>
        <w:t>🎯</w:t>
      </w:r>
      <w:r w:rsidRPr="005D61AE">
        <w:rPr>
          <w:b w:val="0"/>
          <w:lang w:bidi="fa-IR"/>
        </w:rPr>
        <w:t xml:space="preserve"> **1. Understanding Machine Learning: Core Concepts**</w:t>
      </w:r>
    </w:p>
    <w:p w14:paraId="5549448F" w14:textId="77777777" w:rsidR="005D61AE" w:rsidRPr="005D61AE" w:rsidRDefault="005D61AE" w:rsidP="005D61AE">
      <w:pPr>
        <w:bidi w:val="0"/>
        <w:rPr>
          <w:b w:val="0"/>
          <w:bCs/>
          <w:lang w:bidi="fa-IR"/>
        </w:rPr>
      </w:pPr>
      <w:r w:rsidRPr="005D61AE">
        <w:rPr>
          <w:b w:val="0"/>
          <w:bCs/>
          <w:lang w:bidi="fa-IR"/>
        </w:rPr>
        <w:t>Machine learning (ML) enables computers to learn from data without explicit programming. It identifies patterns to make predictions or decisions. Key types include:</w:t>
      </w:r>
    </w:p>
    <w:p w14:paraId="76D8132A" w14:textId="77777777" w:rsidR="005D61AE" w:rsidRPr="005D61AE" w:rsidRDefault="005D61AE" w:rsidP="005D61AE">
      <w:pPr>
        <w:bidi w:val="0"/>
        <w:rPr>
          <w:b w:val="0"/>
          <w:bCs/>
          <w:lang w:bidi="fa-IR"/>
        </w:rPr>
      </w:pPr>
      <w:r w:rsidRPr="005D61AE">
        <w:rPr>
          <w:b w:val="0"/>
          <w:bCs/>
          <w:lang w:bidi="fa-IR"/>
        </w:rPr>
        <w:t>- **Supervised Learning**: Uses labeled data (e.g., classifying emails as spam or not).</w:t>
      </w:r>
    </w:p>
    <w:p w14:paraId="5A641DB4" w14:textId="77777777" w:rsidR="005D61AE" w:rsidRPr="005D61AE" w:rsidRDefault="005D61AE" w:rsidP="005D61AE">
      <w:pPr>
        <w:bidi w:val="0"/>
        <w:rPr>
          <w:b w:val="0"/>
          <w:bCs/>
          <w:lang w:bidi="fa-IR"/>
        </w:rPr>
      </w:pPr>
      <w:r w:rsidRPr="005D61AE">
        <w:rPr>
          <w:b w:val="0"/>
          <w:bCs/>
          <w:lang w:bidi="fa-IR"/>
        </w:rPr>
        <w:t>- **Unsupervised Learning**: Finds patterns in unlabeled data (e.g., customer segmentation).</w:t>
      </w:r>
    </w:p>
    <w:p w14:paraId="4DD46E83" w14:textId="77777777" w:rsidR="005D61AE" w:rsidRPr="005D61AE" w:rsidRDefault="005D61AE" w:rsidP="005D61AE">
      <w:pPr>
        <w:bidi w:val="0"/>
        <w:rPr>
          <w:b w:val="0"/>
          <w:bCs/>
          <w:lang w:bidi="fa-IR"/>
        </w:rPr>
      </w:pPr>
      <w:r w:rsidRPr="005D61AE">
        <w:rPr>
          <w:b w:val="0"/>
          <w:bCs/>
          <w:lang w:bidi="fa-IR"/>
        </w:rPr>
        <w:t>- **Reinforcement Learning**: Learns via trial and error with rewards/penalties (e.g., game-playing AI).</w:t>
      </w:r>
    </w:p>
    <w:p w14:paraId="69A0758C" w14:textId="77777777" w:rsidR="005D61AE" w:rsidRPr="005D61AE" w:rsidRDefault="005D61AE" w:rsidP="005D61AE">
      <w:pPr>
        <w:bidi w:val="0"/>
        <w:rPr>
          <w:b w:val="0"/>
          <w:bCs/>
          <w:rtl/>
          <w:lang w:bidi="fa-IR"/>
        </w:rPr>
      </w:pPr>
    </w:p>
    <w:p w14:paraId="4BCA7385" w14:textId="77777777" w:rsidR="005D61AE" w:rsidRPr="005D61AE" w:rsidRDefault="005D61AE" w:rsidP="005D61AE">
      <w:pPr>
        <w:pStyle w:val="Heading2"/>
        <w:bidi w:val="0"/>
        <w:rPr>
          <w:b w:val="0"/>
          <w:lang w:bidi="fa-IR"/>
        </w:rPr>
      </w:pPr>
      <w:r w:rsidRPr="005D61AE">
        <w:rPr>
          <w:b w:val="0"/>
          <w:lang w:bidi="fa-IR"/>
        </w:rPr>
        <w:t>**Why ML Matters**:</w:t>
      </w:r>
    </w:p>
    <w:p w14:paraId="30BE923B" w14:textId="77777777" w:rsidR="005D61AE" w:rsidRPr="005D61AE" w:rsidRDefault="005D61AE" w:rsidP="005D61AE">
      <w:pPr>
        <w:bidi w:val="0"/>
        <w:rPr>
          <w:b w:val="0"/>
          <w:bCs/>
          <w:lang w:bidi="fa-IR"/>
        </w:rPr>
      </w:pPr>
      <w:r w:rsidRPr="005D61AE">
        <w:rPr>
          <w:b w:val="0"/>
          <w:bCs/>
          <w:lang w:bidi="fa-IR"/>
        </w:rPr>
        <w:t>- Solves complex problems like medical diagnosis or fraud detection.</w:t>
      </w:r>
    </w:p>
    <w:p w14:paraId="19FC9DE7" w14:textId="77777777" w:rsidR="005D61AE" w:rsidRPr="005D61AE" w:rsidRDefault="005D61AE" w:rsidP="005D61AE">
      <w:pPr>
        <w:bidi w:val="0"/>
        <w:rPr>
          <w:b w:val="0"/>
          <w:bCs/>
          <w:lang w:bidi="fa-IR"/>
        </w:rPr>
      </w:pPr>
      <w:r w:rsidRPr="005D61AE">
        <w:rPr>
          <w:b w:val="0"/>
          <w:bCs/>
          <w:lang w:bidi="fa-IR"/>
        </w:rPr>
        <w:t>- Handles large datasets efficiently.</w:t>
      </w:r>
    </w:p>
    <w:p w14:paraId="0B4270CD" w14:textId="77777777" w:rsidR="005D61AE" w:rsidRPr="005D61AE" w:rsidRDefault="005D61AE" w:rsidP="005D61AE">
      <w:pPr>
        <w:bidi w:val="0"/>
        <w:rPr>
          <w:b w:val="0"/>
          <w:bCs/>
          <w:lang w:bidi="fa-IR"/>
        </w:rPr>
      </w:pPr>
      <w:r w:rsidRPr="005D61AE">
        <w:rPr>
          <w:b w:val="0"/>
          <w:bCs/>
          <w:lang w:bidi="fa-IR"/>
        </w:rPr>
        <w:t>- Automates repetitive tasks (e.g., spam filtering).</w:t>
      </w:r>
    </w:p>
    <w:p w14:paraId="0EEE1FB3" w14:textId="77777777" w:rsidR="005D61AE" w:rsidRPr="005D61AE" w:rsidRDefault="005D61AE" w:rsidP="005D61AE">
      <w:pPr>
        <w:bidi w:val="0"/>
        <w:rPr>
          <w:b w:val="0"/>
          <w:bCs/>
          <w:lang w:bidi="fa-IR"/>
        </w:rPr>
      </w:pPr>
      <w:r w:rsidRPr="005D61AE">
        <w:rPr>
          <w:b w:val="0"/>
          <w:bCs/>
          <w:lang w:bidi="fa-IR"/>
        </w:rPr>
        <w:t>- Personalizes user experiences (e.g., Netflix recommendations).</w:t>
      </w:r>
    </w:p>
    <w:p w14:paraId="2941F5B0" w14:textId="77777777" w:rsidR="005D61AE" w:rsidRPr="005D61AE" w:rsidRDefault="005D61AE" w:rsidP="005D61AE">
      <w:pPr>
        <w:pStyle w:val="Heading2"/>
        <w:bidi w:val="0"/>
        <w:rPr>
          <w:b w:val="0"/>
          <w:lang w:bidi="fa-IR"/>
        </w:rPr>
      </w:pPr>
      <w:r w:rsidRPr="005D61AE">
        <w:rPr>
          <w:b w:val="0"/>
          <w:lang w:bidi="fa-IR"/>
        </w:rPr>
        <w:t xml:space="preserve">### </w:t>
      </w:r>
      <w:r w:rsidRPr="005D61AE">
        <w:rPr>
          <w:rFonts w:ascii="Segoe UI Emoji" w:hAnsi="Segoe UI Emoji" w:cs="Segoe UI Emoji"/>
          <w:b w:val="0"/>
          <w:lang w:bidi="fa-IR"/>
        </w:rPr>
        <w:t>🛠️</w:t>
      </w:r>
      <w:r w:rsidRPr="005D61AE">
        <w:rPr>
          <w:b w:val="0"/>
          <w:lang w:bidi="fa-IR"/>
        </w:rPr>
        <w:t xml:space="preserve"> **2. Prerequisites and Tools**</w:t>
      </w:r>
    </w:p>
    <w:p w14:paraId="627B1A08" w14:textId="77777777" w:rsidR="005D61AE" w:rsidRPr="005D61AE" w:rsidRDefault="005D61AE" w:rsidP="005D61AE">
      <w:pPr>
        <w:bidi w:val="0"/>
        <w:rPr>
          <w:b w:val="0"/>
          <w:bCs/>
          <w:lang w:bidi="fa-IR"/>
        </w:rPr>
      </w:pPr>
      <w:r w:rsidRPr="005D61AE">
        <w:rPr>
          <w:b w:val="0"/>
          <w:bCs/>
          <w:lang w:bidi="fa-IR"/>
        </w:rPr>
        <w:t>**Python Basics**: Essential for implementing ML algorithms. Key libraries:</w:t>
      </w:r>
    </w:p>
    <w:p w14:paraId="27A28E7B" w14:textId="77777777" w:rsidR="005D61AE" w:rsidRPr="005D61AE" w:rsidRDefault="005D61AE" w:rsidP="005D61AE">
      <w:pPr>
        <w:bidi w:val="0"/>
        <w:rPr>
          <w:b w:val="0"/>
          <w:bCs/>
          <w:lang w:bidi="fa-IR"/>
        </w:rPr>
      </w:pPr>
      <w:r w:rsidRPr="005D61AE">
        <w:rPr>
          <w:b w:val="0"/>
          <w:bCs/>
          <w:lang w:bidi="fa-IR"/>
        </w:rPr>
        <w:t>- **NumPy**: For numerical operations.</w:t>
      </w:r>
    </w:p>
    <w:p w14:paraId="2240DBE7" w14:textId="77777777" w:rsidR="005D61AE" w:rsidRPr="005D61AE" w:rsidRDefault="005D61AE" w:rsidP="005D61AE">
      <w:pPr>
        <w:bidi w:val="0"/>
        <w:rPr>
          <w:b w:val="0"/>
          <w:bCs/>
          <w:lang w:bidi="fa-IR"/>
        </w:rPr>
      </w:pPr>
      <w:r w:rsidRPr="005D61AE">
        <w:rPr>
          <w:b w:val="0"/>
          <w:bCs/>
          <w:lang w:bidi="fa-IR"/>
        </w:rPr>
        <w:t>- **Pandas**: For data manipulation.</w:t>
      </w:r>
    </w:p>
    <w:p w14:paraId="2D40F0E1" w14:textId="77777777" w:rsidR="005D61AE" w:rsidRPr="005D61AE" w:rsidRDefault="005D61AE" w:rsidP="005D61AE">
      <w:pPr>
        <w:bidi w:val="0"/>
        <w:rPr>
          <w:b w:val="0"/>
          <w:bCs/>
          <w:lang w:bidi="fa-IR"/>
        </w:rPr>
      </w:pPr>
      <w:r w:rsidRPr="005D61AE">
        <w:rPr>
          <w:b w:val="0"/>
          <w:bCs/>
          <w:lang w:bidi="fa-IR"/>
        </w:rPr>
        <w:t>- **Scikit-learn**: For classical ML algorithms.</w:t>
      </w:r>
    </w:p>
    <w:p w14:paraId="2F65B7EA" w14:textId="77777777" w:rsidR="005D61AE" w:rsidRPr="005D61AE" w:rsidRDefault="005D61AE" w:rsidP="005D61AE">
      <w:pPr>
        <w:bidi w:val="0"/>
        <w:rPr>
          <w:b w:val="0"/>
          <w:bCs/>
          <w:lang w:bidi="fa-IR"/>
        </w:rPr>
      </w:pPr>
      <w:r w:rsidRPr="005D61AE">
        <w:rPr>
          <w:b w:val="0"/>
          <w:bCs/>
          <w:lang w:bidi="fa-IR"/>
        </w:rPr>
        <w:t>- **Matplotlib**: For visualization.</w:t>
      </w:r>
    </w:p>
    <w:p w14:paraId="6C94722E" w14:textId="77777777" w:rsidR="005D61AE" w:rsidRPr="005D61AE" w:rsidRDefault="005D61AE" w:rsidP="005D61AE">
      <w:pPr>
        <w:pStyle w:val="Heading2"/>
        <w:bidi w:val="0"/>
        <w:rPr>
          <w:b w:val="0"/>
          <w:lang w:bidi="fa-IR"/>
        </w:rPr>
      </w:pPr>
      <w:r w:rsidRPr="005D61AE">
        <w:rPr>
          <w:b w:val="0"/>
          <w:lang w:bidi="fa-IR"/>
        </w:rPr>
        <w:t>**Installation**:</w:t>
      </w:r>
    </w:p>
    <w:p w14:paraId="15ED3956"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```bash</w:t>
      </w:r>
    </w:p>
    <w:p w14:paraId="48BD5E00"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pip install numpy pandas scikit-learn matplotlib</w:t>
      </w:r>
    </w:p>
    <w:p w14:paraId="10A36DF4" w14:textId="2E71754D" w:rsidR="005D61AE" w:rsidRPr="005D61AE" w:rsidRDefault="005D61AE" w:rsidP="005D61AE">
      <w:pPr>
        <w:shd w:val="clear" w:color="auto" w:fill="D9D9D9" w:themeFill="background1" w:themeFillShade="D9"/>
        <w:bidi w:val="0"/>
        <w:rPr>
          <w:b w:val="0"/>
          <w:bCs/>
          <w:lang w:bidi="fa-IR"/>
        </w:rPr>
      </w:pPr>
      <w:r w:rsidRPr="005D61AE">
        <w:rPr>
          <w:b w:val="0"/>
          <w:bCs/>
          <w:lang w:bidi="fa-IR"/>
        </w:rPr>
        <w:t>```</w:t>
      </w:r>
    </w:p>
    <w:p w14:paraId="68BDF385" w14:textId="77777777" w:rsidR="005D61AE" w:rsidRPr="005D61AE" w:rsidRDefault="005D61AE" w:rsidP="005D61AE">
      <w:pPr>
        <w:pStyle w:val="Heading2"/>
        <w:bidi w:val="0"/>
        <w:rPr>
          <w:b w:val="0"/>
          <w:lang w:bidi="fa-IR"/>
        </w:rPr>
      </w:pPr>
      <w:r w:rsidRPr="005D61AE">
        <w:rPr>
          <w:b w:val="0"/>
          <w:lang w:bidi="fa-IR"/>
        </w:rPr>
        <w:t xml:space="preserve">### </w:t>
      </w:r>
      <w:r w:rsidRPr="005D61AE">
        <w:rPr>
          <w:rFonts w:ascii="Segoe UI Emoji" w:hAnsi="Segoe UI Emoji" w:cs="Segoe UI Emoji"/>
          <w:b w:val="0"/>
          <w:lang w:bidi="fa-IR"/>
        </w:rPr>
        <w:t>📊</w:t>
      </w:r>
      <w:r w:rsidRPr="005D61AE">
        <w:rPr>
          <w:b w:val="0"/>
          <w:lang w:bidi="fa-IR"/>
        </w:rPr>
        <w:t xml:space="preserve"> **3. Steps in a Practical ML Workflow**</w:t>
      </w:r>
    </w:p>
    <w:p w14:paraId="5A3412E7" w14:textId="77777777" w:rsidR="005D61AE" w:rsidRPr="005D61AE" w:rsidRDefault="005D61AE" w:rsidP="005D61AE">
      <w:pPr>
        <w:pStyle w:val="Heading3"/>
        <w:bidi w:val="0"/>
        <w:rPr>
          <w:b w:val="0"/>
          <w:lang w:bidi="fa-IR"/>
        </w:rPr>
      </w:pPr>
      <w:r w:rsidRPr="005D61AE">
        <w:rPr>
          <w:b w:val="0"/>
          <w:lang w:bidi="fa-IR"/>
        </w:rPr>
        <w:t>1. **Data Collection and Preprocessing**:</w:t>
      </w:r>
    </w:p>
    <w:p w14:paraId="1AC5FCBD" w14:textId="77777777" w:rsidR="005D61AE" w:rsidRPr="005D61AE" w:rsidRDefault="005D61AE" w:rsidP="005D61AE">
      <w:pPr>
        <w:bidi w:val="0"/>
        <w:rPr>
          <w:b w:val="0"/>
          <w:bCs/>
          <w:lang w:bidi="fa-IR"/>
        </w:rPr>
      </w:pPr>
      <w:r w:rsidRPr="005D61AE">
        <w:rPr>
          <w:b w:val="0"/>
          <w:bCs/>
          <w:lang w:bidi="fa-IR"/>
        </w:rPr>
        <w:t xml:space="preserve">   - Clean data (handle missing values, normalize features).</w:t>
      </w:r>
    </w:p>
    <w:p w14:paraId="387DA9D0" w14:textId="77777777" w:rsidR="005D61AE" w:rsidRPr="005D61AE" w:rsidRDefault="005D61AE" w:rsidP="005D61AE">
      <w:pPr>
        <w:bidi w:val="0"/>
        <w:rPr>
          <w:b w:val="0"/>
          <w:bCs/>
          <w:lang w:bidi="fa-IR"/>
        </w:rPr>
      </w:pPr>
      <w:r w:rsidRPr="005D61AE">
        <w:rPr>
          <w:b w:val="0"/>
          <w:bCs/>
          <w:lang w:bidi="fa-IR"/>
        </w:rPr>
        <w:t xml:space="preserve">   - Split data into training/test sets.</w:t>
      </w:r>
    </w:p>
    <w:p w14:paraId="47E87185" w14:textId="77777777" w:rsidR="005D61AE" w:rsidRPr="005D61AE" w:rsidRDefault="005D61AE" w:rsidP="005D61AE">
      <w:pPr>
        <w:pStyle w:val="Heading3"/>
        <w:bidi w:val="0"/>
        <w:rPr>
          <w:b w:val="0"/>
          <w:lang w:bidi="fa-IR"/>
        </w:rPr>
      </w:pPr>
      <w:r w:rsidRPr="005D61AE">
        <w:rPr>
          <w:b w:val="0"/>
          <w:lang w:bidi="fa-IR"/>
        </w:rPr>
        <w:t>2. **Model Selection**:</w:t>
      </w:r>
    </w:p>
    <w:p w14:paraId="3B57D6CE" w14:textId="77777777" w:rsidR="005D61AE" w:rsidRPr="005D61AE" w:rsidRDefault="005D61AE" w:rsidP="005D61AE">
      <w:pPr>
        <w:bidi w:val="0"/>
        <w:rPr>
          <w:b w:val="0"/>
          <w:bCs/>
          <w:lang w:bidi="fa-IR"/>
        </w:rPr>
      </w:pPr>
      <w:r w:rsidRPr="005D61AE">
        <w:rPr>
          <w:b w:val="0"/>
          <w:bCs/>
          <w:lang w:bidi="fa-IR"/>
        </w:rPr>
        <w:t xml:space="preserve">   - Start with simple algorithms (e.g., linear regression for regression, logistic regression for classification).</w:t>
      </w:r>
    </w:p>
    <w:p w14:paraId="33D86E5C" w14:textId="77777777" w:rsidR="005D61AE" w:rsidRPr="005D61AE" w:rsidRDefault="005D61AE" w:rsidP="005D61AE">
      <w:pPr>
        <w:pStyle w:val="Heading3"/>
        <w:bidi w:val="0"/>
        <w:rPr>
          <w:b w:val="0"/>
          <w:lang w:bidi="fa-IR"/>
        </w:rPr>
      </w:pPr>
      <w:r w:rsidRPr="005D61AE">
        <w:rPr>
          <w:b w:val="0"/>
          <w:lang w:bidi="fa-IR"/>
        </w:rPr>
        <w:t>3. **Training and Evaluation**:</w:t>
      </w:r>
    </w:p>
    <w:p w14:paraId="110E8AE1" w14:textId="77777777" w:rsidR="005D61AE" w:rsidRPr="005D61AE" w:rsidRDefault="005D61AE" w:rsidP="005D61AE">
      <w:pPr>
        <w:bidi w:val="0"/>
        <w:rPr>
          <w:b w:val="0"/>
          <w:bCs/>
          <w:lang w:bidi="fa-IR"/>
        </w:rPr>
      </w:pPr>
      <w:r w:rsidRPr="005D61AE">
        <w:rPr>
          <w:b w:val="0"/>
          <w:bCs/>
          <w:lang w:bidi="fa-IR"/>
        </w:rPr>
        <w:t xml:space="preserve">   - Train models on labeled data.</w:t>
      </w:r>
    </w:p>
    <w:p w14:paraId="75F289D7" w14:textId="77777777" w:rsidR="005D61AE" w:rsidRPr="005D61AE" w:rsidRDefault="005D61AE" w:rsidP="005D61AE">
      <w:pPr>
        <w:bidi w:val="0"/>
        <w:rPr>
          <w:b w:val="0"/>
          <w:bCs/>
          <w:lang w:bidi="fa-IR"/>
        </w:rPr>
      </w:pPr>
      <w:r w:rsidRPr="005D61AE">
        <w:rPr>
          <w:b w:val="0"/>
          <w:bCs/>
          <w:lang w:bidi="fa-IR"/>
        </w:rPr>
        <w:t xml:space="preserve">   - Evaluate using metrics like accuracy, precision, or mean squared error.</w:t>
      </w:r>
    </w:p>
    <w:p w14:paraId="749EEE78" w14:textId="77777777" w:rsidR="005D61AE" w:rsidRPr="005D61AE" w:rsidRDefault="005D61AE" w:rsidP="005D61AE">
      <w:pPr>
        <w:pStyle w:val="Heading3"/>
        <w:bidi w:val="0"/>
        <w:rPr>
          <w:b w:val="0"/>
          <w:lang w:bidi="fa-IR"/>
        </w:rPr>
      </w:pPr>
      <w:r w:rsidRPr="005D61AE">
        <w:rPr>
          <w:b w:val="0"/>
          <w:lang w:bidi="fa-IR"/>
        </w:rPr>
        <w:lastRenderedPageBreak/>
        <w:t>4. **Deployment**:</w:t>
      </w:r>
    </w:p>
    <w:p w14:paraId="102F6B0E" w14:textId="77777777" w:rsidR="005D61AE" w:rsidRPr="005D61AE" w:rsidRDefault="005D61AE" w:rsidP="005D61AE">
      <w:pPr>
        <w:bidi w:val="0"/>
        <w:rPr>
          <w:b w:val="0"/>
          <w:bCs/>
          <w:lang w:bidi="fa-IR"/>
        </w:rPr>
      </w:pPr>
      <w:r w:rsidRPr="005D61AE">
        <w:rPr>
          <w:b w:val="0"/>
          <w:bCs/>
          <w:lang w:bidi="fa-IR"/>
        </w:rPr>
        <w:t xml:space="preserve">   - Integrate models into applications (e.g., web apps using Flask).</w:t>
      </w:r>
    </w:p>
    <w:p w14:paraId="5C19E33D" w14:textId="77777777" w:rsidR="005D61AE" w:rsidRPr="005D61AE" w:rsidRDefault="005D61AE" w:rsidP="005D61AE">
      <w:pPr>
        <w:pStyle w:val="Heading2"/>
        <w:bidi w:val="0"/>
        <w:rPr>
          <w:b w:val="0"/>
          <w:lang w:bidi="fa-IR"/>
        </w:rPr>
      </w:pPr>
      <w:r w:rsidRPr="005D61AE">
        <w:rPr>
          <w:b w:val="0"/>
          <w:lang w:bidi="fa-IR"/>
        </w:rPr>
        <w:t xml:space="preserve">### </w:t>
      </w:r>
      <w:r w:rsidRPr="005D61AE">
        <w:rPr>
          <w:rFonts w:ascii="Segoe UI Emoji" w:hAnsi="Segoe UI Emoji" w:cs="Segoe UI Emoji"/>
          <w:b w:val="0"/>
          <w:lang w:bidi="fa-IR"/>
        </w:rPr>
        <w:t>📚</w:t>
      </w:r>
      <w:r w:rsidRPr="005D61AE">
        <w:rPr>
          <w:b w:val="0"/>
          <w:lang w:bidi="fa-IR"/>
        </w:rPr>
        <w:t xml:space="preserve"> **4. Recommended Learning Resources**</w:t>
      </w:r>
    </w:p>
    <w:p w14:paraId="682F70A7" w14:textId="77777777" w:rsidR="005D61AE" w:rsidRPr="005D61AE" w:rsidRDefault="005D61AE" w:rsidP="005D61AE">
      <w:pPr>
        <w:bidi w:val="0"/>
        <w:rPr>
          <w:b w:val="0"/>
          <w:bCs/>
          <w:lang w:bidi="fa-IR"/>
        </w:rPr>
      </w:pPr>
      <w:r w:rsidRPr="005D61AE">
        <w:rPr>
          <w:b w:val="0"/>
          <w:bCs/>
          <w:lang w:bidi="fa-IR"/>
        </w:rPr>
        <w:t>- **Google's Machine Learning Crash Course**: Free, interactive course covering regression, classification, neural networks, and real-world ML considerations.</w:t>
      </w:r>
    </w:p>
    <w:p w14:paraId="7F019A2B" w14:textId="77777777" w:rsidR="005D61AE" w:rsidRPr="005D61AE" w:rsidRDefault="005D61AE" w:rsidP="005D61AE">
      <w:pPr>
        <w:bidi w:val="0"/>
        <w:rPr>
          <w:b w:val="0"/>
          <w:bCs/>
          <w:lang w:bidi="fa-IR"/>
        </w:rPr>
      </w:pPr>
      <w:r w:rsidRPr="005D61AE">
        <w:rPr>
          <w:b w:val="0"/>
          <w:bCs/>
          <w:lang w:bidi="fa-IR"/>
        </w:rPr>
        <w:t>- **Microsoft's ML for Beginners**: A free 26-lesson curriculum focusing on classical ML with minimal math.</w:t>
      </w:r>
    </w:p>
    <w:p w14:paraId="7B846C36" w14:textId="77777777" w:rsidR="005D61AE" w:rsidRPr="005D61AE" w:rsidRDefault="005D61AE" w:rsidP="005D61AE">
      <w:pPr>
        <w:bidi w:val="0"/>
        <w:rPr>
          <w:b w:val="0"/>
          <w:bCs/>
          <w:lang w:bidi="fa-IR"/>
        </w:rPr>
      </w:pPr>
      <w:r w:rsidRPr="005D61AE">
        <w:rPr>
          <w:b w:val="0"/>
          <w:bCs/>
          <w:lang w:bidi="fa-IR"/>
        </w:rPr>
        <w:t>- **Practical ML Tutorial with Python (PythonProgramming.net)**: Hands-on tutorials recreating algorithms from scratch.</w:t>
      </w:r>
    </w:p>
    <w:p w14:paraId="223858EB" w14:textId="77777777" w:rsidR="005D61AE" w:rsidRPr="005D61AE" w:rsidRDefault="005D61AE" w:rsidP="005D61AE">
      <w:pPr>
        <w:bidi w:val="0"/>
        <w:rPr>
          <w:b w:val="0"/>
          <w:bCs/>
          <w:lang w:bidi="fa-IR"/>
        </w:rPr>
      </w:pPr>
      <w:r w:rsidRPr="005D61AE">
        <w:rPr>
          <w:b w:val="0"/>
          <w:bCs/>
          <w:lang w:bidi="fa-IR"/>
        </w:rPr>
        <w:t>- **Coursera Beginner Courses**: Options like "Supervised Machine Learning: Regression and Classification" by DeepLearning.AI.</w:t>
      </w:r>
    </w:p>
    <w:p w14:paraId="134FC071" w14:textId="77777777" w:rsidR="005D61AE" w:rsidRPr="005D61AE" w:rsidRDefault="005D61AE" w:rsidP="005D61AE">
      <w:pPr>
        <w:pStyle w:val="Heading2"/>
        <w:bidi w:val="0"/>
        <w:rPr>
          <w:b w:val="0"/>
          <w:lang w:bidi="fa-IR"/>
        </w:rPr>
      </w:pPr>
      <w:r w:rsidRPr="005D61AE">
        <w:rPr>
          <w:b w:val="0"/>
          <w:lang w:bidi="fa-IR"/>
        </w:rPr>
        <w:t xml:space="preserve">### </w:t>
      </w:r>
      <w:r w:rsidRPr="005D61AE">
        <w:rPr>
          <w:rFonts w:ascii="Segoe UI Emoji" w:hAnsi="Segoe UI Emoji" w:cs="Segoe UI Emoji"/>
          <w:b w:val="0"/>
          <w:lang w:bidi="fa-IR"/>
        </w:rPr>
        <w:t>⚙️</w:t>
      </w:r>
      <w:r w:rsidRPr="005D61AE">
        <w:rPr>
          <w:b w:val="0"/>
          <w:lang w:bidi="fa-IR"/>
        </w:rPr>
        <w:t xml:space="preserve"> **5. Hands-On Example: Classification with Scikit-Learn**</w:t>
      </w:r>
    </w:p>
    <w:p w14:paraId="7596636C" w14:textId="77777777" w:rsidR="005D61AE" w:rsidRPr="005D61AE" w:rsidRDefault="005D61AE" w:rsidP="005D61AE">
      <w:pPr>
        <w:bidi w:val="0"/>
        <w:rPr>
          <w:b w:val="0"/>
          <w:bCs/>
          <w:lang w:bidi="fa-IR"/>
        </w:rPr>
      </w:pPr>
      <w:r w:rsidRPr="005D61AE">
        <w:rPr>
          <w:b w:val="0"/>
          <w:bCs/>
          <w:lang w:bidi="fa-IR"/>
        </w:rPr>
        <w:t>**Goal**: Classify emails as spam or not.</w:t>
      </w:r>
    </w:p>
    <w:p w14:paraId="2571252A"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```python</w:t>
      </w:r>
    </w:p>
    <w:p w14:paraId="00AB8AB6"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from sklearn.model_selection import train_test_split</w:t>
      </w:r>
    </w:p>
    <w:p w14:paraId="4FF52269"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from sklearn.linear_model import LogisticRegression</w:t>
      </w:r>
    </w:p>
    <w:p w14:paraId="0A35FC20"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from sklearn.metrics import accuracy_score</w:t>
      </w:r>
    </w:p>
    <w:p w14:paraId="6FA5D43B"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Sample data: [email_length, spam_word_count], label: 1=spam, 0=not spam</w:t>
      </w:r>
    </w:p>
    <w:p w14:paraId="47CBD5A4"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X = [[100, 5], [50, 2], [120, 10], [90, 4], [70, 0]]</w:t>
      </w:r>
    </w:p>
    <w:p w14:paraId="71CFD84E"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y = [1, 0, 1, 1, 0]</w:t>
      </w:r>
    </w:p>
    <w:p w14:paraId="1286379B"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Split data</w:t>
      </w:r>
    </w:p>
    <w:p w14:paraId="420FF632"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X_train, X_test, y_train, y_test = train_test_split(X, y, test_size=0.2, random_state=42)</w:t>
      </w:r>
    </w:p>
    <w:p w14:paraId="2961C21F"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Train model</w:t>
      </w:r>
    </w:p>
    <w:p w14:paraId="2660E3D3"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model = LogisticRegression()</w:t>
      </w:r>
    </w:p>
    <w:p w14:paraId="6E10D0D8"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model.fit(X_train, y_train)</w:t>
      </w:r>
    </w:p>
    <w:p w14:paraId="38736F99"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Predict and evaluate</w:t>
      </w:r>
    </w:p>
    <w:p w14:paraId="3F8D1600"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predictions = model.predict(X_test)</w:t>
      </w:r>
    </w:p>
    <w:p w14:paraId="2291DA8A"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lastRenderedPageBreak/>
        <w:t>print("Accuracy:", accuracy_score(y_test, predictions))</w:t>
      </w:r>
    </w:p>
    <w:p w14:paraId="6496B219" w14:textId="15EBF884" w:rsidR="005D61AE" w:rsidRPr="005D61AE" w:rsidRDefault="005D61AE" w:rsidP="005D61AE">
      <w:pPr>
        <w:shd w:val="clear" w:color="auto" w:fill="D9D9D9" w:themeFill="background1" w:themeFillShade="D9"/>
        <w:bidi w:val="0"/>
        <w:rPr>
          <w:b w:val="0"/>
          <w:bCs/>
          <w:rtl/>
          <w:lang w:bidi="fa-IR"/>
        </w:rPr>
      </w:pPr>
      <w:r w:rsidRPr="005D61AE">
        <w:rPr>
          <w:b w:val="0"/>
          <w:bCs/>
          <w:lang w:bidi="fa-IR"/>
        </w:rPr>
        <w:t>```</w:t>
      </w:r>
    </w:p>
    <w:p w14:paraId="726613AD" w14:textId="77777777" w:rsidR="005D61AE" w:rsidRPr="005D61AE" w:rsidRDefault="005D61AE" w:rsidP="005D61AE">
      <w:pPr>
        <w:pStyle w:val="Heading2"/>
        <w:bidi w:val="0"/>
        <w:rPr>
          <w:b w:val="0"/>
          <w:lang w:bidi="fa-IR"/>
        </w:rPr>
      </w:pPr>
      <w:r w:rsidRPr="005D61AE">
        <w:rPr>
          <w:b w:val="0"/>
          <w:lang w:bidi="fa-IR"/>
        </w:rPr>
        <w:t xml:space="preserve">### </w:t>
      </w:r>
      <w:r w:rsidRPr="005D61AE">
        <w:rPr>
          <w:rFonts w:ascii="Segoe UI Emoji" w:hAnsi="Segoe UI Emoji" w:cs="Segoe UI Emoji"/>
          <w:b w:val="0"/>
          <w:lang w:bidi="fa-IR"/>
        </w:rPr>
        <w:t>💡</w:t>
      </w:r>
      <w:r w:rsidRPr="005D61AE">
        <w:rPr>
          <w:b w:val="0"/>
          <w:lang w:bidi="fa-IR"/>
        </w:rPr>
        <w:t xml:space="preserve"> **6. Tips for Success**</w:t>
      </w:r>
    </w:p>
    <w:p w14:paraId="510DD1CD" w14:textId="77777777" w:rsidR="005D61AE" w:rsidRPr="005D61AE" w:rsidRDefault="005D61AE" w:rsidP="005D61AE">
      <w:pPr>
        <w:bidi w:val="0"/>
        <w:rPr>
          <w:b w:val="0"/>
          <w:bCs/>
          <w:lang w:bidi="fa-IR"/>
        </w:rPr>
      </w:pPr>
      <w:r w:rsidRPr="005D61AE">
        <w:rPr>
          <w:b w:val="0"/>
          <w:bCs/>
          <w:lang w:bidi="fa-IR"/>
        </w:rPr>
        <w:t>- **Start Small**: Begin with basic algorithms (e.g., linear/logistic regression) before advancing to neural networks.</w:t>
      </w:r>
    </w:p>
    <w:p w14:paraId="1A368C5A" w14:textId="77777777" w:rsidR="005D61AE" w:rsidRPr="005D61AE" w:rsidRDefault="005D61AE" w:rsidP="005D61AE">
      <w:pPr>
        <w:bidi w:val="0"/>
        <w:rPr>
          <w:b w:val="0"/>
          <w:bCs/>
          <w:lang w:bidi="fa-IR"/>
        </w:rPr>
      </w:pPr>
      <w:r w:rsidRPr="005D61AE">
        <w:rPr>
          <w:b w:val="0"/>
          <w:bCs/>
          <w:lang w:bidi="fa-IR"/>
        </w:rPr>
        <w:t>- **Practice Datasets**: Use datasets from Kaggle or UCI Machine Learning Repository.</w:t>
      </w:r>
    </w:p>
    <w:p w14:paraId="39B31B3B" w14:textId="77777777" w:rsidR="005D61AE" w:rsidRPr="005D61AE" w:rsidRDefault="005D61AE" w:rsidP="005D61AE">
      <w:pPr>
        <w:bidi w:val="0"/>
        <w:rPr>
          <w:b w:val="0"/>
          <w:bCs/>
          <w:lang w:bidi="fa-IR"/>
        </w:rPr>
      </w:pPr>
      <w:r w:rsidRPr="005D61AE">
        <w:rPr>
          <w:b w:val="0"/>
          <w:bCs/>
          <w:lang w:bidi="fa-IR"/>
        </w:rPr>
        <w:t>- **Avoid Common Pitfalls**:</w:t>
      </w:r>
    </w:p>
    <w:p w14:paraId="27288BAA" w14:textId="77777777" w:rsidR="005D61AE" w:rsidRPr="005D61AE" w:rsidRDefault="005D61AE" w:rsidP="005D61AE">
      <w:pPr>
        <w:bidi w:val="0"/>
        <w:rPr>
          <w:b w:val="0"/>
          <w:bCs/>
          <w:lang w:bidi="fa-IR"/>
        </w:rPr>
      </w:pPr>
      <w:r w:rsidRPr="005D61AE">
        <w:rPr>
          <w:b w:val="0"/>
          <w:bCs/>
          <w:lang w:bidi="fa-IR"/>
        </w:rPr>
        <w:t xml:space="preserve">  - Overfitting: Use techniques like cross-validation.</w:t>
      </w:r>
    </w:p>
    <w:p w14:paraId="5982BB71" w14:textId="77777777" w:rsidR="005D61AE" w:rsidRPr="005D61AE" w:rsidRDefault="005D61AE" w:rsidP="005D61AE">
      <w:pPr>
        <w:bidi w:val="0"/>
        <w:rPr>
          <w:b w:val="0"/>
          <w:bCs/>
          <w:lang w:bidi="fa-IR"/>
        </w:rPr>
      </w:pPr>
      <w:r w:rsidRPr="005D61AE">
        <w:rPr>
          <w:b w:val="0"/>
          <w:bCs/>
          <w:lang w:bidi="fa-IR"/>
        </w:rPr>
        <w:t xml:space="preserve">  - Data bias: Ensure diverse training data.</w:t>
      </w:r>
    </w:p>
    <w:p w14:paraId="075DD138" w14:textId="77777777" w:rsidR="005D61AE" w:rsidRPr="005D61AE" w:rsidRDefault="005D61AE" w:rsidP="005D61AE">
      <w:pPr>
        <w:bidi w:val="0"/>
        <w:rPr>
          <w:b w:val="0"/>
          <w:bCs/>
          <w:lang w:bidi="fa-IR"/>
        </w:rPr>
      </w:pPr>
      <w:r w:rsidRPr="005D61AE">
        <w:rPr>
          <w:b w:val="0"/>
          <w:bCs/>
          <w:lang w:bidi="fa-IR"/>
        </w:rPr>
        <w:t>- **Join Communities**: Engage with forums like Stack Overflow or GitHub for support.</w:t>
      </w:r>
    </w:p>
    <w:p w14:paraId="67B0868F" w14:textId="77777777" w:rsidR="005D61AE" w:rsidRPr="005D61AE" w:rsidRDefault="005D61AE" w:rsidP="005D61AE">
      <w:pPr>
        <w:pStyle w:val="Heading2"/>
        <w:bidi w:val="0"/>
        <w:rPr>
          <w:b w:val="0"/>
          <w:lang w:bidi="fa-IR"/>
        </w:rPr>
      </w:pPr>
      <w:r w:rsidRPr="005D61AE">
        <w:rPr>
          <w:b w:val="0"/>
          <w:lang w:bidi="fa-IR"/>
        </w:rPr>
        <w:t xml:space="preserve">### </w:t>
      </w:r>
      <w:r w:rsidRPr="005D61AE">
        <w:rPr>
          <w:rFonts w:ascii="Segoe UI Emoji" w:hAnsi="Segoe UI Emoji" w:cs="Segoe UI Emoji"/>
          <w:b w:val="0"/>
          <w:lang w:bidi="fa-IR"/>
        </w:rPr>
        <w:t>🌐</w:t>
      </w:r>
      <w:r w:rsidRPr="005D61AE">
        <w:rPr>
          <w:b w:val="0"/>
          <w:lang w:bidi="fa-IR"/>
        </w:rPr>
        <w:t xml:space="preserve"> **7. Beyond Basics: Next Steps**</w:t>
      </w:r>
    </w:p>
    <w:p w14:paraId="7A26F975" w14:textId="77777777" w:rsidR="005D61AE" w:rsidRPr="005D61AE" w:rsidRDefault="005D61AE" w:rsidP="005D61AE">
      <w:pPr>
        <w:bidi w:val="0"/>
        <w:rPr>
          <w:b w:val="0"/>
          <w:bCs/>
          <w:lang w:bidi="fa-IR"/>
        </w:rPr>
      </w:pPr>
      <w:r w:rsidRPr="005D61AE">
        <w:rPr>
          <w:b w:val="0"/>
          <w:bCs/>
          <w:lang w:bidi="fa-IR"/>
        </w:rPr>
        <w:t>- **Deep Learning**: Explore neural networks for complex tasks (e.g., image recognition).</w:t>
      </w:r>
    </w:p>
    <w:p w14:paraId="443CF1B8" w14:textId="77777777" w:rsidR="005D61AE" w:rsidRPr="005D61AE" w:rsidRDefault="005D61AE" w:rsidP="005D61AE">
      <w:pPr>
        <w:bidi w:val="0"/>
        <w:rPr>
          <w:b w:val="0"/>
          <w:bCs/>
          <w:lang w:bidi="fa-IR"/>
        </w:rPr>
      </w:pPr>
      <w:r w:rsidRPr="005D61AE">
        <w:rPr>
          <w:b w:val="0"/>
          <w:bCs/>
          <w:lang w:bidi="fa-IR"/>
        </w:rPr>
        <w:t>- **MLOps**: Learn model deployment and lifecycle management.</w:t>
      </w:r>
    </w:p>
    <w:p w14:paraId="7111EF31" w14:textId="77777777" w:rsidR="005D61AE" w:rsidRPr="005D61AE" w:rsidRDefault="005D61AE" w:rsidP="005D61AE">
      <w:pPr>
        <w:bidi w:val="0"/>
        <w:rPr>
          <w:b w:val="0"/>
          <w:bCs/>
          <w:lang w:bidi="fa-IR"/>
        </w:rPr>
      </w:pPr>
      <w:r w:rsidRPr="005D61AE">
        <w:rPr>
          <w:b w:val="0"/>
          <w:bCs/>
          <w:lang w:bidi="fa-IR"/>
        </w:rPr>
        <w:t>- **Specialize**: Dive into NLP, computer vision, or reinforcement learning.</w:t>
      </w:r>
    </w:p>
    <w:p w14:paraId="5D6D9BB0" w14:textId="77777777" w:rsidR="005D61AE" w:rsidRPr="005D61AE" w:rsidRDefault="005D61AE" w:rsidP="005D61AE">
      <w:pPr>
        <w:pStyle w:val="Heading2"/>
        <w:bidi w:val="0"/>
        <w:rPr>
          <w:b w:val="0"/>
          <w:lang w:bidi="fa-IR"/>
        </w:rPr>
      </w:pPr>
      <w:r w:rsidRPr="005D61AE">
        <w:rPr>
          <w:b w:val="0"/>
          <w:lang w:bidi="fa-IR"/>
        </w:rPr>
        <w:t xml:space="preserve">### </w:t>
      </w:r>
      <w:r w:rsidRPr="005D61AE">
        <w:rPr>
          <w:rFonts w:ascii="Segoe UI Emoji" w:hAnsi="Segoe UI Emoji" w:cs="Segoe UI Emoji"/>
          <w:b w:val="0"/>
          <w:lang w:bidi="fa-IR"/>
        </w:rPr>
        <w:t>💎</w:t>
      </w:r>
      <w:r w:rsidRPr="005D61AE">
        <w:rPr>
          <w:b w:val="0"/>
          <w:lang w:bidi="fa-IR"/>
        </w:rPr>
        <w:t xml:space="preserve"> **Conclusion**</w:t>
      </w:r>
    </w:p>
    <w:p w14:paraId="50FAA985" w14:textId="77777777" w:rsidR="005D61AE" w:rsidRPr="005D61AE" w:rsidRDefault="005D61AE" w:rsidP="005D61AE">
      <w:pPr>
        <w:bidi w:val="0"/>
        <w:rPr>
          <w:b w:val="0"/>
          <w:bCs/>
          <w:lang w:bidi="fa-IR"/>
        </w:rPr>
      </w:pPr>
      <w:r w:rsidRPr="005D61AE">
        <w:rPr>
          <w:b w:val="0"/>
          <w:bCs/>
          <w:lang w:bidi="fa-IR"/>
        </w:rPr>
        <w:t>Machine learning is a powerful tool for extracting insights from data. By starting with foundational concepts, practicing with real datasets, and leveraging free resources, you can build practical ML skills efficiently. Remember: **experiment iteratively** and focus on real-world applications.</w:t>
      </w:r>
    </w:p>
    <w:p w14:paraId="278C9E0E" w14:textId="0F309E58" w:rsidR="005D61AE" w:rsidRDefault="005D61AE" w:rsidP="005D61AE">
      <w:pPr>
        <w:bidi w:val="0"/>
        <w:rPr>
          <w:rFonts w:ascii="Segoe UI Emoji" w:hAnsi="Segoe UI Emoji" w:cs="Segoe UI Emoji"/>
          <w:b w:val="0"/>
          <w:bCs/>
          <w:lang w:bidi="fa-IR"/>
        </w:rPr>
      </w:pPr>
      <w:r w:rsidRPr="005D61AE">
        <w:rPr>
          <w:b w:val="0"/>
          <w:bCs/>
          <w:lang w:bidi="fa-IR"/>
        </w:rPr>
        <w:t xml:space="preserve">For a structured learning path, consider Google's ML Crash Course or Microsoft's curriculum. Happy learning! </w:t>
      </w:r>
      <w:r w:rsidRPr="005D61AE">
        <w:rPr>
          <w:rFonts w:ascii="Segoe UI Emoji" w:hAnsi="Segoe UI Emoji" w:cs="Segoe UI Emoji"/>
          <w:b w:val="0"/>
          <w:bCs/>
          <w:lang w:bidi="fa-IR"/>
        </w:rPr>
        <w:t>🚀</w:t>
      </w:r>
    </w:p>
    <w:p w14:paraId="3C2AD8E7" w14:textId="0B7D8944" w:rsidR="005D61AE" w:rsidRDefault="005D61AE" w:rsidP="005D61AE">
      <w:pPr>
        <w:pStyle w:val="Heading1"/>
        <w:bidi w:val="0"/>
        <w:rPr>
          <w:lang w:bidi="fa-IR"/>
        </w:rPr>
      </w:pPr>
      <w:r w:rsidRPr="005D61AE">
        <w:rPr>
          <w:lang w:bidi="fa-IR"/>
        </w:rPr>
        <w:t>NumPy</w:t>
      </w:r>
      <w:r>
        <w:rPr>
          <w:lang w:bidi="fa-IR"/>
        </w:rPr>
        <w:t>:</w:t>
      </w:r>
    </w:p>
    <w:p w14:paraId="6A08E8A5" w14:textId="77777777" w:rsidR="005D61AE" w:rsidRPr="005D61AE" w:rsidRDefault="005D61AE" w:rsidP="005D61AE">
      <w:pPr>
        <w:bidi w:val="0"/>
        <w:rPr>
          <w:b w:val="0"/>
          <w:bCs/>
          <w:lang w:bidi="fa-IR"/>
        </w:rPr>
      </w:pPr>
      <w:r w:rsidRPr="005D61AE">
        <w:rPr>
          <w:b w:val="0"/>
          <w:bCs/>
          <w:lang w:bidi="fa-IR"/>
        </w:rPr>
        <w:t>Of course. This is an excellent approach. NumPy is the absolute foundation for PyTorch and understanding it deeply will make learning PyTorch much smoother.</w:t>
      </w:r>
    </w:p>
    <w:p w14:paraId="7DBA5655" w14:textId="77777777" w:rsidR="005D61AE" w:rsidRPr="005D61AE" w:rsidRDefault="005D61AE" w:rsidP="005D61AE">
      <w:pPr>
        <w:bidi w:val="0"/>
        <w:rPr>
          <w:b w:val="0"/>
          <w:bCs/>
          <w:lang w:bidi="fa-IR"/>
        </w:rPr>
      </w:pPr>
      <w:r w:rsidRPr="005D61AE">
        <w:rPr>
          <w:b w:val="0"/>
          <w:bCs/>
          <w:lang w:bidi="fa-IR"/>
        </w:rPr>
        <w:t>Here is a structured guide on what to teach from NumPy, explicitly framed as the essential precursor to PyTorch.</w:t>
      </w:r>
    </w:p>
    <w:p w14:paraId="3A3D0F9D" w14:textId="77777777" w:rsidR="005D61AE" w:rsidRPr="005D61AE" w:rsidRDefault="005D61AE" w:rsidP="005D61AE">
      <w:pPr>
        <w:bidi w:val="0"/>
        <w:rPr>
          <w:b w:val="0"/>
          <w:bCs/>
          <w:lang w:bidi="fa-IR"/>
        </w:rPr>
      </w:pPr>
      <w:r w:rsidRPr="005D61AE">
        <w:rPr>
          <w:b w:val="0"/>
          <w:bCs/>
          <w:lang w:bidi="fa-IR"/>
        </w:rPr>
        <w:t>### Teaching Philosophy: NumPy as the "Foundation of the House"</w:t>
      </w:r>
    </w:p>
    <w:p w14:paraId="538CDE10" w14:textId="77777777" w:rsidR="005D61AE" w:rsidRPr="005D61AE" w:rsidRDefault="005D61AE" w:rsidP="005D61AE">
      <w:pPr>
        <w:bidi w:val="0"/>
        <w:rPr>
          <w:b w:val="0"/>
          <w:bCs/>
          <w:lang w:bidi="fa-IR"/>
        </w:rPr>
      </w:pPr>
      <w:r w:rsidRPr="005D61AE">
        <w:rPr>
          <w:b w:val="0"/>
          <w:bCs/>
          <w:lang w:bidi="fa-IR"/>
        </w:rPr>
        <w:lastRenderedPageBreak/>
        <w:t>Frame NumPy not as a separate topic, but as **Stage 1** of learning PyTorch. Every concept here has a direct parallel in PyTorch. The goal is to build intuition on arrays and operations *first*, without the added complexity of GPUs and gradients.</w:t>
      </w:r>
    </w:p>
    <w:p w14:paraId="70FED2C1" w14:textId="77777777" w:rsidR="005D61AE" w:rsidRPr="005D61AE" w:rsidRDefault="005D61AE" w:rsidP="005D61AE">
      <w:pPr>
        <w:pStyle w:val="Heading2"/>
        <w:bidi w:val="0"/>
        <w:rPr>
          <w:b w:val="0"/>
          <w:lang w:bidi="fa-IR"/>
        </w:rPr>
      </w:pPr>
      <w:r w:rsidRPr="005D61AE">
        <w:rPr>
          <w:b w:val="0"/>
          <w:lang w:bidi="fa-IR"/>
        </w:rPr>
        <w:t>### Core NumPy Concepts to Teach for AI/PyTorch Readiness</w:t>
      </w:r>
    </w:p>
    <w:p w14:paraId="371FCE47" w14:textId="77777777" w:rsidR="005D61AE" w:rsidRPr="005D61AE" w:rsidRDefault="005D61AE" w:rsidP="005D61AE">
      <w:pPr>
        <w:pStyle w:val="Heading2"/>
        <w:bidi w:val="0"/>
        <w:rPr>
          <w:b w:val="0"/>
          <w:lang w:bidi="fa-IR"/>
        </w:rPr>
      </w:pPr>
      <w:r w:rsidRPr="005D61AE">
        <w:rPr>
          <w:b w:val="0"/>
          <w:lang w:bidi="fa-IR"/>
        </w:rPr>
        <w:t>#### 1. The NumPy Array (`ndarray`): The Universal Data Structure</w:t>
      </w:r>
    </w:p>
    <w:p w14:paraId="5A394C23" w14:textId="77777777" w:rsidR="005D61AE" w:rsidRPr="005D61AE" w:rsidRDefault="005D61AE" w:rsidP="005D61AE">
      <w:pPr>
        <w:bidi w:val="0"/>
        <w:rPr>
          <w:b w:val="0"/>
          <w:bCs/>
          <w:lang w:bidi="fa-IR"/>
        </w:rPr>
      </w:pPr>
      <w:r w:rsidRPr="005D61AE">
        <w:rPr>
          <w:b w:val="0"/>
          <w:bCs/>
          <w:lang w:bidi="fa-IR"/>
        </w:rPr>
        <w:t>*   **Why it matters:** This is the direct ancestor of the PyTorch **Tensor**. Everything in AI is a multidimensional array of numbers.</w:t>
      </w:r>
    </w:p>
    <w:p w14:paraId="632ACC74" w14:textId="77777777" w:rsidR="005D61AE" w:rsidRPr="005D61AE" w:rsidRDefault="005D61AE" w:rsidP="005D61AE">
      <w:pPr>
        <w:bidi w:val="0"/>
        <w:rPr>
          <w:b w:val="0"/>
          <w:bCs/>
          <w:lang w:bidi="fa-IR"/>
        </w:rPr>
      </w:pPr>
      <w:r w:rsidRPr="005D61AE">
        <w:rPr>
          <w:b w:val="0"/>
          <w:bCs/>
          <w:lang w:bidi="fa-IR"/>
        </w:rPr>
        <w:t>*   **What to teach:**</w:t>
      </w:r>
    </w:p>
    <w:p w14:paraId="7BF27400" w14:textId="77777777" w:rsidR="005D61AE" w:rsidRPr="005D61AE" w:rsidRDefault="005D61AE" w:rsidP="005D61AE">
      <w:pPr>
        <w:bidi w:val="0"/>
        <w:rPr>
          <w:b w:val="0"/>
          <w:bCs/>
          <w:lang w:bidi="fa-IR"/>
        </w:rPr>
      </w:pPr>
      <w:r w:rsidRPr="005D61AE">
        <w:rPr>
          <w:b w:val="0"/>
          <w:bCs/>
          <w:lang w:bidi="fa-IR"/>
        </w:rPr>
        <w:t xml:space="preserve">    *   **Creation:** From Python lists, using functions like `np.ones()`, `np.zeros()`, `np.random.rand()`, `np.arange()`.</w:t>
      </w:r>
    </w:p>
    <w:p w14:paraId="1F59197D" w14:textId="77777777" w:rsidR="005D61AE" w:rsidRPr="005D61AE" w:rsidRDefault="005D61AE" w:rsidP="005D61AE">
      <w:pPr>
        <w:bidi w:val="0"/>
        <w:rPr>
          <w:b w:val="0"/>
          <w:bCs/>
          <w:lang w:bidi="fa-IR"/>
        </w:rPr>
      </w:pPr>
      <w:r w:rsidRPr="005D61AE">
        <w:rPr>
          <w:b w:val="0"/>
          <w:bCs/>
          <w:lang w:bidi="fa-IR"/>
        </w:rPr>
        <w:t xml:space="preserve">    *   **Attributes:** `.shape`, `.ndim`, `.dtype`. Emphasize that `shape` is the most important property they will constantly check.</w:t>
      </w:r>
    </w:p>
    <w:p w14:paraId="3833A30F" w14:textId="77777777" w:rsidR="005D61AE" w:rsidRPr="005D61AE" w:rsidRDefault="005D61AE" w:rsidP="005D61AE">
      <w:pPr>
        <w:bidi w:val="0"/>
        <w:rPr>
          <w:b w:val="0"/>
          <w:bCs/>
          <w:lang w:bidi="fa-IR"/>
        </w:rPr>
      </w:pPr>
      <w:r w:rsidRPr="005D61AE">
        <w:rPr>
          <w:b w:val="0"/>
          <w:bCs/>
          <w:lang w:bidi="fa-IR"/>
        </w:rPr>
        <w:t xml:space="preserve">    *   **Key Difference from Python Lists:** NumPy arrays are *homogeneous* (all elements same type) and fixed-size, making them incredibly fast.</w:t>
      </w:r>
    </w:p>
    <w:p w14:paraId="066EC3A0" w14:textId="77777777" w:rsidR="005D61AE" w:rsidRPr="005D61AE" w:rsidRDefault="005D61AE" w:rsidP="005D61AE">
      <w:pPr>
        <w:pStyle w:val="Heading2"/>
        <w:bidi w:val="0"/>
        <w:rPr>
          <w:b w:val="0"/>
          <w:lang w:bidi="fa-IR"/>
        </w:rPr>
      </w:pPr>
      <w:r w:rsidRPr="005D61AE">
        <w:rPr>
          <w:b w:val="0"/>
          <w:lang w:bidi="fa-IR"/>
        </w:rPr>
        <w:t>#### 2. Array Indexing and Slicing: How to Access Data</w:t>
      </w:r>
    </w:p>
    <w:p w14:paraId="62537B62" w14:textId="77777777" w:rsidR="005D61AE" w:rsidRPr="005D61AE" w:rsidRDefault="005D61AE" w:rsidP="005D61AE">
      <w:pPr>
        <w:bidi w:val="0"/>
        <w:rPr>
          <w:b w:val="0"/>
          <w:bCs/>
          <w:lang w:bidi="fa-IR"/>
        </w:rPr>
      </w:pPr>
      <w:r w:rsidRPr="005D61AE">
        <w:rPr>
          <w:b w:val="0"/>
          <w:bCs/>
          <w:lang w:bidi="fa-IR"/>
        </w:rPr>
        <w:t>*   **Why it matters:** Data manipulation is 80% of the work. The syntax is **identical** in PyTorch.</w:t>
      </w:r>
    </w:p>
    <w:p w14:paraId="37B14986" w14:textId="77777777" w:rsidR="005D61AE" w:rsidRPr="005D61AE" w:rsidRDefault="005D61AE" w:rsidP="005D61AE">
      <w:pPr>
        <w:bidi w:val="0"/>
        <w:rPr>
          <w:b w:val="0"/>
          <w:bCs/>
          <w:lang w:bidi="fa-IR"/>
        </w:rPr>
      </w:pPr>
      <w:r w:rsidRPr="005D61AE">
        <w:rPr>
          <w:b w:val="0"/>
          <w:bCs/>
          <w:lang w:bidi="fa-IR"/>
        </w:rPr>
        <w:t>*   **What to teach:**</w:t>
      </w:r>
    </w:p>
    <w:p w14:paraId="275E7B3D" w14:textId="77777777" w:rsidR="005D61AE" w:rsidRPr="005D61AE" w:rsidRDefault="005D61AE" w:rsidP="005D61AE">
      <w:pPr>
        <w:bidi w:val="0"/>
        <w:rPr>
          <w:b w:val="0"/>
          <w:bCs/>
          <w:lang w:bidi="fa-IR"/>
        </w:rPr>
      </w:pPr>
      <w:r w:rsidRPr="005D61AE">
        <w:rPr>
          <w:b w:val="0"/>
          <w:bCs/>
          <w:lang w:bidi="fa-IR"/>
        </w:rPr>
        <w:t xml:space="preserve">    *   Basic slicing (`arr[0:5, :]`).</w:t>
      </w:r>
    </w:p>
    <w:p w14:paraId="6EAA99AA" w14:textId="77777777" w:rsidR="005D61AE" w:rsidRPr="005D61AE" w:rsidRDefault="005D61AE" w:rsidP="005D61AE">
      <w:pPr>
        <w:bidi w:val="0"/>
        <w:rPr>
          <w:b w:val="0"/>
          <w:bCs/>
          <w:lang w:bidi="fa-IR"/>
        </w:rPr>
      </w:pPr>
      <w:r w:rsidRPr="005D61AE">
        <w:rPr>
          <w:b w:val="0"/>
          <w:bCs/>
          <w:lang w:bidi="fa-IR"/>
        </w:rPr>
        <w:t xml:space="preserve">    *   Integer array indexing (fancy indexing).</w:t>
      </w:r>
    </w:p>
    <w:p w14:paraId="21D60C0A" w14:textId="77777777" w:rsidR="005D61AE" w:rsidRPr="005D61AE" w:rsidRDefault="005D61AE" w:rsidP="005D61AE">
      <w:pPr>
        <w:bidi w:val="0"/>
        <w:rPr>
          <w:b w:val="0"/>
          <w:bCs/>
          <w:lang w:bidi="fa-IR"/>
        </w:rPr>
      </w:pPr>
      <w:r w:rsidRPr="005D61AE">
        <w:rPr>
          <w:b w:val="0"/>
          <w:bCs/>
          <w:lang w:bidi="fa-IR"/>
        </w:rPr>
        <w:t xml:space="preserve">    *   Boolean masking (`arr[arr &gt; 0]`). This is crucial for filtering data.</w:t>
      </w:r>
    </w:p>
    <w:p w14:paraId="1AC1C84A" w14:textId="77777777" w:rsidR="005D61AE" w:rsidRPr="005D61AE" w:rsidRDefault="005D61AE" w:rsidP="005D61AE">
      <w:pPr>
        <w:pStyle w:val="Heading2"/>
        <w:bidi w:val="0"/>
        <w:rPr>
          <w:b w:val="0"/>
          <w:lang w:bidi="fa-IR"/>
        </w:rPr>
      </w:pPr>
      <w:r w:rsidRPr="005D61AE">
        <w:rPr>
          <w:b w:val="0"/>
          <w:lang w:bidi="fa-IR"/>
        </w:rPr>
        <w:t>#### 3. Array Operations: The Math of AI</w:t>
      </w:r>
    </w:p>
    <w:p w14:paraId="172D7E80" w14:textId="77777777" w:rsidR="005D61AE" w:rsidRPr="005D61AE" w:rsidRDefault="005D61AE" w:rsidP="005D61AE">
      <w:pPr>
        <w:bidi w:val="0"/>
        <w:rPr>
          <w:b w:val="0"/>
          <w:bCs/>
          <w:lang w:bidi="fa-IR"/>
        </w:rPr>
      </w:pPr>
      <w:r w:rsidRPr="005D61AE">
        <w:rPr>
          <w:b w:val="0"/>
          <w:bCs/>
          <w:lang w:bidi="fa-IR"/>
        </w:rPr>
        <w:t>*   **Why it matters:** All neural network math (matrix multiplications, additions, etc.) is built from these operations. PyTorch uses the same concepts.</w:t>
      </w:r>
    </w:p>
    <w:p w14:paraId="475AB025" w14:textId="77777777" w:rsidR="005D61AE" w:rsidRPr="005D61AE" w:rsidRDefault="005D61AE" w:rsidP="005D61AE">
      <w:pPr>
        <w:bidi w:val="0"/>
        <w:rPr>
          <w:b w:val="0"/>
          <w:bCs/>
          <w:lang w:bidi="fa-IR"/>
        </w:rPr>
      </w:pPr>
      <w:r w:rsidRPr="005D61AE">
        <w:rPr>
          <w:b w:val="0"/>
          <w:bCs/>
          <w:lang w:bidi="fa-IR"/>
        </w:rPr>
        <w:t>*   **What to teach:**</w:t>
      </w:r>
    </w:p>
    <w:p w14:paraId="7D244564" w14:textId="77777777" w:rsidR="005D61AE" w:rsidRPr="005D61AE" w:rsidRDefault="005D61AE" w:rsidP="005D61AE">
      <w:pPr>
        <w:bidi w:val="0"/>
        <w:rPr>
          <w:b w:val="0"/>
          <w:bCs/>
          <w:lang w:bidi="fa-IR"/>
        </w:rPr>
      </w:pPr>
      <w:r w:rsidRPr="005D61AE">
        <w:rPr>
          <w:b w:val="0"/>
          <w:bCs/>
          <w:lang w:bidi="fa-IR"/>
        </w:rPr>
        <w:t xml:space="preserve">    *   **Element-wise Operations:** `+`, `-`, `*`, `/`, `**`. This is how you apply an operation to every element without writing a `for` loop.</w:t>
      </w:r>
    </w:p>
    <w:p w14:paraId="7387183E" w14:textId="77777777" w:rsidR="005D61AE" w:rsidRPr="005D61AE" w:rsidRDefault="005D61AE" w:rsidP="005D61AE">
      <w:pPr>
        <w:bidi w:val="0"/>
        <w:rPr>
          <w:b w:val="0"/>
          <w:bCs/>
          <w:lang w:bidi="fa-IR"/>
        </w:rPr>
      </w:pPr>
      <w:r w:rsidRPr="005D61AE">
        <w:rPr>
          <w:b w:val="0"/>
          <w:bCs/>
          <w:lang w:bidi="fa-IR"/>
        </w:rPr>
        <w:t xml:space="preserve">    *   **Broadcasting:** **This is the most important concept to teach well.**</w:t>
      </w:r>
    </w:p>
    <w:p w14:paraId="20B9F9BD" w14:textId="77777777" w:rsidR="005D61AE" w:rsidRPr="005D61AE" w:rsidRDefault="005D61AE" w:rsidP="005D61AE">
      <w:pPr>
        <w:bidi w:val="0"/>
        <w:rPr>
          <w:b w:val="0"/>
          <w:bCs/>
          <w:lang w:bidi="fa-IR"/>
        </w:rPr>
      </w:pPr>
      <w:r w:rsidRPr="005D61AE">
        <w:rPr>
          <w:b w:val="0"/>
          <w:bCs/>
          <w:lang w:bidi="fa-IR"/>
        </w:rPr>
        <w:lastRenderedPageBreak/>
        <w:t xml:space="preserve">        *   Explain the rules: how NumPy/PyTorch treats arrays with different shapes during arithmetic operations.</w:t>
      </w:r>
    </w:p>
    <w:p w14:paraId="19AE7AD7" w14:textId="77777777" w:rsidR="005D61AE" w:rsidRPr="005D61AE" w:rsidRDefault="005D61AE" w:rsidP="005D61AE">
      <w:pPr>
        <w:bidi w:val="0"/>
        <w:rPr>
          <w:b w:val="0"/>
          <w:bCs/>
          <w:lang w:bidi="fa-IR"/>
        </w:rPr>
      </w:pPr>
      <w:r w:rsidRPr="005D61AE">
        <w:rPr>
          <w:b w:val="0"/>
          <w:bCs/>
          <w:lang w:bidi="fa-IR"/>
        </w:rPr>
        <w:t xml:space="preserve">        *   Use examples: multiplying a matrix by a vector, or adding a scalar to an entire array.</w:t>
      </w:r>
    </w:p>
    <w:p w14:paraId="55AB3FE7" w14:textId="77777777" w:rsidR="005D61AE" w:rsidRPr="005D61AE" w:rsidRDefault="005D61AE" w:rsidP="005D61AE">
      <w:pPr>
        <w:bidi w:val="0"/>
        <w:rPr>
          <w:b w:val="0"/>
          <w:bCs/>
          <w:lang w:bidi="fa-IR"/>
        </w:rPr>
      </w:pPr>
      <w:r w:rsidRPr="005D61AE">
        <w:rPr>
          <w:b w:val="0"/>
          <w:bCs/>
          <w:lang w:bidi="fa-IR"/>
        </w:rPr>
        <w:t xml:space="preserve">        *   **Direct PyTorch Link:** Broadcasting works *exactly* the same way in PyTorch. It's what allows you to write clean code like `weights * inputs + bias`.</w:t>
      </w:r>
    </w:p>
    <w:p w14:paraId="25BF6ACB" w14:textId="77777777" w:rsidR="005D61AE" w:rsidRPr="005D61AE" w:rsidRDefault="005D61AE" w:rsidP="005D61AE">
      <w:pPr>
        <w:bidi w:val="0"/>
        <w:rPr>
          <w:b w:val="0"/>
          <w:bCs/>
          <w:lang w:bidi="fa-IR"/>
        </w:rPr>
      </w:pPr>
      <w:r w:rsidRPr="005D61AE">
        <w:rPr>
          <w:b w:val="0"/>
          <w:bCs/>
          <w:lang w:bidi="fa-IR"/>
        </w:rPr>
        <w:t xml:space="preserve">    *   **Reduction Operations:** `np.sum()`, `np.mean()`, `np.max()`. Crucial for calculating loss functions (e.g., Mean Squared Error) and metrics (e.g., accuracy).</w:t>
      </w:r>
    </w:p>
    <w:p w14:paraId="6EAE8DCB" w14:textId="77777777" w:rsidR="005D61AE" w:rsidRPr="005D61AE" w:rsidRDefault="005D61AE" w:rsidP="005D61AE">
      <w:pPr>
        <w:pStyle w:val="Heading2"/>
        <w:bidi w:val="0"/>
        <w:rPr>
          <w:b w:val="0"/>
          <w:lang w:bidi="fa-IR"/>
        </w:rPr>
      </w:pPr>
      <w:r w:rsidRPr="005D61AE">
        <w:rPr>
          <w:b w:val="0"/>
          <w:lang w:bidi="fa-IR"/>
        </w:rPr>
        <w:t>#### 4. Linear Algebra Essentials: The Language of Neural Networks</w:t>
      </w:r>
    </w:p>
    <w:p w14:paraId="39829CC8" w14:textId="77777777" w:rsidR="005D61AE" w:rsidRPr="005D61AE" w:rsidRDefault="005D61AE" w:rsidP="005D61AE">
      <w:pPr>
        <w:bidi w:val="0"/>
        <w:rPr>
          <w:b w:val="0"/>
          <w:bCs/>
          <w:lang w:bidi="fa-IR"/>
        </w:rPr>
      </w:pPr>
      <w:r w:rsidRPr="005D61AE">
        <w:rPr>
          <w:b w:val="0"/>
          <w:bCs/>
          <w:lang w:bidi="fa-IR"/>
        </w:rPr>
        <w:t>*   **Why it matters:** Neural networks are just a series of linear algebra operations.</w:t>
      </w:r>
    </w:p>
    <w:p w14:paraId="62C57E32" w14:textId="77777777" w:rsidR="005D61AE" w:rsidRPr="005D61AE" w:rsidRDefault="005D61AE" w:rsidP="005D61AE">
      <w:pPr>
        <w:bidi w:val="0"/>
        <w:rPr>
          <w:b w:val="0"/>
          <w:bCs/>
          <w:lang w:bidi="fa-IR"/>
        </w:rPr>
      </w:pPr>
      <w:r w:rsidRPr="005D61AE">
        <w:rPr>
          <w:b w:val="0"/>
          <w:bCs/>
          <w:lang w:bidi="fa-IR"/>
        </w:rPr>
        <w:t>*   **What to teach (with `np` functions):**</w:t>
      </w:r>
    </w:p>
    <w:p w14:paraId="4D872053" w14:textId="77777777" w:rsidR="005D61AE" w:rsidRPr="005D61AE" w:rsidRDefault="005D61AE" w:rsidP="005D61AE">
      <w:pPr>
        <w:bidi w:val="0"/>
        <w:rPr>
          <w:b w:val="0"/>
          <w:bCs/>
          <w:lang w:bidi="fa-IR"/>
        </w:rPr>
      </w:pPr>
      <w:r w:rsidRPr="005D61AE">
        <w:rPr>
          <w:b w:val="0"/>
          <w:bCs/>
          <w:lang w:bidi="fa-IR"/>
        </w:rPr>
        <w:t xml:space="preserve">    *   **Vector/Matrix Multiplication:** `np.dot()` or the `@` operator. This is the core of a fully connected layer: `output = input @ weights + bias`.</w:t>
      </w:r>
    </w:p>
    <w:p w14:paraId="53EFFA06" w14:textId="77777777" w:rsidR="005D61AE" w:rsidRPr="005D61AE" w:rsidRDefault="005D61AE" w:rsidP="005D61AE">
      <w:pPr>
        <w:bidi w:val="0"/>
        <w:rPr>
          <w:b w:val="0"/>
          <w:bCs/>
          <w:lang w:bidi="fa-IR"/>
        </w:rPr>
      </w:pPr>
      <w:r w:rsidRPr="005D61AE">
        <w:rPr>
          <w:b w:val="0"/>
          <w:bCs/>
          <w:lang w:bidi="fa-IR"/>
        </w:rPr>
        <w:t xml:space="preserve">    *   **Reshaping:** `arr.reshape()`. Critical for preparing data for different layers (e.g., flattening an image for a linear layer).</w:t>
      </w:r>
    </w:p>
    <w:p w14:paraId="3857AB45" w14:textId="77777777" w:rsidR="005D61AE" w:rsidRPr="005D61AE" w:rsidRDefault="005D61AE" w:rsidP="005D61AE">
      <w:pPr>
        <w:bidi w:val="0"/>
        <w:rPr>
          <w:b w:val="0"/>
          <w:bCs/>
          <w:lang w:bidi="fa-IR"/>
        </w:rPr>
      </w:pPr>
      <w:r w:rsidRPr="005D61AE">
        <w:rPr>
          <w:b w:val="0"/>
          <w:bCs/>
          <w:lang w:bidi="fa-IR"/>
        </w:rPr>
        <w:t xml:space="preserve">    *   **Transposing:** `arr.T` or `np.transpose()`. Needed for aligning dimensions in matrix math.</w:t>
      </w:r>
    </w:p>
    <w:p w14:paraId="6ED048F3" w14:textId="77777777" w:rsidR="005D61AE" w:rsidRPr="005D61AE" w:rsidRDefault="005D61AE" w:rsidP="005D61AE">
      <w:pPr>
        <w:pStyle w:val="Heading2"/>
        <w:bidi w:val="0"/>
        <w:rPr>
          <w:b w:val="0"/>
          <w:lang w:bidi="fa-IR"/>
        </w:rPr>
      </w:pPr>
      <w:r w:rsidRPr="005D61AE">
        <w:rPr>
          <w:b w:val="0"/>
          <w:lang w:bidi="fa-IR"/>
        </w:rPr>
        <w:t>#### 5. "Fake" Neural Network Example: Putting It All Together</w:t>
      </w:r>
    </w:p>
    <w:p w14:paraId="478B9208" w14:textId="77777777" w:rsidR="005D61AE" w:rsidRPr="005D61AE" w:rsidRDefault="005D61AE" w:rsidP="005D61AE">
      <w:pPr>
        <w:bidi w:val="0"/>
        <w:rPr>
          <w:b w:val="0"/>
          <w:bCs/>
          <w:lang w:bidi="fa-IR"/>
        </w:rPr>
      </w:pPr>
      <w:r w:rsidRPr="005D61AE">
        <w:rPr>
          <w:b w:val="0"/>
          <w:bCs/>
          <w:lang w:bidi="fa-IR"/>
        </w:rPr>
        <w:t>This is the climax of the lesson. Show them how these NumPy concepts directly form a neural network.</w:t>
      </w:r>
    </w:p>
    <w:p w14:paraId="28B0C2FA" w14:textId="77777777" w:rsidR="005D61AE" w:rsidRPr="005D61AE" w:rsidRDefault="005D61AE" w:rsidP="005D61AE">
      <w:pPr>
        <w:pStyle w:val="Heading2"/>
        <w:bidi w:val="0"/>
        <w:rPr>
          <w:b w:val="0"/>
          <w:lang w:bidi="fa-IR"/>
        </w:rPr>
      </w:pPr>
      <w:r w:rsidRPr="005D61AE">
        <w:rPr>
          <w:b w:val="0"/>
          <w:lang w:bidi="fa-IR"/>
        </w:rPr>
        <w:t>**Build a Simple Linear Regression Model from Scratch:**</w:t>
      </w:r>
    </w:p>
    <w:p w14:paraId="219DA61B" w14:textId="77777777" w:rsidR="005D61AE" w:rsidRPr="005D61AE" w:rsidRDefault="005D61AE" w:rsidP="005D61AE">
      <w:pPr>
        <w:bidi w:val="0"/>
        <w:rPr>
          <w:b w:val="0"/>
          <w:bCs/>
          <w:lang w:bidi="fa-IR"/>
        </w:rPr>
      </w:pPr>
      <w:r w:rsidRPr="005D61AE">
        <w:rPr>
          <w:b w:val="0"/>
          <w:bCs/>
          <w:lang w:bidi="fa-IR"/>
        </w:rPr>
        <w:t>```python</w:t>
      </w:r>
    </w:p>
    <w:p w14:paraId="1349083D" w14:textId="1669F992" w:rsidR="005D61AE" w:rsidRPr="005D61AE" w:rsidRDefault="005D61AE" w:rsidP="005D61AE">
      <w:pPr>
        <w:bidi w:val="0"/>
        <w:rPr>
          <w:b w:val="0"/>
          <w:bCs/>
          <w:rtl/>
          <w:lang w:bidi="fa-IR"/>
        </w:rPr>
      </w:pPr>
      <w:r w:rsidRPr="005D61AE">
        <w:rPr>
          <w:b w:val="0"/>
          <w:bCs/>
          <w:lang w:bidi="fa-IR"/>
        </w:rPr>
        <w:t>import numpy as np</w:t>
      </w:r>
    </w:p>
    <w:p w14:paraId="73CDD91C" w14:textId="77777777" w:rsidR="005D61AE" w:rsidRPr="005D61AE" w:rsidRDefault="005D61AE" w:rsidP="005D61AE">
      <w:pPr>
        <w:pStyle w:val="Heading3"/>
        <w:bidi w:val="0"/>
        <w:rPr>
          <w:b w:val="0"/>
          <w:lang w:bidi="fa-IR"/>
        </w:rPr>
      </w:pPr>
      <w:r w:rsidRPr="005D61AE">
        <w:rPr>
          <w:b w:val="0"/>
          <w:lang w:bidi="fa-IR"/>
        </w:rPr>
        <w:t># 1. Generate some fake data (like features and labels)</w:t>
      </w:r>
    </w:p>
    <w:p w14:paraId="3B0EF5EB" w14:textId="77777777" w:rsidR="005D61AE" w:rsidRPr="005D61AE" w:rsidRDefault="005D61AE" w:rsidP="005D61AE">
      <w:pPr>
        <w:bidi w:val="0"/>
        <w:rPr>
          <w:b w:val="0"/>
          <w:bCs/>
          <w:lang w:bidi="fa-IR"/>
        </w:rPr>
      </w:pPr>
      <w:r w:rsidRPr="005D61AE">
        <w:rPr>
          <w:b w:val="0"/>
          <w:bCs/>
          <w:lang w:bidi="fa-IR"/>
        </w:rPr>
        <w:t>np.random.seed(42)</w:t>
      </w:r>
    </w:p>
    <w:p w14:paraId="47FCFDD4" w14:textId="77777777" w:rsidR="005D61AE" w:rsidRPr="005D61AE" w:rsidRDefault="005D61AE" w:rsidP="005D61AE">
      <w:pPr>
        <w:bidi w:val="0"/>
        <w:rPr>
          <w:b w:val="0"/>
          <w:bCs/>
          <w:lang w:bidi="fa-IR"/>
        </w:rPr>
      </w:pPr>
      <w:r w:rsidRPr="005D61AE">
        <w:rPr>
          <w:b w:val="0"/>
          <w:bCs/>
          <w:lang w:bidi="fa-IR"/>
        </w:rPr>
        <w:t>X = np.random.rand(100, 1)  # 100 samples, 1 feature</w:t>
      </w:r>
    </w:p>
    <w:p w14:paraId="4FA29677" w14:textId="77777777" w:rsidR="005D61AE" w:rsidRPr="005D61AE" w:rsidRDefault="005D61AE" w:rsidP="005D61AE">
      <w:pPr>
        <w:bidi w:val="0"/>
        <w:rPr>
          <w:b w:val="0"/>
          <w:bCs/>
          <w:lang w:bidi="fa-IR"/>
        </w:rPr>
      </w:pPr>
      <w:r w:rsidRPr="005D61AE">
        <w:rPr>
          <w:b w:val="0"/>
          <w:bCs/>
          <w:lang w:bidi="fa-IR"/>
        </w:rPr>
        <w:t>y = 4 + 3 * X + np.random.randn(100, 1)  # Linear relationship with noise</w:t>
      </w:r>
    </w:p>
    <w:p w14:paraId="2B733503" w14:textId="77777777" w:rsidR="005D61AE" w:rsidRPr="005D61AE" w:rsidRDefault="005D61AE" w:rsidP="005D61AE">
      <w:pPr>
        <w:bidi w:val="0"/>
        <w:rPr>
          <w:b w:val="0"/>
          <w:bCs/>
          <w:rtl/>
          <w:lang w:bidi="fa-IR"/>
        </w:rPr>
      </w:pPr>
    </w:p>
    <w:p w14:paraId="7DC58F80" w14:textId="77777777" w:rsidR="005D61AE" w:rsidRPr="005D61AE" w:rsidRDefault="005D61AE" w:rsidP="005D61AE">
      <w:pPr>
        <w:pStyle w:val="Heading3"/>
        <w:bidi w:val="0"/>
        <w:rPr>
          <w:b w:val="0"/>
          <w:lang w:bidi="fa-IR"/>
        </w:rPr>
      </w:pPr>
      <w:r w:rsidRPr="005D61AE">
        <w:rPr>
          <w:b w:val="0"/>
          <w:lang w:bidi="fa-IR"/>
        </w:rPr>
        <w:lastRenderedPageBreak/>
        <w:t># 2. Initialize parameters (weights and bias) - These are what PyTorch will later make into "Tensors with requires_grad=True"</w:t>
      </w:r>
    </w:p>
    <w:p w14:paraId="1F1F126B" w14:textId="77777777" w:rsidR="005D61AE" w:rsidRPr="005D61AE" w:rsidRDefault="005D61AE" w:rsidP="005D61AE">
      <w:pPr>
        <w:bidi w:val="0"/>
        <w:rPr>
          <w:b w:val="0"/>
          <w:bCs/>
          <w:lang w:bidi="fa-IR"/>
        </w:rPr>
      </w:pPr>
      <w:r w:rsidRPr="005D61AE">
        <w:rPr>
          <w:b w:val="0"/>
          <w:bCs/>
          <w:lang w:bidi="fa-IR"/>
        </w:rPr>
        <w:t>weights = np.random.randn(1, 1)</w:t>
      </w:r>
    </w:p>
    <w:p w14:paraId="06126286" w14:textId="77777777" w:rsidR="005D61AE" w:rsidRPr="005D61AE" w:rsidRDefault="005D61AE" w:rsidP="005D61AE">
      <w:pPr>
        <w:bidi w:val="0"/>
        <w:rPr>
          <w:b w:val="0"/>
          <w:bCs/>
          <w:lang w:bidi="fa-IR"/>
        </w:rPr>
      </w:pPr>
      <w:r w:rsidRPr="005D61AE">
        <w:rPr>
          <w:b w:val="0"/>
          <w:bCs/>
          <w:lang w:bidi="fa-IR"/>
        </w:rPr>
        <w:t>bias = np.zeros(1)</w:t>
      </w:r>
    </w:p>
    <w:p w14:paraId="48F004A4" w14:textId="77777777" w:rsidR="005D61AE" w:rsidRPr="005D61AE" w:rsidRDefault="005D61AE" w:rsidP="005D61AE">
      <w:pPr>
        <w:pStyle w:val="Heading2"/>
        <w:bidi w:val="0"/>
        <w:rPr>
          <w:b w:val="0"/>
          <w:lang w:bidi="fa-IR"/>
        </w:rPr>
      </w:pPr>
      <w:r w:rsidRPr="005D61AE">
        <w:rPr>
          <w:b w:val="0"/>
          <w:lang w:bidi="fa-IR"/>
        </w:rPr>
        <w:t># 3. Define the model and loss function</w:t>
      </w:r>
    </w:p>
    <w:p w14:paraId="3AEEEF94" w14:textId="77777777" w:rsidR="005D61AE" w:rsidRPr="005D61AE" w:rsidRDefault="005D61AE" w:rsidP="005D61AE">
      <w:pPr>
        <w:bidi w:val="0"/>
        <w:rPr>
          <w:b w:val="0"/>
          <w:bCs/>
          <w:lang w:bidi="fa-IR"/>
        </w:rPr>
      </w:pPr>
      <w:r w:rsidRPr="005D61AE">
        <w:rPr>
          <w:b w:val="0"/>
          <w:bCs/>
          <w:lang w:bidi="fa-IR"/>
        </w:rPr>
        <w:t>learning_rate = 0.1</w:t>
      </w:r>
    </w:p>
    <w:p w14:paraId="7B69DF19" w14:textId="77777777" w:rsidR="005D61AE" w:rsidRPr="005D61AE" w:rsidRDefault="005D61AE" w:rsidP="005D61AE">
      <w:pPr>
        <w:bidi w:val="0"/>
        <w:rPr>
          <w:b w:val="0"/>
          <w:bCs/>
          <w:lang w:bidi="fa-IR"/>
        </w:rPr>
      </w:pPr>
      <w:r w:rsidRPr="005D61AE">
        <w:rPr>
          <w:b w:val="0"/>
          <w:bCs/>
          <w:lang w:bidi="fa-IR"/>
        </w:rPr>
        <w:t>n_epochs = 100</w:t>
      </w:r>
    </w:p>
    <w:p w14:paraId="5B7B7129" w14:textId="77777777" w:rsidR="005D61AE" w:rsidRPr="005D61AE" w:rsidRDefault="005D61AE" w:rsidP="005D61AE">
      <w:pPr>
        <w:pStyle w:val="Heading2"/>
        <w:shd w:val="clear" w:color="auto" w:fill="D9D9D9" w:themeFill="background1" w:themeFillShade="D9"/>
        <w:bidi w:val="0"/>
        <w:rPr>
          <w:b w:val="0"/>
          <w:lang w:bidi="fa-IR"/>
        </w:rPr>
      </w:pPr>
      <w:r w:rsidRPr="005D61AE">
        <w:rPr>
          <w:b w:val="0"/>
          <w:lang w:bidi="fa-IR"/>
        </w:rPr>
        <w:t>for epoch in range(n_epochs):</w:t>
      </w:r>
    </w:p>
    <w:p w14:paraId="29B12489"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 Forward Pass (This is the PyTorch forward() method)</w:t>
      </w:r>
    </w:p>
    <w:p w14:paraId="0BD3722A"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y_pred = X @ weights + bias  # &lt;-- Uses Matrix Multiplication and Broadcasting</w:t>
      </w:r>
    </w:p>
    <w:p w14:paraId="376D0963" w14:textId="7A19BCC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 Calculate Loss (Mean Squared Error)</w:t>
      </w:r>
    </w:p>
    <w:p w14:paraId="6D0DFE51"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error = y_pred - y          # &lt;-- Element-wise subtraction</w:t>
      </w:r>
    </w:p>
    <w:p w14:paraId="4CE26415"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loss = (error ** 2).mean()  # &lt;-- Element-wise power and reduction (.mean())</w:t>
      </w:r>
    </w:p>
    <w:p w14:paraId="6F5C9D3E" w14:textId="486C059E"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 Backward Pass (Calculate gradients manually)</w:t>
      </w:r>
    </w:p>
    <w:p w14:paraId="4F094EA1"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 The gradients for weights and bias (dL/dw, dL/db)</w:t>
      </w:r>
    </w:p>
    <w:p w14:paraId="331A611D"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weights_gradient = (2/100) * (X.T @ error)  # &lt;-- More matrix multiplication!</w:t>
      </w:r>
    </w:p>
    <w:p w14:paraId="160C5B39"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bias_gradient = (2/100) * error.sum()</w:t>
      </w:r>
    </w:p>
    <w:p w14:paraId="6C749AA8" w14:textId="73206AD1"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 Gradient Descent Step (This is what a PyTorch Optimizer like SGD does)</w:t>
      </w:r>
    </w:p>
    <w:p w14:paraId="505E21EE"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weights = weights - learning_rate * weights_gradient</w:t>
      </w:r>
    </w:p>
    <w:p w14:paraId="46488DE3"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bias = bias - learning_rate * bias_gradient</w:t>
      </w:r>
    </w:p>
    <w:p w14:paraId="63E068F6" w14:textId="533FA26C"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if epoch % 10 == 0:</w:t>
      </w:r>
    </w:p>
    <w:p w14:paraId="33278C2B"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xml:space="preserve">        print(f"Epoch {epoch} | Loss: {loss:.4f}")</w:t>
      </w:r>
    </w:p>
    <w:p w14:paraId="1FE21D93"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print("\nFinal Parameters:")</w:t>
      </w:r>
    </w:p>
    <w:p w14:paraId="409552B7"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print(f"Weights: {weights[0, 0]:.4f} (Expected ~3.0)")</w:t>
      </w:r>
    </w:p>
    <w:p w14:paraId="3B9306CE"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print(f"Bias: {bias[0]:.4f} (Expected ~4.0)")</w:t>
      </w:r>
    </w:p>
    <w:p w14:paraId="1278DBE3" w14:textId="77777777" w:rsidR="005D61AE" w:rsidRPr="005D61AE" w:rsidRDefault="005D61AE" w:rsidP="005D61AE">
      <w:pPr>
        <w:shd w:val="clear" w:color="auto" w:fill="D9D9D9" w:themeFill="background1" w:themeFillShade="D9"/>
        <w:bidi w:val="0"/>
        <w:rPr>
          <w:b w:val="0"/>
          <w:bCs/>
          <w:rtl/>
          <w:lang w:bidi="fa-IR"/>
        </w:rPr>
      </w:pPr>
      <w:r w:rsidRPr="005D61AE">
        <w:rPr>
          <w:b w:val="0"/>
          <w:bCs/>
          <w:lang w:bidi="fa-IR"/>
        </w:rPr>
        <w:t>```</w:t>
      </w:r>
    </w:p>
    <w:p w14:paraId="41985F25" w14:textId="77777777" w:rsidR="005D61AE" w:rsidRPr="005D61AE" w:rsidRDefault="005D61AE" w:rsidP="005D61AE">
      <w:pPr>
        <w:bidi w:val="0"/>
        <w:rPr>
          <w:b w:val="0"/>
          <w:bCs/>
          <w:rtl/>
          <w:lang w:bidi="fa-IR"/>
        </w:rPr>
      </w:pPr>
    </w:p>
    <w:p w14:paraId="0D86D374" w14:textId="77777777" w:rsidR="005D61AE" w:rsidRPr="005D61AE" w:rsidRDefault="005D61AE" w:rsidP="005D61AE">
      <w:pPr>
        <w:bidi w:val="0"/>
        <w:rPr>
          <w:b w:val="0"/>
          <w:bCs/>
          <w:lang w:bidi="fa-IR"/>
        </w:rPr>
      </w:pPr>
      <w:r w:rsidRPr="005D61AE">
        <w:rPr>
          <w:b w:val="0"/>
          <w:bCs/>
          <w:lang w:bidi="fa-IR"/>
        </w:rPr>
        <w:lastRenderedPageBreak/>
        <w:t>**The "Aha!" Moment:**</w:t>
      </w:r>
    </w:p>
    <w:p w14:paraId="086AC7C9" w14:textId="77777777" w:rsidR="005D61AE" w:rsidRPr="005D61AE" w:rsidRDefault="005D61AE" w:rsidP="005D61AE">
      <w:pPr>
        <w:bidi w:val="0"/>
        <w:rPr>
          <w:b w:val="0"/>
          <w:bCs/>
          <w:lang w:bidi="fa-IR"/>
        </w:rPr>
      </w:pPr>
      <w:r w:rsidRPr="005D61AE">
        <w:rPr>
          <w:b w:val="0"/>
          <w:bCs/>
          <w:lang w:bidi="fa-IR"/>
        </w:rPr>
        <w:t>After this exercise, you can say: **"Congratulations, you just trained a neural network! PyTorch will do *exactly* this, but it will automate the hardest part—calculating the gradients—using its `autograd` system. Instead of us writing `weights_gradient = ...`, PyTorch will figure it out for us automatically."**</w:t>
      </w:r>
    </w:p>
    <w:p w14:paraId="7FB937AB" w14:textId="77777777" w:rsidR="005D61AE" w:rsidRPr="005D61AE" w:rsidRDefault="005D61AE" w:rsidP="005D61AE">
      <w:pPr>
        <w:pStyle w:val="Heading2"/>
        <w:bidi w:val="0"/>
        <w:rPr>
          <w:b w:val="0"/>
          <w:lang w:bidi="fa-IR"/>
        </w:rPr>
      </w:pPr>
      <w:r w:rsidRPr="005D61AE">
        <w:rPr>
          <w:b w:val="0"/>
          <w:lang w:bidi="fa-IR"/>
        </w:rPr>
        <w:t>### Summary: What to Cover &amp; The PyTorch Bridge</w:t>
      </w:r>
    </w:p>
    <w:p w14:paraId="40A9AAC4"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NumPy Concept | Why It's Important | The Direct PyTorch Equivalent |</w:t>
      </w:r>
    </w:p>
    <w:p w14:paraId="4808EDDB" w14:textId="77777777" w:rsidR="005D61AE" w:rsidRPr="005D61AE" w:rsidRDefault="005D61AE" w:rsidP="005D61AE">
      <w:pPr>
        <w:shd w:val="clear" w:color="auto" w:fill="D9D9D9" w:themeFill="background1" w:themeFillShade="D9"/>
        <w:bidi w:val="0"/>
        <w:rPr>
          <w:b w:val="0"/>
          <w:bCs/>
          <w:rtl/>
          <w:lang w:bidi="fa-IR"/>
        </w:rPr>
      </w:pPr>
      <w:r w:rsidRPr="005D61AE">
        <w:rPr>
          <w:b w:val="0"/>
          <w:bCs/>
          <w:lang w:bidi="fa-IR"/>
        </w:rPr>
        <w:t>| :--- | :--- | :--- |</w:t>
      </w:r>
    </w:p>
    <w:p w14:paraId="1999BD6F"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**`np.array`** &amp; **`shape`** | The fundamental data container. | **`torch.Tensor`** &amp; **`.shape`** |</w:t>
      </w:r>
    </w:p>
    <w:p w14:paraId="3A04FAC1"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**Indexing &amp; Slicing** | How to access and manipulate data. | **Identical syntax** in PyTorch. |</w:t>
      </w:r>
    </w:p>
    <w:p w14:paraId="6C149720"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**Element-wise Ops** &amp; **Broadcasting** | The rules for efficient array math. | **Works exactly the same** in PyTorch. |</w:t>
      </w:r>
    </w:p>
    <w:p w14:paraId="6CF69EBC"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**`np.dot()` / `@`** | The math behind neural network layers. | **`torch.matmul()`** / `@` |</w:t>
      </w:r>
    </w:p>
    <w:p w14:paraId="4C3472BB"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**`np.reshape()`** | Preparing data for different layers. | **`torch.reshape()`** / `.view()` |</w:t>
      </w:r>
    </w:p>
    <w:p w14:paraId="13224116"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**`np.sum()`, `.mean()`** | Calculating loss and metrics. | **`torch.sum()`, `torch.mean()`** |</w:t>
      </w:r>
    </w:p>
    <w:p w14:paraId="2427919B" w14:textId="77777777" w:rsidR="005D61AE" w:rsidRPr="005D61AE" w:rsidRDefault="005D61AE" w:rsidP="005D61AE">
      <w:pPr>
        <w:shd w:val="clear" w:color="auto" w:fill="D9D9D9" w:themeFill="background1" w:themeFillShade="D9"/>
        <w:bidi w:val="0"/>
        <w:rPr>
          <w:b w:val="0"/>
          <w:bCs/>
          <w:lang w:bidi="fa-IR"/>
        </w:rPr>
      </w:pPr>
      <w:r w:rsidRPr="005D61AE">
        <w:rPr>
          <w:b w:val="0"/>
          <w:bCs/>
          <w:lang w:bidi="fa-IR"/>
        </w:rPr>
        <w:t>| **Manual Grad Descent** | Understanding the training loop. | **Automated by `autograd` and `Optimizer`**. |</w:t>
      </w:r>
    </w:p>
    <w:p w14:paraId="437C152D" w14:textId="171904F3" w:rsidR="005D61AE" w:rsidRDefault="005D61AE" w:rsidP="005D61AE">
      <w:pPr>
        <w:bidi w:val="0"/>
        <w:rPr>
          <w:b w:val="0"/>
          <w:bCs/>
          <w:lang w:bidi="fa-IR"/>
        </w:rPr>
      </w:pPr>
      <w:r w:rsidRPr="005D61AE">
        <w:rPr>
          <w:b w:val="0"/>
          <w:bCs/>
          <w:lang w:bidi="fa-IR"/>
        </w:rPr>
        <w:t>By teaching NumPy this way, you're not just teaching a library; you're building the mental model for how tensors work, which makes the transition to PyTorch a natural and logical next step rather than a confusing leap.</w:t>
      </w:r>
    </w:p>
    <w:p w14:paraId="78E6E88E" w14:textId="7EABC2C9" w:rsidR="005D61AE" w:rsidRPr="00260768" w:rsidRDefault="00260768" w:rsidP="00260768">
      <w:pPr>
        <w:pStyle w:val="Heading1"/>
        <w:bidi w:val="0"/>
        <w:rPr>
          <w:lang w:bidi="fa-IR"/>
        </w:rPr>
      </w:pPr>
      <w:r w:rsidRPr="00260768">
        <w:rPr>
          <w:lang w:bidi="fa-IR"/>
        </w:rPr>
        <w:t xml:space="preserve">how instal NumPy </w:t>
      </w:r>
      <w:r w:rsidRPr="00260768">
        <w:rPr>
          <w:lang w:bidi="fa-IR"/>
        </w:rPr>
        <w:t>,</w:t>
      </w:r>
      <w:r w:rsidRPr="00260768">
        <w:rPr>
          <w:lang w:bidi="fa-IR"/>
        </w:rPr>
        <w:t xml:space="preserve"> Philosophy of NumPy </w:t>
      </w:r>
      <w:r w:rsidRPr="00260768">
        <w:rPr>
          <w:lang w:bidi="fa-IR"/>
        </w:rPr>
        <w:t>,</w:t>
      </w:r>
      <w:r w:rsidRPr="00260768">
        <w:rPr>
          <w:lang w:bidi="fa-IR"/>
        </w:rPr>
        <w:t>Creation give me step by step teach base</w:t>
      </w:r>
    </w:p>
    <w:p w14:paraId="32E27420" w14:textId="77777777" w:rsidR="00260768" w:rsidRPr="00260768" w:rsidRDefault="00260768" w:rsidP="00260768">
      <w:pPr>
        <w:bidi w:val="0"/>
        <w:rPr>
          <w:b w:val="0"/>
          <w:bCs/>
          <w:lang w:bidi="fa-IR"/>
        </w:rPr>
      </w:pPr>
      <w:r w:rsidRPr="00260768">
        <w:rPr>
          <w:b w:val="0"/>
          <w:bCs/>
          <w:lang w:bidi="fa-IR"/>
        </w:rPr>
        <w:t>Of course. Here is a step-by-step teaching guide for the absolute basics of NumPy, structured for a complete beginner.</w:t>
      </w:r>
    </w:p>
    <w:p w14:paraId="797195FB" w14:textId="77777777" w:rsidR="00260768" w:rsidRPr="00260768" w:rsidRDefault="00260768" w:rsidP="00260768">
      <w:pPr>
        <w:pStyle w:val="Heading2"/>
        <w:bidi w:val="0"/>
        <w:rPr>
          <w:b w:val="0"/>
          <w:lang w:bidi="fa-IR"/>
        </w:rPr>
      </w:pPr>
      <w:r w:rsidRPr="00260768">
        <w:rPr>
          <w:b w:val="0"/>
          <w:lang w:bidi="fa-IR"/>
        </w:rPr>
        <w:t>### **Module 1: Introduction to NumPy**</w:t>
      </w:r>
    </w:p>
    <w:p w14:paraId="31D0D342" w14:textId="3E21695A" w:rsidR="00260768" w:rsidRPr="00260768" w:rsidRDefault="00260768" w:rsidP="00260768">
      <w:pPr>
        <w:pStyle w:val="Heading2"/>
        <w:bidi w:val="0"/>
        <w:rPr>
          <w:b w:val="0"/>
          <w:bCs/>
          <w:rtl/>
          <w:lang w:bidi="fa-IR"/>
        </w:rPr>
      </w:pPr>
      <w:r w:rsidRPr="00260768">
        <w:rPr>
          <w:b w:val="0"/>
          <w:lang w:bidi="fa-IR"/>
        </w:rPr>
        <w:t>#### **Step 1: How to Install NumPy**</w:t>
      </w:r>
    </w:p>
    <w:p w14:paraId="334555D5" w14:textId="77777777" w:rsidR="00260768" w:rsidRPr="00260768" w:rsidRDefault="00260768" w:rsidP="00260768">
      <w:pPr>
        <w:bidi w:val="0"/>
        <w:rPr>
          <w:b w:val="0"/>
          <w:bCs/>
          <w:lang w:bidi="fa-IR"/>
        </w:rPr>
      </w:pPr>
      <w:r w:rsidRPr="00260768">
        <w:rPr>
          <w:b w:val="0"/>
          <w:bCs/>
          <w:lang w:bidi="fa-IR"/>
        </w:rPr>
        <w:t>**Concept:** NumPy isn't part of the standard Python library, so we need to install it as an add-on package using a tool called `pip`.</w:t>
      </w:r>
    </w:p>
    <w:p w14:paraId="78AB47D6" w14:textId="77777777" w:rsidR="00260768" w:rsidRPr="00260768" w:rsidRDefault="00260768" w:rsidP="00260768">
      <w:pPr>
        <w:pStyle w:val="Heading2"/>
        <w:bidi w:val="0"/>
        <w:rPr>
          <w:b w:val="0"/>
          <w:lang w:bidi="fa-IR"/>
        </w:rPr>
      </w:pPr>
      <w:r w:rsidRPr="00260768">
        <w:rPr>
          <w:b w:val="0"/>
          <w:lang w:bidi="fa-IR"/>
        </w:rPr>
        <w:lastRenderedPageBreak/>
        <w:t>**Action:**</w:t>
      </w:r>
    </w:p>
    <w:p w14:paraId="5DEFD321" w14:textId="77777777" w:rsidR="00260768" w:rsidRPr="00260768" w:rsidRDefault="00260768" w:rsidP="00260768">
      <w:pPr>
        <w:pStyle w:val="Heading2"/>
        <w:bidi w:val="0"/>
        <w:rPr>
          <w:b w:val="0"/>
          <w:lang w:bidi="fa-IR"/>
        </w:rPr>
      </w:pPr>
      <w:r w:rsidRPr="00260768">
        <w:rPr>
          <w:b w:val="0"/>
          <w:lang w:bidi="fa-IR"/>
        </w:rPr>
        <w:t>1.  **Open your command line:**</w:t>
      </w:r>
    </w:p>
    <w:p w14:paraId="54837287" w14:textId="77777777" w:rsidR="00260768" w:rsidRPr="00260768" w:rsidRDefault="00260768" w:rsidP="00260768">
      <w:pPr>
        <w:bidi w:val="0"/>
        <w:rPr>
          <w:b w:val="0"/>
          <w:bCs/>
          <w:lang w:bidi="fa-IR"/>
        </w:rPr>
      </w:pPr>
      <w:r w:rsidRPr="00260768">
        <w:rPr>
          <w:b w:val="0"/>
          <w:bCs/>
          <w:lang w:bidi="fa-IR"/>
        </w:rPr>
        <w:t xml:space="preserve">    *   **Windows:** Open `Command Prompt` or `PowerShell`.</w:t>
      </w:r>
    </w:p>
    <w:p w14:paraId="51CD8134" w14:textId="77777777" w:rsidR="00260768" w:rsidRPr="00260768" w:rsidRDefault="00260768" w:rsidP="00260768">
      <w:pPr>
        <w:bidi w:val="0"/>
        <w:rPr>
          <w:b w:val="0"/>
          <w:bCs/>
          <w:lang w:bidi="fa-IR"/>
        </w:rPr>
      </w:pPr>
      <w:r w:rsidRPr="00260768">
        <w:rPr>
          <w:b w:val="0"/>
          <w:bCs/>
          <w:lang w:bidi="fa-IR"/>
        </w:rPr>
        <w:t xml:space="preserve">    *   **macOS/Linux:** Open `Terminal`.</w:t>
      </w:r>
    </w:p>
    <w:p w14:paraId="35FED8EE" w14:textId="77777777" w:rsidR="00260768" w:rsidRPr="00260768" w:rsidRDefault="00260768" w:rsidP="00260768">
      <w:pPr>
        <w:bidi w:val="0"/>
        <w:rPr>
          <w:b w:val="0"/>
          <w:bCs/>
          <w:lang w:bidi="fa-IR"/>
        </w:rPr>
      </w:pPr>
      <w:r w:rsidRPr="00260768">
        <w:rPr>
          <w:b w:val="0"/>
          <w:bCs/>
          <w:lang w:bidi="fa-IR"/>
        </w:rPr>
        <w:t>2.  **Run the installation command:**</w:t>
      </w:r>
    </w:p>
    <w:p w14:paraId="0CD4FC4E"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```bash</w:t>
      </w:r>
    </w:p>
    <w:p w14:paraId="61DFE7A5"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pip install numpy</w:t>
      </w:r>
    </w:p>
    <w:p w14:paraId="65C67E54"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w:t>
      </w:r>
    </w:p>
    <w:p w14:paraId="0AE9511C" w14:textId="77777777" w:rsidR="00260768" w:rsidRPr="00260768" w:rsidRDefault="00260768" w:rsidP="00260768">
      <w:pPr>
        <w:bidi w:val="0"/>
        <w:rPr>
          <w:b w:val="0"/>
          <w:bCs/>
          <w:lang w:bidi="fa-IR"/>
        </w:rPr>
      </w:pPr>
      <w:r w:rsidRPr="00260768">
        <w:rPr>
          <w:b w:val="0"/>
          <w:bCs/>
          <w:lang w:bidi="fa-IR"/>
        </w:rPr>
        <w:t xml:space="preserve">    *   Press Enter. You'll see text scrolling as it downloads and installs.</w:t>
      </w:r>
    </w:p>
    <w:p w14:paraId="3128144B" w14:textId="77777777" w:rsidR="00260768" w:rsidRPr="00260768" w:rsidRDefault="00260768" w:rsidP="00260768">
      <w:pPr>
        <w:pStyle w:val="Heading2"/>
        <w:bidi w:val="0"/>
        <w:rPr>
          <w:b w:val="0"/>
          <w:lang w:bidi="fa-IR"/>
        </w:rPr>
      </w:pPr>
      <w:r w:rsidRPr="00260768">
        <w:rPr>
          <w:b w:val="0"/>
          <w:lang w:bidi="fa-IR"/>
        </w:rPr>
        <w:t>3.  **Verification (Optional but good practice):**</w:t>
      </w:r>
    </w:p>
    <w:p w14:paraId="699F3BC3" w14:textId="77777777" w:rsidR="00260768" w:rsidRPr="00260768" w:rsidRDefault="00260768" w:rsidP="00260768">
      <w:pPr>
        <w:bidi w:val="0"/>
        <w:rPr>
          <w:b w:val="0"/>
          <w:bCs/>
          <w:lang w:bidi="fa-IR"/>
        </w:rPr>
      </w:pPr>
      <w:r w:rsidRPr="00260768">
        <w:rPr>
          <w:b w:val="0"/>
          <w:bCs/>
          <w:lang w:bidi="fa-IR"/>
        </w:rPr>
        <w:t xml:space="preserve">    *   Start a Python shell by typing `python` or `python3` in your command line and pressing Enter.</w:t>
      </w:r>
    </w:p>
    <w:p w14:paraId="1CC4A2BA" w14:textId="77777777" w:rsidR="00260768" w:rsidRPr="00260768" w:rsidRDefault="00260768" w:rsidP="00260768">
      <w:pPr>
        <w:bidi w:val="0"/>
        <w:rPr>
          <w:b w:val="0"/>
          <w:bCs/>
          <w:lang w:bidi="fa-IR"/>
        </w:rPr>
      </w:pPr>
      <w:r w:rsidRPr="00260768">
        <w:rPr>
          <w:b w:val="0"/>
          <w:bCs/>
          <w:lang w:bidi="fa-IR"/>
        </w:rPr>
        <w:t xml:space="preserve">    *   Try to import NumPy:</w:t>
      </w:r>
    </w:p>
    <w:p w14:paraId="3EA368DA"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```python</w:t>
      </w:r>
    </w:p>
    <w:p w14:paraId="1DFA3E47"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import numpy as np</w:t>
      </w:r>
    </w:p>
    <w:p w14:paraId="2433DD6C"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w:t>
      </w:r>
    </w:p>
    <w:p w14:paraId="74C2317A" w14:textId="77777777" w:rsidR="00260768" w:rsidRPr="00260768" w:rsidRDefault="00260768" w:rsidP="00260768">
      <w:pPr>
        <w:bidi w:val="0"/>
        <w:rPr>
          <w:b w:val="0"/>
          <w:bCs/>
          <w:lang w:bidi="fa-IR"/>
        </w:rPr>
      </w:pPr>
      <w:r w:rsidRPr="00260768">
        <w:rPr>
          <w:b w:val="0"/>
          <w:bCs/>
          <w:lang w:bidi="fa-IR"/>
        </w:rPr>
        <w:t xml:space="preserve">    *   If you don't get an error, the installation was successful! Type `exit()` to leave the Python shell.</w:t>
      </w:r>
    </w:p>
    <w:p w14:paraId="3286166E" w14:textId="77777777" w:rsidR="00260768" w:rsidRPr="00260768" w:rsidRDefault="00260768" w:rsidP="00260768">
      <w:pPr>
        <w:bidi w:val="0"/>
        <w:rPr>
          <w:b w:val="0"/>
          <w:bCs/>
          <w:lang w:bidi="fa-IR"/>
        </w:rPr>
      </w:pPr>
      <w:r w:rsidRPr="00260768">
        <w:rPr>
          <w:b w:val="0"/>
          <w:bCs/>
          <w:lang w:bidi="fa-IR"/>
        </w:rPr>
        <w:t>**Teacher's Note:** Explain that `pip` is the standard package manager for Python, like an app store for code libraries.</w:t>
      </w:r>
    </w:p>
    <w:p w14:paraId="1FB9D049" w14:textId="77777777" w:rsidR="00260768" w:rsidRPr="00260768" w:rsidRDefault="00260768" w:rsidP="00260768">
      <w:pPr>
        <w:pStyle w:val="Heading2"/>
        <w:bidi w:val="0"/>
        <w:rPr>
          <w:b w:val="0"/>
          <w:lang w:bidi="fa-IR"/>
        </w:rPr>
      </w:pPr>
      <w:r w:rsidRPr="00260768">
        <w:rPr>
          <w:b w:val="0"/>
          <w:lang w:bidi="fa-IR"/>
        </w:rPr>
        <w:t>#### **Step 2: The Philosophy of NumPy**</w:t>
      </w:r>
    </w:p>
    <w:p w14:paraId="3C55B079" w14:textId="77777777" w:rsidR="00260768" w:rsidRPr="00260768" w:rsidRDefault="00260768" w:rsidP="00260768">
      <w:pPr>
        <w:bidi w:val="0"/>
        <w:rPr>
          <w:b w:val="0"/>
          <w:bCs/>
          <w:lang w:bidi="fa-IR"/>
        </w:rPr>
      </w:pPr>
      <w:r w:rsidRPr="00260768">
        <w:rPr>
          <w:b w:val="0"/>
          <w:bCs/>
          <w:lang w:bidi="fa-IR"/>
        </w:rPr>
        <w:t>**Concept:** Before we write code, we must understand *why* NumPy exists. Frame it as a solution to a problem.</w:t>
      </w:r>
    </w:p>
    <w:p w14:paraId="00A3A5C3" w14:textId="77777777" w:rsidR="00260768" w:rsidRPr="00260768" w:rsidRDefault="00260768" w:rsidP="00260768">
      <w:pPr>
        <w:pStyle w:val="Heading3"/>
        <w:bidi w:val="0"/>
        <w:rPr>
          <w:b w:val="0"/>
          <w:lang w:bidi="fa-IR"/>
        </w:rPr>
      </w:pPr>
      <w:r w:rsidRPr="00260768">
        <w:rPr>
          <w:b w:val="0"/>
          <w:lang w:bidi="fa-IR"/>
        </w:rPr>
        <w:t>**The Problem with Python Lists:**</w:t>
      </w:r>
    </w:p>
    <w:p w14:paraId="211AC890" w14:textId="77777777" w:rsidR="00260768" w:rsidRPr="00260768" w:rsidRDefault="00260768" w:rsidP="00260768">
      <w:pPr>
        <w:bidi w:val="0"/>
        <w:rPr>
          <w:b w:val="0"/>
          <w:bCs/>
          <w:lang w:bidi="fa-IR"/>
        </w:rPr>
      </w:pPr>
      <w:r w:rsidRPr="00260768">
        <w:rPr>
          <w:b w:val="0"/>
          <w:bCs/>
          <w:lang w:bidi="fa-IR"/>
        </w:rPr>
        <w:t>*   **Slow:** Lists can contain any data type (numbers, strings, etc.), so Python has to constantly check the type of each element before performing an operation. This is slow.</w:t>
      </w:r>
    </w:p>
    <w:p w14:paraId="1B8D01ED" w14:textId="77777777" w:rsidR="00260768" w:rsidRPr="00260768" w:rsidRDefault="00260768" w:rsidP="00260768">
      <w:pPr>
        <w:bidi w:val="0"/>
        <w:rPr>
          <w:b w:val="0"/>
          <w:bCs/>
          <w:lang w:bidi="fa-IR"/>
        </w:rPr>
      </w:pPr>
      <w:r w:rsidRPr="00260768">
        <w:rPr>
          <w:b w:val="0"/>
          <w:bCs/>
          <w:lang w:bidi="fa-IR"/>
        </w:rPr>
        <w:t>*   **Not built for math:** Doing math on lists is clunky. For example, adding two lists `a + b` *concatenates* them, it doesn't add the elements together.</w:t>
      </w:r>
    </w:p>
    <w:p w14:paraId="1E844A2B" w14:textId="77777777" w:rsidR="00260768" w:rsidRPr="00260768" w:rsidRDefault="00260768" w:rsidP="00260768">
      <w:pPr>
        <w:pStyle w:val="Heading3"/>
        <w:bidi w:val="0"/>
        <w:rPr>
          <w:b w:val="0"/>
          <w:lang w:bidi="fa-IR"/>
        </w:rPr>
      </w:pPr>
      <w:r w:rsidRPr="00260768">
        <w:rPr>
          <w:b w:val="0"/>
          <w:lang w:bidi="fa-IR"/>
        </w:rPr>
        <w:t>**The NumPy Solution: The `ndarray` (n-dimensional array)**</w:t>
      </w:r>
    </w:p>
    <w:p w14:paraId="541E09D5" w14:textId="77777777" w:rsidR="00260768" w:rsidRPr="00260768" w:rsidRDefault="00260768" w:rsidP="00260768">
      <w:pPr>
        <w:bidi w:val="0"/>
        <w:rPr>
          <w:b w:val="0"/>
          <w:bCs/>
          <w:lang w:bidi="fa-IR"/>
        </w:rPr>
      </w:pPr>
      <w:r w:rsidRPr="00260768">
        <w:rPr>
          <w:b w:val="0"/>
          <w:bCs/>
          <w:lang w:bidi="fa-IR"/>
        </w:rPr>
        <w:lastRenderedPageBreak/>
        <w:t>1.  **Homogeneity:** A NumPy array can only contain elements of the *same data type* (e.g., all integers or all floats). This allows NumPy to store data very efficiently and perform operations at lightning speed.</w:t>
      </w:r>
    </w:p>
    <w:p w14:paraId="1F6C0709" w14:textId="77777777" w:rsidR="00260768" w:rsidRPr="00260768" w:rsidRDefault="00260768" w:rsidP="00260768">
      <w:pPr>
        <w:bidi w:val="0"/>
        <w:rPr>
          <w:b w:val="0"/>
          <w:bCs/>
          <w:lang w:bidi="fa-IR"/>
        </w:rPr>
      </w:pPr>
      <w:r w:rsidRPr="00260768">
        <w:rPr>
          <w:b w:val="0"/>
          <w:bCs/>
          <w:lang w:bidi="fa-IR"/>
        </w:rPr>
        <w:t>2.  **Vectorization:** NumPy lets you perform operations on entire arrays *without writing slow `for` loops*. This is called **vectorization**. The code is not only faster but also easier to read and write.</w:t>
      </w:r>
    </w:p>
    <w:p w14:paraId="0E56AD8E" w14:textId="77777777" w:rsidR="00260768" w:rsidRPr="00260768" w:rsidRDefault="00260768" w:rsidP="00260768">
      <w:pPr>
        <w:bidi w:val="0"/>
        <w:rPr>
          <w:b w:val="0"/>
          <w:bCs/>
          <w:lang w:bidi="fa-IR"/>
        </w:rPr>
      </w:pPr>
      <w:r w:rsidRPr="00260768">
        <w:rPr>
          <w:b w:val="0"/>
          <w:bCs/>
          <w:lang w:bidi="fa-IR"/>
        </w:rPr>
        <w:t>3.  **The Foundation:** NumPy arrays are the universal data structure for scientific computing in Python. Pandas, SciPy, Matplotlib, Scikit-learn, and **PyTorch/TensorFlow** are all built on top of NumPy. A PyTorch Tensor is essentially a NumPy array with superpowers (like GPU support and automatic gradients).</w:t>
      </w:r>
    </w:p>
    <w:p w14:paraId="52651305" w14:textId="77777777" w:rsidR="00260768" w:rsidRPr="00260768" w:rsidRDefault="00260768" w:rsidP="00260768">
      <w:pPr>
        <w:bidi w:val="0"/>
        <w:rPr>
          <w:b w:val="0"/>
          <w:bCs/>
          <w:lang w:bidi="fa-IR"/>
        </w:rPr>
      </w:pPr>
      <w:r w:rsidRPr="00260768">
        <w:rPr>
          <w:b w:val="0"/>
          <w:bCs/>
          <w:lang w:bidi="fa-IR"/>
        </w:rPr>
        <w:t>**Analogy:** A Python list is a **general-purpose toolbox**. A NumPy array is a **high-precision, power drill** designed for one specific job (numerical computing) and is much better at it.</w:t>
      </w:r>
    </w:p>
    <w:p w14:paraId="606476EB" w14:textId="77777777" w:rsidR="00260768" w:rsidRPr="00260768" w:rsidRDefault="00260768" w:rsidP="00260768">
      <w:pPr>
        <w:pStyle w:val="Heading2"/>
        <w:bidi w:val="0"/>
        <w:rPr>
          <w:b w:val="0"/>
          <w:lang w:bidi="fa-IR"/>
        </w:rPr>
      </w:pPr>
      <w:r w:rsidRPr="00260768">
        <w:rPr>
          <w:b w:val="0"/>
          <w:lang w:bidi="fa-IR"/>
        </w:rPr>
        <w:t>#### **Step 3: Creating Your First Arrays (Creation)**</w:t>
      </w:r>
    </w:p>
    <w:p w14:paraId="04CFFC9C" w14:textId="77777777" w:rsidR="00260768" w:rsidRPr="00260768" w:rsidRDefault="00260768" w:rsidP="00260768">
      <w:pPr>
        <w:pStyle w:val="Heading3"/>
        <w:bidi w:val="0"/>
        <w:rPr>
          <w:b w:val="0"/>
          <w:lang w:bidi="fa-IR"/>
        </w:rPr>
      </w:pPr>
      <w:r w:rsidRPr="00260768">
        <w:rPr>
          <w:b w:val="0"/>
          <w:lang w:bidi="fa-IR"/>
        </w:rPr>
        <w:t>**Concept:** Let's learn how to bring these powerful arrays into existence.</w:t>
      </w:r>
    </w:p>
    <w:p w14:paraId="2898D956" w14:textId="77777777" w:rsidR="00260768" w:rsidRPr="00260768" w:rsidRDefault="00260768" w:rsidP="00260768">
      <w:pPr>
        <w:pStyle w:val="Heading3"/>
        <w:bidi w:val="0"/>
        <w:rPr>
          <w:b w:val="0"/>
          <w:lang w:bidi="fa-IR"/>
        </w:rPr>
      </w:pPr>
      <w:r w:rsidRPr="00260768">
        <w:rPr>
          <w:b w:val="0"/>
          <w:lang w:bidi="fa-IR"/>
        </w:rPr>
        <w:t>**Action 1: The Essential Import**</w:t>
      </w:r>
    </w:p>
    <w:p w14:paraId="0AD67131" w14:textId="77777777" w:rsidR="00260768" w:rsidRPr="00260768" w:rsidRDefault="00260768" w:rsidP="00260768">
      <w:pPr>
        <w:bidi w:val="0"/>
        <w:rPr>
          <w:b w:val="0"/>
          <w:bCs/>
          <w:lang w:bidi="fa-IR"/>
        </w:rPr>
      </w:pPr>
      <w:r w:rsidRPr="00260768">
        <w:rPr>
          <w:b w:val="0"/>
          <w:bCs/>
          <w:lang w:bidi="fa-IR"/>
        </w:rPr>
        <w:t>*   The universal convention is to import NumPy with the alias `np`. This saves typing and is what everyone in the community expects.</w:t>
      </w:r>
    </w:p>
    <w:p w14:paraId="5FC11A13"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```python</w:t>
      </w:r>
    </w:p>
    <w:p w14:paraId="0E122A5D"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import numpy as np</w:t>
      </w:r>
    </w:p>
    <w:p w14:paraId="69EFF4FE"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w:t>
      </w:r>
    </w:p>
    <w:p w14:paraId="7131E284" w14:textId="77777777" w:rsidR="00260768" w:rsidRPr="00260768" w:rsidRDefault="00260768" w:rsidP="00260768">
      <w:pPr>
        <w:pStyle w:val="Heading2"/>
        <w:bidi w:val="0"/>
        <w:rPr>
          <w:b w:val="0"/>
          <w:lang w:bidi="fa-IR"/>
        </w:rPr>
      </w:pPr>
      <w:r w:rsidRPr="00260768">
        <w:rPr>
          <w:b w:val="0"/>
          <w:lang w:bidi="fa-IR"/>
        </w:rPr>
        <w:t>**Action 2: Creating from Python Lists**</w:t>
      </w:r>
    </w:p>
    <w:p w14:paraId="21CBD87E" w14:textId="77777777" w:rsidR="00260768" w:rsidRPr="00260768" w:rsidRDefault="00260768" w:rsidP="00260768">
      <w:pPr>
        <w:bidi w:val="0"/>
        <w:rPr>
          <w:b w:val="0"/>
          <w:bCs/>
          <w:lang w:bidi="fa-IR"/>
        </w:rPr>
      </w:pPr>
      <w:r w:rsidRPr="00260768">
        <w:rPr>
          <w:b w:val="0"/>
          <w:bCs/>
          <w:lang w:bidi="fa-IR"/>
        </w:rPr>
        <w:t>*   The most intuitive way. Use `np.array()`.</w:t>
      </w:r>
    </w:p>
    <w:p w14:paraId="243D1B0A"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```python</w:t>
      </w:r>
    </w:p>
    <w:p w14:paraId="57430A20"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Create a 1-dimensional array (a vector)</w:t>
      </w:r>
    </w:p>
    <w:p w14:paraId="41E85002"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my_list = [1, 2, 3, 4, 5]</w:t>
      </w:r>
    </w:p>
    <w:p w14:paraId="0852232A"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arr_1d = np.array(my_list)</w:t>
      </w:r>
    </w:p>
    <w:p w14:paraId="521BABD8"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print(arr_1d)</w:t>
      </w:r>
    </w:p>
    <w:p w14:paraId="0A9C500B"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Output: [1 2 3 4 5] &lt;-- Notice no commas! It's a different object.</w:t>
      </w:r>
    </w:p>
    <w:p w14:paraId="29B76FEB" w14:textId="77777777" w:rsidR="00260768" w:rsidRPr="00260768" w:rsidRDefault="00260768" w:rsidP="00260768">
      <w:pPr>
        <w:bidi w:val="0"/>
        <w:rPr>
          <w:b w:val="0"/>
          <w:bCs/>
          <w:rtl/>
          <w:lang w:bidi="fa-IR"/>
        </w:rPr>
      </w:pPr>
    </w:p>
    <w:p w14:paraId="7D4D4D81" w14:textId="77777777" w:rsidR="00260768" w:rsidRPr="00260768" w:rsidRDefault="00260768" w:rsidP="00260768">
      <w:pPr>
        <w:pStyle w:val="Heading2"/>
        <w:bidi w:val="0"/>
        <w:rPr>
          <w:b w:val="0"/>
          <w:lang w:bidi="fa-IR"/>
        </w:rPr>
      </w:pPr>
      <w:r w:rsidRPr="00260768">
        <w:rPr>
          <w:b w:val="0"/>
          <w:lang w:bidi="fa-IR"/>
        </w:rPr>
        <w:t xml:space="preserve">    # Create a 2-dimensional array (a matrix)</w:t>
      </w:r>
    </w:p>
    <w:p w14:paraId="19A3447A"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my_nested_list = [[1, 2, 3], [4, 5, 6]]</w:t>
      </w:r>
    </w:p>
    <w:p w14:paraId="2786C47A"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arr_2d = np.array(my_nested_list)</w:t>
      </w:r>
    </w:p>
    <w:p w14:paraId="782C5316"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print(arr_2d)</w:t>
      </w:r>
    </w:p>
    <w:p w14:paraId="577C59DE"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Output:</w:t>
      </w:r>
    </w:p>
    <w:p w14:paraId="5890829F"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 [[1 2 3]</w:t>
      </w:r>
    </w:p>
    <w:p w14:paraId="3AEFF9F5"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  [4 5 6]]</w:t>
      </w:r>
    </w:p>
    <w:p w14:paraId="235510EF"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w:t>
      </w:r>
    </w:p>
    <w:p w14:paraId="2DC3D34A" w14:textId="77777777" w:rsidR="00260768" w:rsidRPr="00260768" w:rsidRDefault="00260768" w:rsidP="00260768">
      <w:pPr>
        <w:pStyle w:val="Heading2"/>
        <w:bidi w:val="0"/>
        <w:rPr>
          <w:b w:val="0"/>
          <w:lang w:bidi="fa-IR"/>
        </w:rPr>
      </w:pPr>
      <w:r w:rsidRPr="00260768">
        <w:rPr>
          <w:b w:val="0"/>
          <w:lang w:bidi="fa-IR"/>
        </w:rPr>
        <w:t>**Action 3: Using Built-in Functions for Quick Creation**</w:t>
      </w:r>
    </w:p>
    <w:p w14:paraId="4C8D76D4" w14:textId="77777777" w:rsidR="00260768" w:rsidRPr="00260768" w:rsidRDefault="00260768" w:rsidP="00260768">
      <w:pPr>
        <w:bidi w:val="0"/>
        <w:rPr>
          <w:b w:val="0"/>
          <w:bCs/>
          <w:lang w:bidi="fa-IR"/>
        </w:rPr>
      </w:pPr>
      <w:r w:rsidRPr="00260768">
        <w:rPr>
          <w:b w:val="0"/>
          <w:bCs/>
          <w:lang w:bidi="fa-IR"/>
        </w:rPr>
        <w:t>*   You'll use these all the time to set up initial data.</w:t>
      </w:r>
    </w:p>
    <w:p w14:paraId="2F4BAC21"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```python</w:t>
      </w:r>
    </w:p>
    <w:p w14:paraId="05173134"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Create an array of zeros (very useful for initializing parameters)</w:t>
      </w:r>
    </w:p>
    <w:p w14:paraId="65C748BE"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zeros_arr = np.zeros(5) # 1D array with 5 zeros</w:t>
      </w:r>
    </w:p>
    <w:p w14:paraId="293E8B59"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print(zeros_arr) # Output: [0. 0. 0. 0. 0.]</w:t>
      </w:r>
    </w:p>
    <w:p w14:paraId="18FE2D58" w14:textId="77777777" w:rsidR="00260768" w:rsidRPr="00260768" w:rsidRDefault="00260768" w:rsidP="00260768">
      <w:pPr>
        <w:pStyle w:val="Heading2"/>
        <w:bidi w:val="0"/>
        <w:rPr>
          <w:b w:val="0"/>
          <w:lang w:bidi="fa-IR"/>
        </w:rPr>
      </w:pPr>
      <w:r w:rsidRPr="00260768">
        <w:rPr>
          <w:b w:val="0"/>
          <w:lang w:bidi="fa-IR"/>
        </w:rPr>
        <w:t xml:space="preserve">    # Create an array of ones</w:t>
      </w:r>
    </w:p>
    <w:p w14:paraId="6A1E3686"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ones_arr = np.ones((2, 3)) # 2x3 array of ones. Note the shape is a tuple: (rows, columns)</w:t>
      </w:r>
    </w:p>
    <w:p w14:paraId="241E9D4E"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print(ones_arr)</w:t>
      </w:r>
    </w:p>
    <w:p w14:paraId="45857F05"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Output:</w:t>
      </w:r>
    </w:p>
    <w:p w14:paraId="2D66B9CF"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 [[1. 1. 1.]</w:t>
      </w:r>
    </w:p>
    <w:p w14:paraId="58F30F9E"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  [1. 1. 1.]]</w:t>
      </w:r>
    </w:p>
    <w:p w14:paraId="5DB6432D" w14:textId="77777777" w:rsidR="00260768" w:rsidRPr="00260768" w:rsidRDefault="00260768" w:rsidP="00260768">
      <w:pPr>
        <w:bidi w:val="0"/>
        <w:rPr>
          <w:b w:val="0"/>
          <w:bCs/>
          <w:lang w:bidi="fa-IR"/>
        </w:rPr>
      </w:pPr>
      <w:r w:rsidRPr="00260768">
        <w:rPr>
          <w:b w:val="0"/>
          <w:bCs/>
          <w:lang w:bidi="fa-IR"/>
        </w:rPr>
        <w:t xml:space="preserve">    # Create a range of numbers (like Python's range() but returns an array)</w:t>
      </w:r>
    </w:p>
    <w:p w14:paraId="343BF3FC" w14:textId="77777777" w:rsidR="00260768" w:rsidRPr="00260768" w:rsidRDefault="00260768" w:rsidP="00260768">
      <w:pPr>
        <w:bidi w:val="0"/>
        <w:rPr>
          <w:b w:val="0"/>
          <w:bCs/>
          <w:lang w:bidi="fa-IR"/>
        </w:rPr>
      </w:pPr>
      <w:r w:rsidRPr="00260768">
        <w:rPr>
          <w:b w:val="0"/>
          <w:bCs/>
          <w:lang w:bidi="fa-IR"/>
        </w:rPr>
        <w:t xml:space="preserve">    range_arr = np.arange(0, 10, 2) # Start at 0, stop before 10, step by 2</w:t>
      </w:r>
    </w:p>
    <w:p w14:paraId="7B0BCDD4" w14:textId="77777777" w:rsidR="00260768" w:rsidRPr="00260768" w:rsidRDefault="00260768" w:rsidP="00260768">
      <w:pPr>
        <w:bidi w:val="0"/>
        <w:rPr>
          <w:b w:val="0"/>
          <w:bCs/>
          <w:lang w:bidi="fa-IR"/>
        </w:rPr>
      </w:pPr>
      <w:r w:rsidRPr="00260768">
        <w:rPr>
          <w:b w:val="0"/>
          <w:bCs/>
          <w:lang w:bidi="fa-IR"/>
        </w:rPr>
        <w:t xml:space="preserve">    print(range_arr) # Output: [0 2 4 6 8]</w:t>
      </w:r>
    </w:p>
    <w:p w14:paraId="65DA7496" w14:textId="77777777" w:rsidR="00260768" w:rsidRPr="00260768" w:rsidRDefault="00260768" w:rsidP="00260768">
      <w:pPr>
        <w:bidi w:val="0"/>
        <w:rPr>
          <w:b w:val="0"/>
          <w:bCs/>
          <w:lang w:bidi="fa-IR"/>
        </w:rPr>
      </w:pPr>
      <w:r w:rsidRPr="00260768">
        <w:rPr>
          <w:b w:val="0"/>
          <w:bCs/>
          <w:lang w:bidi="fa-IR"/>
        </w:rPr>
        <w:t xml:space="preserve">    # Create an array of a specific length with evenly spaced values</w:t>
      </w:r>
    </w:p>
    <w:p w14:paraId="08B79C60" w14:textId="77777777" w:rsidR="00260768" w:rsidRPr="00260768" w:rsidRDefault="00260768" w:rsidP="00260768">
      <w:pPr>
        <w:bidi w:val="0"/>
        <w:rPr>
          <w:b w:val="0"/>
          <w:bCs/>
          <w:lang w:bidi="fa-IR"/>
        </w:rPr>
      </w:pPr>
      <w:r w:rsidRPr="00260768">
        <w:rPr>
          <w:b w:val="0"/>
          <w:bCs/>
          <w:lang w:bidi="fa-IR"/>
        </w:rPr>
        <w:t xml:space="preserve">    linspace_arr = np.linspace(0, 100, 5) # 5 numbers from 0 to 100 (inclusive)</w:t>
      </w:r>
    </w:p>
    <w:p w14:paraId="06F6C859" w14:textId="77777777" w:rsidR="00260768" w:rsidRPr="00260768" w:rsidRDefault="00260768" w:rsidP="00260768">
      <w:pPr>
        <w:bidi w:val="0"/>
        <w:rPr>
          <w:b w:val="0"/>
          <w:bCs/>
          <w:lang w:bidi="fa-IR"/>
        </w:rPr>
      </w:pPr>
      <w:r w:rsidRPr="00260768">
        <w:rPr>
          <w:b w:val="0"/>
          <w:bCs/>
          <w:lang w:bidi="fa-IR"/>
        </w:rPr>
        <w:lastRenderedPageBreak/>
        <w:t xml:space="preserve">    print(linspace_arr) # Output: [  0.  25.  50.  75. 100.]</w:t>
      </w:r>
    </w:p>
    <w:p w14:paraId="3436AECB" w14:textId="77777777" w:rsidR="00260768" w:rsidRPr="00260768" w:rsidRDefault="00260768" w:rsidP="00260768">
      <w:pPr>
        <w:bidi w:val="0"/>
        <w:rPr>
          <w:b w:val="0"/>
          <w:bCs/>
          <w:lang w:bidi="fa-IR"/>
        </w:rPr>
      </w:pPr>
      <w:r w:rsidRPr="00260768">
        <w:rPr>
          <w:b w:val="0"/>
          <w:bCs/>
          <w:lang w:bidi="fa-IR"/>
        </w:rPr>
        <w:t xml:space="preserve">    # Create an identity matrix (important for linear algebra)</w:t>
      </w:r>
    </w:p>
    <w:p w14:paraId="30DC6795"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identity_matrix = np.eye(3) # 3x3 identity matrix</w:t>
      </w:r>
    </w:p>
    <w:p w14:paraId="127E7DB2"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print(identity_matrix)</w:t>
      </w:r>
    </w:p>
    <w:p w14:paraId="19A8E2D8"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Output:</w:t>
      </w:r>
    </w:p>
    <w:p w14:paraId="7F132F63"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 [[1. 0. 0.]</w:t>
      </w:r>
    </w:p>
    <w:p w14:paraId="1E0DEEA4"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  [0. 1. 0.]</w:t>
      </w:r>
    </w:p>
    <w:p w14:paraId="1788BEDB"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  [0. 0. 1.]]</w:t>
      </w:r>
    </w:p>
    <w:p w14:paraId="6DD0403D" w14:textId="77777777" w:rsidR="00260768" w:rsidRPr="00260768" w:rsidRDefault="00260768" w:rsidP="00260768">
      <w:pPr>
        <w:pStyle w:val="Heading3"/>
        <w:bidi w:val="0"/>
        <w:rPr>
          <w:b w:val="0"/>
          <w:lang w:bidi="fa-IR"/>
        </w:rPr>
      </w:pPr>
      <w:r w:rsidRPr="00260768">
        <w:rPr>
          <w:b w:val="0"/>
          <w:lang w:bidi="fa-IR"/>
        </w:rPr>
        <w:t xml:space="preserve">    # Create an array with random values (between 0 and 1)</w:t>
      </w:r>
    </w:p>
    <w:p w14:paraId="693D61D0" w14:textId="77777777" w:rsidR="00260768" w:rsidRPr="00260768" w:rsidRDefault="00260768" w:rsidP="00260768">
      <w:pPr>
        <w:bidi w:val="0"/>
        <w:rPr>
          <w:b w:val="0"/>
          <w:bCs/>
          <w:lang w:bidi="fa-IR"/>
        </w:rPr>
      </w:pPr>
      <w:r w:rsidRPr="00260768">
        <w:rPr>
          <w:b w:val="0"/>
          <w:bCs/>
          <w:lang w:bidi="fa-IR"/>
        </w:rPr>
        <w:t xml:space="preserve">    random_arr = np.random.rand(2, 4) # 2x4 array of random numbers</w:t>
      </w:r>
    </w:p>
    <w:p w14:paraId="72DE59ED" w14:textId="77777777" w:rsidR="00260768" w:rsidRPr="00260768" w:rsidRDefault="00260768" w:rsidP="00260768">
      <w:pPr>
        <w:bidi w:val="0"/>
        <w:rPr>
          <w:b w:val="0"/>
          <w:bCs/>
          <w:lang w:bidi="fa-IR"/>
        </w:rPr>
      </w:pPr>
      <w:r w:rsidRPr="00260768">
        <w:rPr>
          <w:b w:val="0"/>
          <w:bCs/>
          <w:lang w:bidi="fa-IR"/>
        </w:rPr>
        <w:t xml:space="preserve">    print(random_arr)</w:t>
      </w:r>
    </w:p>
    <w:p w14:paraId="572CD27B" w14:textId="77777777" w:rsidR="00260768" w:rsidRPr="00260768" w:rsidRDefault="00260768" w:rsidP="00260768">
      <w:pPr>
        <w:bidi w:val="0"/>
        <w:rPr>
          <w:b w:val="0"/>
          <w:bCs/>
          <w:lang w:bidi="fa-IR"/>
        </w:rPr>
      </w:pPr>
      <w:r w:rsidRPr="00260768">
        <w:rPr>
          <w:b w:val="0"/>
          <w:bCs/>
          <w:lang w:bidi="fa-IR"/>
        </w:rPr>
        <w:t xml:space="preserve">    # Output (will vary):</w:t>
      </w:r>
    </w:p>
    <w:p w14:paraId="6D939C69" w14:textId="77777777" w:rsidR="00260768" w:rsidRPr="00260768" w:rsidRDefault="00260768" w:rsidP="00260768">
      <w:pPr>
        <w:bidi w:val="0"/>
        <w:rPr>
          <w:b w:val="0"/>
          <w:bCs/>
          <w:rtl/>
          <w:lang w:bidi="fa-IR"/>
        </w:rPr>
      </w:pPr>
      <w:r w:rsidRPr="00260768">
        <w:rPr>
          <w:b w:val="0"/>
          <w:bCs/>
          <w:lang w:bidi="fa-IR"/>
        </w:rPr>
        <w:t xml:space="preserve">    # [[0.123 0.456 0.789 0.012]</w:t>
      </w:r>
    </w:p>
    <w:p w14:paraId="52E45F48" w14:textId="77777777" w:rsidR="00260768" w:rsidRPr="00260768" w:rsidRDefault="00260768" w:rsidP="00260768">
      <w:pPr>
        <w:bidi w:val="0"/>
        <w:rPr>
          <w:b w:val="0"/>
          <w:bCs/>
          <w:rtl/>
          <w:lang w:bidi="fa-IR"/>
        </w:rPr>
      </w:pPr>
      <w:r w:rsidRPr="00260768">
        <w:rPr>
          <w:b w:val="0"/>
          <w:bCs/>
          <w:lang w:bidi="fa-IR"/>
        </w:rPr>
        <w:t xml:space="preserve">    #  [0.345 0.678 0.901 0.234]]</w:t>
      </w:r>
    </w:p>
    <w:p w14:paraId="1E281FCE" w14:textId="77777777" w:rsidR="00260768" w:rsidRPr="00260768" w:rsidRDefault="00260768" w:rsidP="00260768">
      <w:pPr>
        <w:bidi w:val="0"/>
        <w:rPr>
          <w:b w:val="0"/>
          <w:bCs/>
          <w:rtl/>
          <w:lang w:bidi="fa-IR"/>
        </w:rPr>
      </w:pPr>
      <w:r w:rsidRPr="00260768">
        <w:rPr>
          <w:b w:val="0"/>
          <w:bCs/>
          <w:lang w:bidi="fa-IR"/>
        </w:rPr>
        <w:t xml:space="preserve">    ```</w:t>
      </w:r>
    </w:p>
    <w:p w14:paraId="60FEB895" w14:textId="77777777" w:rsidR="00260768" w:rsidRPr="00260768" w:rsidRDefault="00260768" w:rsidP="00260768">
      <w:pPr>
        <w:bidi w:val="0"/>
        <w:rPr>
          <w:b w:val="0"/>
          <w:bCs/>
          <w:lang w:bidi="fa-IR"/>
        </w:rPr>
      </w:pPr>
      <w:r w:rsidRPr="00260768">
        <w:rPr>
          <w:b w:val="0"/>
          <w:bCs/>
          <w:lang w:bidi="fa-IR"/>
        </w:rPr>
        <w:t>**Key Takeaway:** NumPy provides many convenient tools (`np.zeros`, `np.ones`, `np.random.rand`, etc.) to create arrays without manually typing out lists, which is crucial for working with large datasets in AI.</w:t>
      </w:r>
    </w:p>
    <w:p w14:paraId="31DBFA76" w14:textId="77777777" w:rsidR="00260768" w:rsidRPr="00260768" w:rsidRDefault="00260768" w:rsidP="00260768">
      <w:pPr>
        <w:pStyle w:val="Heading2"/>
        <w:bidi w:val="0"/>
        <w:rPr>
          <w:b w:val="0"/>
          <w:lang w:bidi="fa-IR"/>
        </w:rPr>
      </w:pPr>
      <w:r w:rsidRPr="00260768">
        <w:rPr>
          <w:b w:val="0"/>
          <w:lang w:bidi="fa-IR"/>
        </w:rPr>
        <w:t>### **In-Class Exercise:**</w:t>
      </w:r>
    </w:p>
    <w:p w14:paraId="5F243C0F" w14:textId="77777777" w:rsidR="00260768" w:rsidRPr="00260768" w:rsidRDefault="00260768" w:rsidP="00260768">
      <w:pPr>
        <w:bidi w:val="0"/>
        <w:rPr>
          <w:b w:val="0"/>
          <w:bCs/>
          <w:lang w:bidi="fa-IR"/>
        </w:rPr>
      </w:pPr>
      <w:r w:rsidRPr="00260768">
        <w:rPr>
          <w:b w:val="0"/>
          <w:bCs/>
          <w:lang w:bidi="fa-IR"/>
        </w:rPr>
        <w:t>1.  Create a 3x3 matrix filled with the number 7. (Hint: `np.ones()` and then multiply by 7).</w:t>
      </w:r>
    </w:p>
    <w:p w14:paraId="0C20F853" w14:textId="77777777" w:rsidR="00260768" w:rsidRPr="00260768" w:rsidRDefault="00260768" w:rsidP="00260768">
      <w:pPr>
        <w:bidi w:val="0"/>
        <w:rPr>
          <w:b w:val="0"/>
          <w:bCs/>
          <w:lang w:bidi="fa-IR"/>
        </w:rPr>
      </w:pPr>
      <w:r w:rsidRPr="00260768">
        <w:rPr>
          <w:b w:val="0"/>
          <w:bCs/>
          <w:lang w:bidi="fa-IR"/>
        </w:rPr>
        <w:t>2.  Create an array containing 10 numbers evenly spaced between 1 and 5.</w:t>
      </w:r>
    </w:p>
    <w:p w14:paraId="1545F5D7"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```python</w:t>
      </w:r>
    </w:p>
    <w:p w14:paraId="37F4F4D3"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1.</w:t>
      </w:r>
    </w:p>
    <w:p w14:paraId="4B611393"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matrix_of_sevens = np.ones((3, 3)) * 7</w:t>
      </w:r>
    </w:p>
    <w:p w14:paraId="6638CED5"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print(matrix_of_sevens)</w:t>
      </w:r>
    </w:p>
    <w:p w14:paraId="08B5F1F0"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2.</w:t>
      </w:r>
    </w:p>
    <w:p w14:paraId="470F26A8"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spaced_array = np.linspace(1, 5, 10)</w:t>
      </w:r>
    </w:p>
    <w:p w14:paraId="2B4AC3CA"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print(spaced_array)</w:t>
      </w:r>
    </w:p>
    <w:p w14:paraId="6E45DE2B"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lastRenderedPageBreak/>
        <w:t>```</w:t>
      </w:r>
    </w:p>
    <w:p w14:paraId="5FB730B4" w14:textId="7EAACBCA" w:rsidR="00260768" w:rsidRDefault="00260768" w:rsidP="00260768">
      <w:pPr>
        <w:pStyle w:val="Heading2"/>
        <w:bidi w:val="0"/>
        <w:rPr>
          <w:lang w:bidi="fa-IR"/>
        </w:rPr>
      </w:pPr>
      <w:r w:rsidRPr="00260768">
        <w:rPr>
          <w:lang w:bidi="fa-IR"/>
        </w:rPr>
        <w:t>Attributes: .shape, .ndim, .dtype. Emphasize that shape is the most important property they will constantly check. Key Difference from Python Lists: NumPy arrays are homogeneous (all elements same type) and fixed-size, making them incredibly fast. samples &amp; more explenation for the class</w:t>
      </w:r>
      <w:r>
        <w:rPr>
          <w:lang w:bidi="fa-IR"/>
        </w:rPr>
        <w:t>:</w:t>
      </w:r>
    </w:p>
    <w:p w14:paraId="1A3FD87A" w14:textId="77777777" w:rsidR="00260768" w:rsidRPr="00260768" w:rsidRDefault="00260768" w:rsidP="00260768">
      <w:pPr>
        <w:bidi w:val="0"/>
        <w:rPr>
          <w:b w:val="0"/>
          <w:bCs/>
          <w:lang w:bidi="fa-IR"/>
        </w:rPr>
      </w:pPr>
      <w:r w:rsidRPr="00260768">
        <w:rPr>
          <w:b w:val="0"/>
          <w:bCs/>
          <w:lang w:bidi="fa-IR"/>
        </w:rPr>
        <w:t>Of course. This is a critical lesson. Here is a detailed, step-by-step explanation for teaching NumPy attributes and their fundamental difference from Python lists.</w:t>
      </w:r>
    </w:p>
    <w:p w14:paraId="169B4A67" w14:textId="77777777" w:rsidR="00260768" w:rsidRPr="00260768" w:rsidRDefault="00260768" w:rsidP="00260768">
      <w:pPr>
        <w:bidi w:val="0"/>
        <w:rPr>
          <w:b w:val="0"/>
          <w:bCs/>
          <w:lang w:bidi="fa-IR"/>
        </w:rPr>
      </w:pPr>
      <w:r w:rsidRPr="00260768">
        <w:rPr>
          <w:b w:val="0"/>
          <w:bCs/>
          <w:lang w:bidi="fa-IR"/>
        </w:rPr>
        <w:t>### **Module 2: Understanding NumPy Array Attributes &amp; The Core Philosophy**</w:t>
      </w:r>
    </w:p>
    <w:p w14:paraId="40301244" w14:textId="77777777" w:rsidR="00260768" w:rsidRPr="00260768" w:rsidRDefault="00260768" w:rsidP="00260768">
      <w:pPr>
        <w:bidi w:val="0"/>
        <w:rPr>
          <w:b w:val="0"/>
          <w:bCs/>
          <w:lang w:bidi="fa-IR"/>
        </w:rPr>
      </w:pPr>
      <w:r w:rsidRPr="00260768">
        <w:rPr>
          <w:b w:val="0"/>
          <w:bCs/>
          <w:lang w:bidi="fa-IR"/>
        </w:rPr>
        <w:t>#### **Step 1: The "What Am I?" Attributes (`ndim`, `shape`, `size`, `dtype`)**</w:t>
      </w:r>
    </w:p>
    <w:p w14:paraId="2CA5E575" w14:textId="77777777" w:rsidR="00260768" w:rsidRPr="00260768" w:rsidRDefault="00260768" w:rsidP="00260768">
      <w:pPr>
        <w:bidi w:val="0"/>
        <w:rPr>
          <w:b w:val="0"/>
          <w:bCs/>
          <w:lang w:bidi="fa-IR"/>
        </w:rPr>
      </w:pPr>
      <w:r w:rsidRPr="00260768">
        <w:rPr>
          <w:b w:val="0"/>
          <w:bCs/>
          <w:lang w:bidi="fa-IR"/>
        </w:rPr>
        <w:t>**Concept:** Once you create an array, the first thing you need to do is interrogate it. These attributes tell you everything about its structure.</w:t>
      </w:r>
    </w:p>
    <w:p w14:paraId="59049F88" w14:textId="77777777" w:rsidR="00260768" w:rsidRPr="00260768" w:rsidRDefault="00260768" w:rsidP="00260768">
      <w:pPr>
        <w:bidi w:val="0"/>
        <w:rPr>
          <w:b w:val="0"/>
          <w:bCs/>
          <w:lang w:bidi="fa-IR"/>
        </w:rPr>
      </w:pPr>
      <w:r w:rsidRPr="00260768">
        <w:rPr>
          <w:b w:val="0"/>
          <w:bCs/>
          <w:lang w:bidi="fa-IR"/>
        </w:rPr>
        <w:t>**Action:** Create an array and immediately ask it these questions.</w:t>
      </w:r>
    </w:p>
    <w:p w14:paraId="53F4484D"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```python</w:t>
      </w:r>
    </w:p>
    <w:p w14:paraId="5D86831E"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import numpy as np</w:t>
      </w:r>
    </w:p>
    <w:p w14:paraId="01F8E7E0"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Let's create a 2D array to examine</w:t>
      </w:r>
    </w:p>
    <w:p w14:paraId="44E41F24"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arr = np.array([[1, 2, 3], [4, 5, 6]])</w:t>
      </w:r>
    </w:p>
    <w:p w14:paraId="7E8B8CB5"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print("Our array:")</w:t>
      </w:r>
    </w:p>
    <w:p w14:paraId="4AA1EA6C"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print(arr)</w:t>
      </w:r>
    </w:p>
    <w:p w14:paraId="40AB1603"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Output:</w:t>
      </w:r>
    </w:p>
    <w:p w14:paraId="7E7856B0"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[[1 2 3]</w:t>
      </w:r>
    </w:p>
    <w:p w14:paraId="69A2A9D4"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[4 5 6]]</w:t>
      </w:r>
    </w:p>
    <w:p w14:paraId="205A08A7"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w:t>
      </w:r>
    </w:p>
    <w:p w14:paraId="6A59BBD3" w14:textId="77777777" w:rsidR="00260768" w:rsidRPr="00260768" w:rsidRDefault="00260768" w:rsidP="00260768">
      <w:pPr>
        <w:pStyle w:val="Heading3"/>
        <w:bidi w:val="0"/>
        <w:rPr>
          <w:b w:val="0"/>
          <w:lang w:bidi="fa-IR"/>
        </w:rPr>
      </w:pPr>
      <w:r w:rsidRPr="00260768">
        <w:rPr>
          <w:b w:val="0"/>
          <w:lang w:bidi="fa-IR"/>
        </w:rPr>
        <w:t>**1. `.ndim` (Number of Dimensions)**</w:t>
      </w:r>
    </w:p>
    <w:p w14:paraId="0F8773DC" w14:textId="77777777" w:rsidR="00260768" w:rsidRPr="00260768" w:rsidRDefault="00260768" w:rsidP="00260768">
      <w:pPr>
        <w:bidi w:val="0"/>
        <w:rPr>
          <w:b w:val="0"/>
          <w:bCs/>
          <w:lang w:bidi="fa-IR"/>
        </w:rPr>
      </w:pPr>
      <w:r w:rsidRPr="00260768">
        <w:rPr>
          <w:b w:val="0"/>
          <w:bCs/>
          <w:lang w:bidi="fa-IR"/>
        </w:rPr>
        <w:t>*   **The Question:** "How many dimensions do you have?"</w:t>
      </w:r>
    </w:p>
    <w:p w14:paraId="5A74691B" w14:textId="77777777" w:rsidR="00260768" w:rsidRPr="00260768" w:rsidRDefault="00260768" w:rsidP="00260768">
      <w:pPr>
        <w:bidi w:val="0"/>
        <w:rPr>
          <w:b w:val="0"/>
          <w:bCs/>
          <w:lang w:bidi="fa-IR"/>
        </w:rPr>
      </w:pPr>
      <w:r w:rsidRPr="00260768">
        <w:rPr>
          <w:b w:val="0"/>
          <w:bCs/>
          <w:lang w:bidi="fa-IR"/>
        </w:rPr>
        <w:t>*   **The Answer:** An integer.</w:t>
      </w:r>
    </w:p>
    <w:p w14:paraId="3EF114C3" w14:textId="77777777" w:rsidR="00260768" w:rsidRPr="00260768" w:rsidRDefault="00260768" w:rsidP="00260768">
      <w:pPr>
        <w:bidi w:val="0"/>
        <w:rPr>
          <w:b w:val="0"/>
          <w:bCs/>
          <w:lang w:bidi="fa-IR"/>
        </w:rPr>
      </w:pPr>
      <w:r w:rsidRPr="00260768">
        <w:rPr>
          <w:b w:val="0"/>
          <w:bCs/>
          <w:lang w:bidi="fa-IR"/>
        </w:rPr>
        <w:t>*   **Example:**</w:t>
      </w:r>
    </w:p>
    <w:p w14:paraId="41B66285"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lastRenderedPageBreak/>
        <w:t xml:space="preserve">    ```python</w:t>
      </w:r>
    </w:p>
    <w:p w14:paraId="0CEE4E74"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print("Number of dimensions (ndim):", arr.ndim)</w:t>
      </w:r>
    </w:p>
    <w:p w14:paraId="2D446C38"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Output: Number of dimensions (ndim): 2</w:t>
      </w:r>
    </w:p>
    <w:p w14:paraId="34F85D09"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w:t>
      </w:r>
    </w:p>
    <w:p w14:paraId="3716010E" w14:textId="77777777" w:rsidR="00260768" w:rsidRPr="00260768" w:rsidRDefault="00260768" w:rsidP="00260768">
      <w:pPr>
        <w:bidi w:val="0"/>
        <w:rPr>
          <w:b w:val="0"/>
          <w:bCs/>
          <w:lang w:bidi="fa-IR"/>
        </w:rPr>
      </w:pPr>
      <w:r w:rsidRPr="00260768">
        <w:rPr>
          <w:b w:val="0"/>
          <w:bCs/>
          <w:lang w:bidi="fa-IR"/>
        </w:rPr>
        <w:t xml:space="preserve">    *   `[1, 2, 3]` is 1D. `[[1, 2, 3], [4, 5, 6]]` is 2D. `[[[1, 2], [3, 4]], [[5, 6], [7, 8]]]` is 3D.</w:t>
      </w:r>
    </w:p>
    <w:p w14:paraId="644377A4" w14:textId="77777777" w:rsidR="00260768" w:rsidRPr="00260768" w:rsidRDefault="00260768" w:rsidP="00260768">
      <w:pPr>
        <w:pStyle w:val="Heading3"/>
        <w:bidi w:val="0"/>
        <w:rPr>
          <w:b w:val="0"/>
          <w:lang w:bidi="fa-IR"/>
        </w:rPr>
      </w:pPr>
      <w:r w:rsidRPr="00260768">
        <w:rPr>
          <w:b w:val="0"/>
          <w:lang w:bidi="fa-IR"/>
        </w:rPr>
        <w:t>**2. `.shape` (The Most Important Attribute)**</w:t>
      </w:r>
    </w:p>
    <w:p w14:paraId="0B51B588" w14:textId="77777777" w:rsidR="00260768" w:rsidRPr="00260768" w:rsidRDefault="00260768" w:rsidP="00260768">
      <w:pPr>
        <w:bidi w:val="0"/>
        <w:rPr>
          <w:b w:val="0"/>
          <w:bCs/>
          <w:lang w:bidi="fa-IR"/>
        </w:rPr>
      </w:pPr>
      <w:r w:rsidRPr="00260768">
        <w:rPr>
          <w:b w:val="0"/>
          <w:bCs/>
          <w:lang w:bidi="fa-IR"/>
        </w:rPr>
        <w:t>*   **The Question:** "What is your exact size along each of your dimensions?"</w:t>
      </w:r>
    </w:p>
    <w:p w14:paraId="58ADEBE9" w14:textId="77777777" w:rsidR="00260768" w:rsidRPr="00260768" w:rsidRDefault="00260768" w:rsidP="00260768">
      <w:pPr>
        <w:bidi w:val="0"/>
        <w:rPr>
          <w:b w:val="0"/>
          <w:bCs/>
          <w:lang w:bidi="fa-IR"/>
        </w:rPr>
      </w:pPr>
      <w:r w:rsidRPr="00260768">
        <w:rPr>
          <w:b w:val="0"/>
          <w:bCs/>
          <w:lang w:bidi="fa-IR"/>
        </w:rPr>
        <w:t>*   **The Answer:** A tuple `(rows, columns, depth, ...)`.</w:t>
      </w:r>
    </w:p>
    <w:p w14:paraId="23402AC1" w14:textId="77777777" w:rsidR="00260768" w:rsidRPr="00260768" w:rsidRDefault="00260768" w:rsidP="00260768">
      <w:pPr>
        <w:bidi w:val="0"/>
        <w:rPr>
          <w:b w:val="0"/>
          <w:bCs/>
          <w:lang w:bidi="fa-IR"/>
        </w:rPr>
      </w:pPr>
      <w:r w:rsidRPr="00260768">
        <w:rPr>
          <w:b w:val="0"/>
          <w:bCs/>
          <w:lang w:bidi="fa-IR"/>
        </w:rPr>
        <w:t>*   **How to read it:** The shape tells you the length of each axis. For a 2D array, it's `(number_of_rows, number_of_columns)`.</w:t>
      </w:r>
    </w:p>
    <w:p w14:paraId="6FB4F12C" w14:textId="77777777" w:rsidR="00260768" w:rsidRPr="00260768" w:rsidRDefault="00260768" w:rsidP="00260768">
      <w:pPr>
        <w:bidi w:val="0"/>
        <w:rPr>
          <w:b w:val="0"/>
          <w:bCs/>
          <w:lang w:bidi="fa-IR"/>
        </w:rPr>
      </w:pPr>
      <w:r w:rsidRPr="00260768">
        <w:rPr>
          <w:b w:val="0"/>
          <w:bCs/>
          <w:lang w:bidi="fa-IR"/>
        </w:rPr>
        <w:t>*   **Example:**</w:t>
      </w:r>
    </w:p>
    <w:p w14:paraId="0B9514A2"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```python</w:t>
      </w:r>
    </w:p>
    <w:p w14:paraId="714530D6"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print("Shape (rows, columns):", arr.shape)</w:t>
      </w:r>
    </w:p>
    <w:p w14:paraId="066F8578"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Output: Shape (rows, columns): (2, 3)</w:t>
      </w:r>
    </w:p>
    <w:p w14:paraId="7F600CA7"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w:t>
      </w:r>
    </w:p>
    <w:p w14:paraId="22D26E7C" w14:textId="77777777" w:rsidR="00260768" w:rsidRPr="00260768" w:rsidRDefault="00260768" w:rsidP="00260768">
      <w:pPr>
        <w:bidi w:val="0"/>
        <w:rPr>
          <w:b w:val="0"/>
          <w:bCs/>
          <w:lang w:bidi="fa-IR"/>
        </w:rPr>
      </w:pPr>
      <w:r w:rsidRPr="00260768">
        <w:rPr>
          <w:b w:val="0"/>
          <w:bCs/>
          <w:lang w:bidi="fa-IR"/>
        </w:rPr>
        <w:t xml:space="preserve">    *   **Translation:** "This array has 2 rows and 3 columns."</w:t>
      </w:r>
    </w:p>
    <w:p w14:paraId="7DE562C9" w14:textId="77777777" w:rsidR="00260768" w:rsidRPr="00260768" w:rsidRDefault="00260768" w:rsidP="00260768">
      <w:pPr>
        <w:bidi w:val="0"/>
        <w:rPr>
          <w:b w:val="0"/>
          <w:bCs/>
          <w:lang w:bidi="fa-IR"/>
        </w:rPr>
      </w:pPr>
      <w:r w:rsidRPr="00260768">
        <w:rPr>
          <w:b w:val="0"/>
          <w:bCs/>
          <w:lang w:bidi="fa-IR"/>
        </w:rPr>
        <w:t xml:space="preserve">    *   **Why it's the most important:** Nearly every operation in NumPy and PyTorch requires you to understand and often manipulate shapes. Mismatched shapes are the #1 cause of errors. **You will check `.shape` constantly.**</w:t>
      </w:r>
    </w:p>
    <w:p w14:paraId="2F15C551" w14:textId="77777777" w:rsidR="00260768" w:rsidRPr="00260768" w:rsidRDefault="00260768" w:rsidP="00260768">
      <w:pPr>
        <w:pStyle w:val="Heading3"/>
        <w:bidi w:val="0"/>
        <w:rPr>
          <w:b w:val="0"/>
          <w:lang w:bidi="fa-IR"/>
        </w:rPr>
      </w:pPr>
      <w:r w:rsidRPr="00260768">
        <w:rPr>
          <w:b w:val="0"/>
          <w:lang w:bidi="fa-IR"/>
        </w:rPr>
        <w:t>**3. `.size`**</w:t>
      </w:r>
    </w:p>
    <w:p w14:paraId="713F8618" w14:textId="77777777" w:rsidR="00260768" w:rsidRPr="00260768" w:rsidRDefault="00260768" w:rsidP="00260768">
      <w:pPr>
        <w:bidi w:val="0"/>
        <w:rPr>
          <w:b w:val="0"/>
          <w:bCs/>
          <w:lang w:bidi="fa-IR"/>
        </w:rPr>
      </w:pPr>
      <w:r w:rsidRPr="00260768">
        <w:rPr>
          <w:b w:val="0"/>
          <w:bCs/>
          <w:lang w:bidi="fa-IR"/>
        </w:rPr>
        <w:t>*   **The Question:** "How many total elements are you holding?"</w:t>
      </w:r>
    </w:p>
    <w:p w14:paraId="2D084679" w14:textId="77777777" w:rsidR="00260768" w:rsidRPr="00260768" w:rsidRDefault="00260768" w:rsidP="00260768">
      <w:pPr>
        <w:bidi w:val="0"/>
        <w:rPr>
          <w:b w:val="0"/>
          <w:bCs/>
          <w:lang w:bidi="fa-IR"/>
        </w:rPr>
      </w:pPr>
      <w:r w:rsidRPr="00260768">
        <w:rPr>
          <w:b w:val="0"/>
          <w:bCs/>
          <w:lang w:bidi="fa-IR"/>
        </w:rPr>
        <w:t>*   **The Answer:** An integer. It's the product of the numbers in the `.shape` tuple.</w:t>
      </w:r>
    </w:p>
    <w:p w14:paraId="31845E42" w14:textId="77777777" w:rsidR="00260768" w:rsidRPr="00260768" w:rsidRDefault="00260768" w:rsidP="00260768">
      <w:pPr>
        <w:bidi w:val="0"/>
        <w:rPr>
          <w:b w:val="0"/>
          <w:bCs/>
          <w:lang w:bidi="fa-IR"/>
        </w:rPr>
      </w:pPr>
      <w:r w:rsidRPr="00260768">
        <w:rPr>
          <w:b w:val="0"/>
          <w:bCs/>
          <w:lang w:bidi="fa-IR"/>
        </w:rPr>
        <w:t>*   **Example:**</w:t>
      </w:r>
    </w:p>
    <w:p w14:paraId="3E20DCB3"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```python</w:t>
      </w:r>
    </w:p>
    <w:p w14:paraId="0DBF86E3"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print("Total number of elements (size):", arr.size)</w:t>
      </w:r>
    </w:p>
    <w:p w14:paraId="07A66D5D"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Output: Total number of elements (size): 6  # Because 2 * 3 = 6</w:t>
      </w:r>
    </w:p>
    <w:p w14:paraId="16BE336C"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w:t>
      </w:r>
    </w:p>
    <w:p w14:paraId="19C77746" w14:textId="77777777" w:rsidR="00260768" w:rsidRPr="00260768" w:rsidRDefault="00260768" w:rsidP="00260768">
      <w:pPr>
        <w:bidi w:val="0"/>
        <w:rPr>
          <w:b w:val="0"/>
          <w:bCs/>
          <w:rtl/>
          <w:lang w:bidi="fa-IR"/>
        </w:rPr>
      </w:pPr>
    </w:p>
    <w:p w14:paraId="14378562" w14:textId="77777777" w:rsidR="00260768" w:rsidRPr="00260768" w:rsidRDefault="00260768" w:rsidP="00260768">
      <w:pPr>
        <w:pStyle w:val="Heading3"/>
        <w:bidi w:val="0"/>
        <w:rPr>
          <w:b w:val="0"/>
          <w:lang w:bidi="fa-IR"/>
        </w:rPr>
      </w:pPr>
      <w:r w:rsidRPr="00260768">
        <w:rPr>
          <w:b w:val="0"/>
          <w:lang w:bidi="fa-IR"/>
        </w:rPr>
        <w:lastRenderedPageBreak/>
        <w:t>**4. `.dtype` (Data Type)**</w:t>
      </w:r>
    </w:p>
    <w:p w14:paraId="3104C8FC" w14:textId="77777777" w:rsidR="00260768" w:rsidRPr="00260768" w:rsidRDefault="00260768" w:rsidP="00260768">
      <w:pPr>
        <w:bidi w:val="0"/>
        <w:rPr>
          <w:b w:val="0"/>
          <w:bCs/>
          <w:lang w:bidi="fa-IR"/>
        </w:rPr>
      </w:pPr>
      <w:r w:rsidRPr="00260768">
        <w:rPr>
          <w:b w:val="0"/>
          <w:bCs/>
          <w:lang w:bidi="fa-IR"/>
        </w:rPr>
        <w:t>*   **The Question:** "What type of data are you storing?"</w:t>
      </w:r>
    </w:p>
    <w:p w14:paraId="1F9F30DC" w14:textId="77777777" w:rsidR="00260768" w:rsidRPr="00260768" w:rsidRDefault="00260768" w:rsidP="00260768">
      <w:pPr>
        <w:bidi w:val="0"/>
        <w:rPr>
          <w:b w:val="0"/>
          <w:bCs/>
          <w:lang w:bidi="fa-IR"/>
        </w:rPr>
      </w:pPr>
      <w:r w:rsidRPr="00260768">
        <w:rPr>
          <w:b w:val="0"/>
          <w:bCs/>
          <w:lang w:bidi="fa-IR"/>
        </w:rPr>
        <w:t>*   **The Answer:** A data type object like `dtype('int32')` or `dtype('float64')`.</w:t>
      </w:r>
    </w:p>
    <w:p w14:paraId="39221C13" w14:textId="77777777" w:rsidR="00260768" w:rsidRPr="00260768" w:rsidRDefault="00260768" w:rsidP="00260768">
      <w:pPr>
        <w:bidi w:val="0"/>
        <w:rPr>
          <w:b w:val="0"/>
          <w:bCs/>
          <w:lang w:bidi="fa-IR"/>
        </w:rPr>
      </w:pPr>
      <w:r w:rsidRPr="00260768">
        <w:rPr>
          <w:b w:val="0"/>
          <w:bCs/>
          <w:lang w:bidi="fa-IR"/>
        </w:rPr>
        <w:t>*   **Example:**</w:t>
      </w:r>
    </w:p>
    <w:p w14:paraId="6C9BC88F"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```python</w:t>
      </w:r>
    </w:p>
    <w:p w14:paraId="2F6A16FA"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print("Data type (dtype):", arr.dtype)</w:t>
      </w:r>
    </w:p>
    <w:p w14:paraId="14004692"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xml:space="preserve">    # Output: Data type (dtype): int32</w:t>
      </w:r>
    </w:p>
    <w:p w14:paraId="69A00908"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 xml:space="preserve">    ```</w:t>
      </w:r>
    </w:p>
    <w:p w14:paraId="3B876860" w14:textId="77777777" w:rsidR="00260768" w:rsidRPr="00260768" w:rsidRDefault="00260768" w:rsidP="00260768">
      <w:pPr>
        <w:bidi w:val="0"/>
        <w:rPr>
          <w:b w:val="0"/>
          <w:bCs/>
          <w:lang w:bidi="fa-IR"/>
        </w:rPr>
      </w:pPr>
      <w:r w:rsidRPr="00260768">
        <w:rPr>
          <w:b w:val="0"/>
          <w:bCs/>
          <w:lang w:bidi="fa-IR"/>
        </w:rPr>
        <w:t xml:space="preserve">    *   NumPy inferred from our list that we want integers. It's homogeneous – *every* element is an `int32`.</w:t>
      </w:r>
    </w:p>
    <w:p w14:paraId="7CCFF611" w14:textId="77777777" w:rsidR="00260768" w:rsidRPr="00260768" w:rsidRDefault="00260768" w:rsidP="00260768">
      <w:pPr>
        <w:pStyle w:val="Heading3"/>
        <w:bidi w:val="0"/>
        <w:rPr>
          <w:b w:val="0"/>
          <w:lang w:bidi="fa-IR"/>
        </w:rPr>
      </w:pPr>
      <w:r w:rsidRPr="00260768">
        <w:rPr>
          <w:b w:val="0"/>
          <w:lang w:bidi="fa-IR"/>
        </w:rPr>
        <w:t>#### **Step 2: The Key Difference: Homogeneity &amp; Fixed Size**</w:t>
      </w:r>
    </w:p>
    <w:p w14:paraId="4D2DC27D" w14:textId="77777777" w:rsidR="00260768" w:rsidRPr="00260768" w:rsidRDefault="00260768" w:rsidP="00260768">
      <w:pPr>
        <w:bidi w:val="0"/>
        <w:rPr>
          <w:b w:val="0"/>
          <w:bCs/>
          <w:lang w:bidi="fa-IR"/>
        </w:rPr>
      </w:pPr>
      <w:r w:rsidRPr="00260768">
        <w:rPr>
          <w:b w:val="0"/>
          <w:bCs/>
          <w:lang w:bidi="fa-IR"/>
        </w:rPr>
        <w:t>**Concept:** This is the "magic" that makes NumPy fast. Let's demonstrate it.</w:t>
      </w:r>
    </w:p>
    <w:p w14:paraId="46AF2695" w14:textId="77777777" w:rsidR="00260768" w:rsidRPr="00260768" w:rsidRDefault="00260768" w:rsidP="00260768">
      <w:pPr>
        <w:bidi w:val="0"/>
        <w:rPr>
          <w:b w:val="0"/>
          <w:bCs/>
          <w:lang w:bidi="fa-IR"/>
        </w:rPr>
      </w:pPr>
      <w:r w:rsidRPr="00260768">
        <w:rPr>
          <w:b w:val="0"/>
          <w:bCs/>
          <w:lang w:bidi="fa-IR"/>
        </w:rPr>
        <w:t>**Demo 1: Homogeneity (All Elements Must Be The Same Type)**</w:t>
      </w:r>
    </w:p>
    <w:p w14:paraId="48680628"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```python</w:t>
      </w:r>
    </w:p>
    <w:p w14:paraId="59C1192D"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What happens if we try to mix types in a list?</w:t>
      </w:r>
    </w:p>
    <w:p w14:paraId="5FEFBBB9"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mixed_list = [1, 2.5, "hello"]</w:t>
      </w:r>
    </w:p>
    <w:p w14:paraId="0B018306"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mixed_arr = np.array(mixed_list) # NumPy has to choose one type!</w:t>
      </w:r>
    </w:p>
    <w:p w14:paraId="738DE4DF"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print("Mixed array:", mixed_arr)</w:t>
      </w:r>
    </w:p>
    <w:p w14:paraId="25923879"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print("Its dtype:", mixed_arr.dtype)</w:t>
      </w:r>
    </w:p>
    <w:p w14:paraId="758D3E5D"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Output:</w:t>
      </w:r>
    </w:p>
    <w:p w14:paraId="469E6FC5"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Mixed array: ['1' '2.5' 'hello']</w:t>
      </w:r>
    </w:p>
    <w:p w14:paraId="4732A751" w14:textId="77777777" w:rsidR="00260768" w:rsidRPr="00260768" w:rsidRDefault="00260768" w:rsidP="00260768">
      <w:pPr>
        <w:shd w:val="clear" w:color="auto" w:fill="D9D9D9" w:themeFill="background1" w:themeFillShade="D9"/>
        <w:bidi w:val="0"/>
        <w:rPr>
          <w:b w:val="0"/>
          <w:bCs/>
          <w:lang w:bidi="fa-IR"/>
        </w:rPr>
      </w:pPr>
      <w:r w:rsidRPr="00260768">
        <w:rPr>
          <w:b w:val="0"/>
          <w:bCs/>
          <w:lang w:bidi="fa-IR"/>
        </w:rPr>
        <w:t># Its dtype: &lt;U32  # This means a string of length 32 (Unicode)</w:t>
      </w:r>
    </w:p>
    <w:p w14:paraId="7D49A497" w14:textId="77777777" w:rsidR="00260768" w:rsidRPr="00260768" w:rsidRDefault="00260768" w:rsidP="00260768">
      <w:pPr>
        <w:shd w:val="clear" w:color="auto" w:fill="D9D9D9" w:themeFill="background1" w:themeFillShade="D9"/>
        <w:bidi w:val="0"/>
        <w:rPr>
          <w:b w:val="0"/>
          <w:bCs/>
          <w:rtl/>
          <w:lang w:bidi="fa-IR"/>
        </w:rPr>
      </w:pPr>
      <w:r w:rsidRPr="00260768">
        <w:rPr>
          <w:b w:val="0"/>
          <w:bCs/>
          <w:lang w:bidi="fa-IR"/>
        </w:rPr>
        <w:t>```</w:t>
      </w:r>
    </w:p>
    <w:p w14:paraId="0D3C30B7" w14:textId="77777777" w:rsidR="00260768" w:rsidRPr="00260768" w:rsidRDefault="00260768" w:rsidP="00260768">
      <w:pPr>
        <w:bidi w:val="0"/>
        <w:rPr>
          <w:b w:val="0"/>
          <w:bCs/>
          <w:lang w:bidi="fa-IR"/>
        </w:rPr>
      </w:pPr>
      <w:r w:rsidRPr="00260768">
        <w:rPr>
          <w:b w:val="0"/>
          <w:bCs/>
          <w:lang w:bidi="fa-IR"/>
        </w:rPr>
        <w:t>*   **Explanation:** NumPy saw strings and numbers and chose the most general type that could hold everything: **strings**. It *upcast* the integers and floats to strings. The array is still homogeneous (all strings), preserving its performance. You can't have a true mix of types.</w:t>
      </w:r>
    </w:p>
    <w:p w14:paraId="12862ADE" w14:textId="77777777" w:rsidR="00260768" w:rsidRPr="00260768" w:rsidRDefault="00260768" w:rsidP="00260768">
      <w:pPr>
        <w:pStyle w:val="Heading3"/>
        <w:bidi w:val="0"/>
        <w:rPr>
          <w:b w:val="0"/>
          <w:lang w:bidi="fa-IR"/>
        </w:rPr>
      </w:pPr>
      <w:r w:rsidRPr="00260768">
        <w:rPr>
          <w:b w:val="0"/>
          <w:lang w:bidi="fa-IR"/>
        </w:rPr>
        <w:t>**Demo 2: Fixed Size (Operations Create New Arrays)**</w:t>
      </w:r>
    </w:p>
    <w:p w14:paraId="40273B06"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```python</w:t>
      </w:r>
    </w:p>
    <w:p w14:paraId="3C102DBF"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 Compare to a Python list</w:t>
      </w:r>
    </w:p>
    <w:p w14:paraId="53B7C6B0"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lastRenderedPageBreak/>
        <w:t>python_list = [1, 2, 3]</w:t>
      </w:r>
    </w:p>
    <w:p w14:paraId="4C4E20A8"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python_list.append(4) # Modifies the original list "in place"</w:t>
      </w:r>
    </w:p>
    <w:p w14:paraId="6C47BB40"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print("Python list after append:", python_list)</w:t>
      </w:r>
    </w:p>
    <w:p w14:paraId="467AB760"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 Now try with a NumPy array</w:t>
      </w:r>
    </w:p>
    <w:p w14:paraId="6CD9ACD9"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np_arr = np.array([1, 2, 3])</w:t>
      </w:r>
    </w:p>
    <w:p w14:paraId="75C8EBE7"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 np_arr.append(4) # This command DOES NOT EXIST for arrays.</w:t>
      </w:r>
    </w:p>
    <w:p w14:paraId="2F933CB8"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 To "add" an element, you must create a whole new array!</w:t>
      </w:r>
    </w:p>
    <w:p w14:paraId="3E8D395C"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new_np_arr = np.append(np_arr, 4)</w:t>
      </w:r>
    </w:p>
    <w:p w14:paraId="4ADE4215"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print("Original array:", np_arr) # Unchanged!</w:t>
      </w:r>
    </w:p>
    <w:p w14:paraId="4B99FA4B"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print("New, larger array:", new_np_arr)</w:t>
      </w:r>
    </w:p>
    <w:p w14:paraId="6D23E0D7" w14:textId="77777777" w:rsidR="00260768" w:rsidRPr="00260768" w:rsidRDefault="00260768" w:rsidP="0002066F">
      <w:pPr>
        <w:shd w:val="clear" w:color="auto" w:fill="D9D9D9" w:themeFill="background1" w:themeFillShade="D9"/>
        <w:bidi w:val="0"/>
        <w:rPr>
          <w:b w:val="0"/>
          <w:bCs/>
          <w:rtl/>
          <w:lang w:bidi="fa-IR"/>
        </w:rPr>
      </w:pPr>
      <w:r w:rsidRPr="00260768">
        <w:rPr>
          <w:b w:val="0"/>
          <w:bCs/>
          <w:lang w:bidi="fa-IR"/>
        </w:rPr>
        <w:t>```</w:t>
      </w:r>
    </w:p>
    <w:p w14:paraId="147590E5" w14:textId="77777777" w:rsidR="00260768" w:rsidRPr="00260768" w:rsidRDefault="00260768" w:rsidP="00260768">
      <w:pPr>
        <w:bidi w:val="0"/>
        <w:rPr>
          <w:b w:val="0"/>
          <w:bCs/>
          <w:lang w:bidi="fa-IR"/>
        </w:rPr>
      </w:pPr>
      <w:r w:rsidRPr="00260768">
        <w:rPr>
          <w:b w:val="0"/>
          <w:bCs/>
          <w:lang w:bidi="fa-IR"/>
        </w:rPr>
        <w:t>*   **Explanation:** The size of a NumPy array is fixed when it's created. "Appending" is actually a costly operation that creates a brand new array in memory and copies the old data into it. This is a trade-off for speed. Operations are designed to be performed on arrays of fixed size.</w:t>
      </w:r>
    </w:p>
    <w:p w14:paraId="2DCFE668" w14:textId="77777777" w:rsidR="00260768" w:rsidRPr="00260768" w:rsidRDefault="00260768" w:rsidP="0002066F">
      <w:pPr>
        <w:pStyle w:val="Heading3"/>
        <w:bidi w:val="0"/>
        <w:rPr>
          <w:b w:val="0"/>
          <w:lang w:bidi="fa-IR"/>
        </w:rPr>
      </w:pPr>
      <w:r w:rsidRPr="00260768">
        <w:rPr>
          <w:b w:val="0"/>
          <w:lang w:bidi="fa-IR"/>
        </w:rPr>
        <w:t>#### **Step 3: Why This Matters for Speed (The Vectorization Preview)**</w:t>
      </w:r>
    </w:p>
    <w:p w14:paraId="39AC6913" w14:textId="77777777" w:rsidR="00260768" w:rsidRPr="00260768" w:rsidRDefault="00260768" w:rsidP="00260768">
      <w:pPr>
        <w:bidi w:val="0"/>
        <w:rPr>
          <w:b w:val="0"/>
          <w:bCs/>
          <w:lang w:bidi="fa-IR"/>
        </w:rPr>
      </w:pPr>
      <w:r w:rsidRPr="00260768">
        <w:rPr>
          <w:b w:val="0"/>
          <w:bCs/>
          <w:lang w:bidi="fa-IR"/>
        </w:rPr>
        <w:t>**Concept:** Homogeneity and fixed size allow NumPy to use pre-compiled C code under the hood.</w:t>
      </w:r>
    </w:p>
    <w:p w14:paraId="2DD8DDF0" w14:textId="77777777" w:rsidR="00260768" w:rsidRPr="00260768" w:rsidRDefault="00260768" w:rsidP="00260768">
      <w:pPr>
        <w:bidi w:val="0"/>
        <w:rPr>
          <w:b w:val="0"/>
          <w:bCs/>
          <w:lang w:bidi="fa-IR"/>
        </w:rPr>
      </w:pPr>
      <w:r w:rsidRPr="00260768">
        <w:rPr>
          <w:b w:val="0"/>
          <w:bCs/>
          <w:lang w:bidi="fa-IR"/>
        </w:rPr>
        <w:t>**Example: Adding two sequences of numbers.**</w:t>
      </w:r>
    </w:p>
    <w:p w14:paraId="359DAE7A" w14:textId="77777777" w:rsidR="00260768" w:rsidRPr="00260768" w:rsidRDefault="00260768" w:rsidP="00260768">
      <w:pPr>
        <w:bidi w:val="0"/>
        <w:rPr>
          <w:b w:val="0"/>
          <w:bCs/>
          <w:lang w:bidi="fa-IR"/>
        </w:rPr>
      </w:pPr>
      <w:r w:rsidRPr="00260768">
        <w:rPr>
          <w:b w:val="0"/>
          <w:bCs/>
          <w:lang w:bidi="fa-IR"/>
        </w:rPr>
        <w:t>**The Slow Way (Python `for` loops with lists):**</w:t>
      </w:r>
    </w:p>
    <w:p w14:paraId="7D3B5CF4"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```python</w:t>
      </w:r>
    </w:p>
    <w:p w14:paraId="6969E64A"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list_a = [1, 2, 3, 4, 5]</w:t>
      </w:r>
    </w:p>
    <w:p w14:paraId="1EB48338"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list_b = [6, 7, 8, 9, 10]</w:t>
      </w:r>
    </w:p>
    <w:p w14:paraId="0E1AC91F"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result_list = []</w:t>
      </w:r>
    </w:p>
    <w:p w14:paraId="34A27292"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for i in range(len(list_a)):</w:t>
      </w:r>
    </w:p>
    <w:p w14:paraId="57120961"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 xml:space="preserve">    result_list.append(list_a[i] + list_b[i])</w:t>
      </w:r>
    </w:p>
    <w:p w14:paraId="69FEACDF"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print(result_list)</w:t>
      </w:r>
    </w:p>
    <w:p w14:paraId="6A3AD0A9" w14:textId="77777777" w:rsidR="00260768" w:rsidRPr="00260768" w:rsidRDefault="00260768" w:rsidP="0002066F">
      <w:pPr>
        <w:shd w:val="clear" w:color="auto" w:fill="D9D9D9" w:themeFill="background1" w:themeFillShade="D9"/>
        <w:bidi w:val="0"/>
        <w:rPr>
          <w:b w:val="0"/>
          <w:bCs/>
          <w:rtl/>
          <w:lang w:bidi="fa-IR"/>
        </w:rPr>
      </w:pPr>
      <w:r w:rsidRPr="00260768">
        <w:rPr>
          <w:b w:val="0"/>
          <w:bCs/>
          <w:lang w:bidi="fa-IR"/>
        </w:rPr>
        <w:t>```</w:t>
      </w:r>
    </w:p>
    <w:p w14:paraId="6D63C194" w14:textId="77777777" w:rsidR="00260768" w:rsidRPr="00260768" w:rsidRDefault="00260768" w:rsidP="00260768">
      <w:pPr>
        <w:bidi w:val="0"/>
        <w:rPr>
          <w:b w:val="0"/>
          <w:bCs/>
          <w:lang w:bidi="fa-IR"/>
        </w:rPr>
      </w:pPr>
      <w:r w:rsidRPr="00260768">
        <w:rPr>
          <w:b w:val="0"/>
          <w:bCs/>
          <w:lang w:bidi="fa-IR"/>
        </w:rPr>
        <w:t>*   **Why it's slow:** For each element, Python must:</w:t>
      </w:r>
    </w:p>
    <w:p w14:paraId="270630F8" w14:textId="77777777" w:rsidR="00260768" w:rsidRPr="00260768" w:rsidRDefault="00260768" w:rsidP="00260768">
      <w:pPr>
        <w:bidi w:val="0"/>
        <w:rPr>
          <w:b w:val="0"/>
          <w:bCs/>
          <w:lang w:bidi="fa-IR"/>
        </w:rPr>
      </w:pPr>
      <w:r w:rsidRPr="00260768">
        <w:rPr>
          <w:b w:val="0"/>
          <w:bCs/>
          <w:lang w:bidi="fa-IR"/>
        </w:rPr>
        <w:lastRenderedPageBreak/>
        <w:t xml:space="preserve">    1.  Look up the `i`th element in `list_a`.</w:t>
      </w:r>
    </w:p>
    <w:p w14:paraId="33916AA5" w14:textId="77777777" w:rsidR="00260768" w:rsidRPr="00260768" w:rsidRDefault="00260768" w:rsidP="00260768">
      <w:pPr>
        <w:bidi w:val="0"/>
        <w:rPr>
          <w:b w:val="0"/>
          <w:bCs/>
          <w:lang w:bidi="fa-IR"/>
        </w:rPr>
      </w:pPr>
      <w:r w:rsidRPr="00260768">
        <w:rPr>
          <w:b w:val="0"/>
          <w:bCs/>
          <w:lang w:bidi="fa-IR"/>
        </w:rPr>
        <w:t xml:space="preserve">    2.  Look up the `i`th element in `list_b`.</w:t>
      </w:r>
    </w:p>
    <w:p w14:paraId="6CB4F988" w14:textId="77777777" w:rsidR="00260768" w:rsidRPr="00260768" w:rsidRDefault="00260768" w:rsidP="00260768">
      <w:pPr>
        <w:bidi w:val="0"/>
        <w:rPr>
          <w:b w:val="0"/>
          <w:bCs/>
          <w:lang w:bidi="fa-IR"/>
        </w:rPr>
      </w:pPr>
      <w:r w:rsidRPr="00260768">
        <w:rPr>
          <w:b w:val="0"/>
          <w:bCs/>
          <w:lang w:bidi="fa-IR"/>
        </w:rPr>
        <w:t xml:space="preserve">    3.  Check their data types.</w:t>
      </w:r>
    </w:p>
    <w:p w14:paraId="75D5BC15" w14:textId="77777777" w:rsidR="00260768" w:rsidRPr="00260768" w:rsidRDefault="00260768" w:rsidP="00260768">
      <w:pPr>
        <w:bidi w:val="0"/>
        <w:rPr>
          <w:b w:val="0"/>
          <w:bCs/>
          <w:lang w:bidi="fa-IR"/>
        </w:rPr>
      </w:pPr>
      <w:r w:rsidRPr="00260768">
        <w:rPr>
          <w:b w:val="0"/>
          <w:bCs/>
          <w:lang w:bidi="fa-IR"/>
        </w:rPr>
        <w:t xml:space="preserve">    4.  Add them.</w:t>
      </w:r>
    </w:p>
    <w:p w14:paraId="239D5E34" w14:textId="77777777" w:rsidR="00260768" w:rsidRPr="00260768" w:rsidRDefault="00260768" w:rsidP="00260768">
      <w:pPr>
        <w:bidi w:val="0"/>
        <w:rPr>
          <w:b w:val="0"/>
          <w:bCs/>
          <w:lang w:bidi="fa-IR"/>
        </w:rPr>
      </w:pPr>
      <w:r w:rsidRPr="00260768">
        <w:rPr>
          <w:b w:val="0"/>
          <w:bCs/>
          <w:lang w:bidi="fa-IR"/>
        </w:rPr>
        <w:t xml:space="preserve">    5.  Append the result to a new list.</w:t>
      </w:r>
    </w:p>
    <w:p w14:paraId="6733AC02" w14:textId="77777777" w:rsidR="00260768" w:rsidRPr="00260768" w:rsidRDefault="00260768" w:rsidP="00260768">
      <w:pPr>
        <w:bidi w:val="0"/>
        <w:rPr>
          <w:b w:val="0"/>
          <w:bCs/>
          <w:lang w:bidi="fa-IR"/>
        </w:rPr>
      </w:pPr>
      <w:r w:rsidRPr="00260768">
        <w:rPr>
          <w:b w:val="0"/>
          <w:bCs/>
          <w:lang w:bidi="fa-IR"/>
        </w:rPr>
        <w:t xml:space="preserve">    This happens in a slow Python loop.</w:t>
      </w:r>
    </w:p>
    <w:p w14:paraId="65EA3186" w14:textId="77777777" w:rsidR="00260768" w:rsidRPr="00260768" w:rsidRDefault="00260768" w:rsidP="0002066F">
      <w:pPr>
        <w:pStyle w:val="Heading3"/>
        <w:bidi w:val="0"/>
        <w:rPr>
          <w:b w:val="0"/>
          <w:lang w:bidi="fa-IR"/>
        </w:rPr>
      </w:pPr>
      <w:r w:rsidRPr="00260768">
        <w:rPr>
          <w:b w:val="0"/>
          <w:lang w:bidi="fa-IR"/>
        </w:rPr>
        <w:t>**The Fast Way (NumPy Vectorization):**</w:t>
      </w:r>
    </w:p>
    <w:p w14:paraId="647AD61E"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```python</w:t>
      </w:r>
    </w:p>
    <w:p w14:paraId="57752114"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arr_a = np.array([1, 2, 3, 4, 5])</w:t>
      </w:r>
    </w:p>
    <w:p w14:paraId="4382D07C"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arr_b = np.array([6, 7, 8, 9, 10])</w:t>
      </w:r>
    </w:p>
    <w:p w14:paraId="0C85052F"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result_arr = arr_a + arr_b  # One single, clean operation!</w:t>
      </w:r>
    </w:p>
    <w:p w14:paraId="66249145"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print(result_arr)</w:t>
      </w:r>
    </w:p>
    <w:p w14:paraId="23E602EC" w14:textId="77777777" w:rsidR="00260768" w:rsidRPr="00260768" w:rsidRDefault="00260768" w:rsidP="0002066F">
      <w:pPr>
        <w:shd w:val="clear" w:color="auto" w:fill="D9D9D9" w:themeFill="background1" w:themeFillShade="D9"/>
        <w:bidi w:val="0"/>
        <w:rPr>
          <w:b w:val="0"/>
          <w:bCs/>
          <w:rtl/>
          <w:lang w:bidi="fa-IR"/>
        </w:rPr>
      </w:pPr>
      <w:r w:rsidRPr="00260768">
        <w:rPr>
          <w:b w:val="0"/>
          <w:bCs/>
          <w:lang w:bidi="fa-IR"/>
        </w:rPr>
        <w:t>```</w:t>
      </w:r>
    </w:p>
    <w:p w14:paraId="4A0ADF11" w14:textId="77777777" w:rsidR="00260768" w:rsidRPr="00260768" w:rsidRDefault="00260768" w:rsidP="00260768">
      <w:pPr>
        <w:bidi w:val="0"/>
        <w:rPr>
          <w:b w:val="0"/>
          <w:bCs/>
          <w:lang w:bidi="fa-IR"/>
        </w:rPr>
      </w:pPr>
      <w:r w:rsidRPr="00260768">
        <w:rPr>
          <w:b w:val="0"/>
          <w:bCs/>
          <w:lang w:bidi="fa-IR"/>
        </w:rPr>
        <w:t>*   **Why it's fast:** Because NumPy knows:</w:t>
      </w:r>
    </w:p>
    <w:p w14:paraId="1E1C6605" w14:textId="77777777" w:rsidR="00260768" w:rsidRPr="00260768" w:rsidRDefault="00260768" w:rsidP="00260768">
      <w:pPr>
        <w:bidi w:val="0"/>
        <w:rPr>
          <w:b w:val="0"/>
          <w:bCs/>
          <w:lang w:bidi="fa-IR"/>
        </w:rPr>
      </w:pPr>
      <w:r w:rsidRPr="00260768">
        <w:rPr>
          <w:b w:val="0"/>
          <w:bCs/>
          <w:lang w:bidi="fa-IR"/>
        </w:rPr>
        <w:t xml:space="preserve">    1.  The arrays are homogeneous (all `int32`).</w:t>
      </w:r>
    </w:p>
    <w:p w14:paraId="4282954C" w14:textId="77777777" w:rsidR="00260768" w:rsidRPr="00260768" w:rsidRDefault="00260768" w:rsidP="00260768">
      <w:pPr>
        <w:bidi w:val="0"/>
        <w:rPr>
          <w:b w:val="0"/>
          <w:bCs/>
          <w:lang w:bidi="fa-IR"/>
        </w:rPr>
      </w:pPr>
      <w:r w:rsidRPr="00260768">
        <w:rPr>
          <w:b w:val="0"/>
          <w:bCs/>
          <w:lang w:bidi="fa-IR"/>
        </w:rPr>
        <w:t xml:space="preserve">    2.  Their exact size and shape (`(5,)`).</w:t>
      </w:r>
    </w:p>
    <w:p w14:paraId="26A66964" w14:textId="77777777" w:rsidR="00260768" w:rsidRPr="00260768" w:rsidRDefault="00260768" w:rsidP="00260768">
      <w:pPr>
        <w:bidi w:val="0"/>
        <w:rPr>
          <w:b w:val="0"/>
          <w:bCs/>
          <w:lang w:bidi="fa-IR"/>
        </w:rPr>
      </w:pPr>
      <w:r w:rsidRPr="00260768">
        <w:rPr>
          <w:b w:val="0"/>
          <w:bCs/>
          <w:lang w:bidi="fa-IR"/>
        </w:rPr>
        <w:t xml:space="preserve">    3.  It can take this single instruction (`+`) and hand it off to a super-fast, pre-compiled block of C code that does the entire operation in one go, without the overhead of a Python loop.</w:t>
      </w:r>
    </w:p>
    <w:p w14:paraId="1D250035" w14:textId="77777777" w:rsidR="00260768" w:rsidRPr="00260768" w:rsidRDefault="00260768" w:rsidP="00260768">
      <w:pPr>
        <w:bidi w:val="0"/>
        <w:rPr>
          <w:b w:val="0"/>
          <w:bCs/>
          <w:lang w:bidi="fa-IR"/>
        </w:rPr>
      </w:pPr>
      <w:r w:rsidRPr="00260768">
        <w:rPr>
          <w:b w:val="0"/>
          <w:bCs/>
          <w:lang w:bidi="fa-IR"/>
        </w:rPr>
        <w:t>**Analogy:** The Python way is like giving a chef a recipe that says "crack one egg, stir, crack one egg, stir, ...". The NumPy way is giving the recipe "take this bowl of 5 eggs and stir them all at once."</w:t>
      </w:r>
    </w:p>
    <w:p w14:paraId="35C28375" w14:textId="77777777" w:rsidR="00260768" w:rsidRPr="00260768" w:rsidRDefault="00260768" w:rsidP="0002066F">
      <w:pPr>
        <w:pStyle w:val="Heading3"/>
        <w:bidi w:val="0"/>
        <w:rPr>
          <w:b w:val="0"/>
          <w:lang w:bidi="fa-IR"/>
        </w:rPr>
      </w:pPr>
      <w:r w:rsidRPr="00260768">
        <w:rPr>
          <w:b w:val="0"/>
          <w:lang w:bidi="fa-IR"/>
        </w:rPr>
        <w:t>### **In-Class Exercise: Interrogation**</w:t>
      </w:r>
    </w:p>
    <w:p w14:paraId="023A01D0" w14:textId="77777777" w:rsidR="00260768" w:rsidRPr="00260768" w:rsidRDefault="00260768" w:rsidP="00260768">
      <w:pPr>
        <w:bidi w:val="0"/>
        <w:rPr>
          <w:b w:val="0"/>
          <w:bCs/>
          <w:lang w:bidi="fa-IR"/>
        </w:rPr>
      </w:pPr>
      <w:r w:rsidRPr="00260768">
        <w:rPr>
          <w:b w:val="0"/>
          <w:bCs/>
          <w:lang w:bidi="fa-IR"/>
        </w:rPr>
        <w:t>1.  Create the following array: `np.array([[[10, 11, 12], [13, 14, 15]], [[16, 17, 18], [19, 20, 21]]])`</w:t>
      </w:r>
    </w:p>
    <w:p w14:paraId="06644808" w14:textId="77777777" w:rsidR="00260768" w:rsidRPr="00260768" w:rsidRDefault="00260768" w:rsidP="00260768">
      <w:pPr>
        <w:bidi w:val="0"/>
        <w:rPr>
          <w:b w:val="0"/>
          <w:bCs/>
          <w:lang w:bidi="fa-IR"/>
        </w:rPr>
      </w:pPr>
      <w:r w:rsidRPr="00260768">
        <w:rPr>
          <w:b w:val="0"/>
          <w:bCs/>
          <w:lang w:bidi="fa-IR"/>
        </w:rPr>
        <w:t>2.  Print its `ndim`, `shape`, `size`, and `dtype`.</w:t>
      </w:r>
    </w:p>
    <w:p w14:paraId="502C089D" w14:textId="77777777" w:rsidR="00260768" w:rsidRPr="00260768" w:rsidRDefault="00260768" w:rsidP="00260768">
      <w:pPr>
        <w:bidi w:val="0"/>
        <w:rPr>
          <w:b w:val="0"/>
          <w:bCs/>
          <w:lang w:bidi="fa-IR"/>
        </w:rPr>
      </w:pPr>
      <w:r w:rsidRPr="00260768">
        <w:rPr>
          <w:b w:val="0"/>
          <w:bCs/>
          <w:lang w:bidi="fa-IR"/>
        </w:rPr>
        <w:t>3.  **Brainteaser:** How many elements are in the second row of the first matrix? (Answer using the `.shape` attribute).</w:t>
      </w:r>
    </w:p>
    <w:p w14:paraId="7360AB4B"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```python</w:t>
      </w:r>
    </w:p>
    <w:p w14:paraId="5E984704"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arr_3d = np.array([[[10, 11, 12], [13, 14, 15]], [[16, 17, 18], [19, 20, 21]]])</w:t>
      </w:r>
    </w:p>
    <w:p w14:paraId="12E95E84"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print("Array:\n", arr_3d)</w:t>
      </w:r>
    </w:p>
    <w:p w14:paraId="1DDB9D4F"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lastRenderedPageBreak/>
        <w:t>print("ndim:", arr_3d.ndim)   # 3</w:t>
      </w:r>
    </w:p>
    <w:p w14:paraId="0D2EB1C0"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print("shape:", arr_3d.shape) # (2, 2, 3) -&gt; 2 matrices, each 2 rows x 3 columns</w:t>
      </w:r>
    </w:p>
    <w:p w14:paraId="5365C241"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print("size:", arr_3d.size)   # 12 -&gt; 2 * 2 * 3 = 12</w:t>
      </w:r>
    </w:p>
    <w:p w14:paraId="01DA179A"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print("dtype:", arr_3d.dtype) # int32</w:t>
      </w:r>
    </w:p>
    <w:p w14:paraId="6508CFFD"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 Brainteaser answer:</w:t>
      </w:r>
    </w:p>
    <w:p w14:paraId="1E1FFA7F"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 The shape is (2, 2, 3). The last number is the number of columns.</w:t>
      </w:r>
    </w:p>
    <w:p w14:paraId="4BD9AEF5" w14:textId="77777777" w:rsidR="00260768" w:rsidRPr="00260768" w:rsidRDefault="00260768" w:rsidP="0002066F">
      <w:pPr>
        <w:shd w:val="clear" w:color="auto" w:fill="D9D9D9" w:themeFill="background1" w:themeFillShade="D9"/>
        <w:bidi w:val="0"/>
        <w:rPr>
          <w:b w:val="0"/>
          <w:bCs/>
          <w:lang w:bidi="fa-IR"/>
        </w:rPr>
      </w:pPr>
      <w:r w:rsidRPr="00260768">
        <w:rPr>
          <w:b w:val="0"/>
          <w:bCs/>
          <w:lang w:bidi="fa-IR"/>
        </w:rPr>
        <w:t># So, any row has 3 elements.</w:t>
      </w:r>
    </w:p>
    <w:p w14:paraId="7919B827" w14:textId="77777777" w:rsidR="00260768" w:rsidRPr="00260768" w:rsidRDefault="00260768" w:rsidP="0002066F">
      <w:pPr>
        <w:shd w:val="clear" w:color="auto" w:fill="D9D9D9" w:themeFill="background1" w:themeFillShade="D9"/>
        <w:bidi w:val="0"/>
        <w:rPr>
          <w:b w:val="0"/>
          <w:bCs/>
          <w:rtl/>
          <w:lang w:bidi="fa-IR"/>
        </w:rPr>
      </w:pPr>
      <w:r w:rsidRPr="00260768">
        <w:rPr>
          <w:b w:val="0"/>
          <w:bCs/>
          <w:lang w:bidi="fa-IR"/>
        </w:rPr>
        <w:t>```</w:t>
      </w:r>
    </w:p>
    <w:p w14:paraId="41B15055" w14:textId="77777777" w:rsidR="0002066F" w:rsidRDefault="0002066F" w:rsidP="0002066F">
      <w:pPr>
        <w:pStyle w:val="Heading2"/>
        <w:bidi w:val="0"/>
        <w:rPr>
          <w:lang w:bidi="fa-IR"/>
        </w:rPr>
      </w:pPr>
      <w:r w:rsidRPr="0002066F">
        <w:rPr>
          <w:lang w:bidi="fa-IR"/>
        </w:rPr>
        <w:t>numpy Array Indexing and Slicing: How to Access Data a few example for the class?</w:t>
      </w:r>
    </w:p>
    <w:p w14:paraId="6AA2241D" w14:textId="77777777" w:rsidR="0002066F" w:rsidRPr="0002066F" w:rsidRDefault="0002066F" w:rsidP="0002066F">
      <w:pPr>
        <w:bidi w:val="0"/>
        <w:rPr>
          <w:b w:val="0"/>
          <w:bCs/>
          <w:lang w:bidi="fa-IR"/>
        </w:rPr>
      </w:pPr>
      <w:r w:rsidRPr="0002066F">
        <w:rPr>
          <w:b w:val="0"/>
          <w:bCs/>
          <w:lang w:bidi="fa-IR"/>
        </w:rPr>
        <w:t>Absolutely! Here is a clear, step-by-step guide to teaching NumPy indexing and slicing with practical examples.</w:t>
      </w:r>
    </w:p>
    <w:p w14:paraId="1C832A27" w14:textId="77777777" w:rsidR="0002066F" w:rsidRPr="0002066F" w:rsidRDefault="0002066F" w:rsidP="0002066F">
      <w:pPr>
        <w:pStyle w:val="Heading3"/>
        <w:bidi w:val="0"/>
        <w:rPr>
          <w:b w:val="0"/>
          <w:lang w:bidi="fa-IR"/>
        </w:rPr>
      </w:pPr>
      <w:r w:rsidRPr="0002066F">
        <w:rPr>
          <w:b w:val="0"/>
          <w:lang w:bidi="fa-IR"/>
        </w:rPr>
        <w:t>### **Module 3: NumPy Indexing and Slicing - How to Access Data**</w:t>
      </w:r>
    </w:p>
    <w:p w14:paraId="40990394" w14:textId="77777777" w:rsidR="0002066F" w:rsidRPr="0002066F" w:rsidRDefault="0002066F" w:rsidP="0002066F">
      <w:pPr>
        <w:bidi w:val="0"/>
        <w:rPr>
          <w:b w:val="0"/>
          <w:bCs/>
          <w:lang w:bidi="fa-IR"/>
        </w:rPr>
      </w:pPr>
      <w:r w:rsidRPr="0002066F">
        <w:rPr>
          <w:b w:val="0"/>
          <w:bCs/>
          <w:lang w:bidi="fa-IR"/>
        </w:rPr>
        <w:t>**Concept:** Just like Python lists, we can access and modify specific elements or sections of a NumPy array. The syntax is very similar, but it becomes much more powerful with multi-dimensional arrays.</w:t>
      </w:r>
    </w:p>
    <w:p w14:paraId="17056930" w14:textId="77777777" w:rsidR="0002066F" w:rsidRPr="0002066F" w:rsidRDefault="0002066F" w:rsidP="0002066F">
      <w:pPr>
        <w:bidi w:val="0"/>
        <w:rPr>
          <w:b w:val="0"/>
          <w:bCs/>
          <w:lang w:bidi="fa-IR"/>
        </w:rPr>
      </w:pPr>
      <w:r w:rsidRPr="0002066F">
        <w:rPr>
          <w:b w:val="0"/>
          <w:bCs/>
          <w:lang w:bidi="fa-IR"/>
        </w:rPr>
        <w:t>**Teacher's Note:** Use a single, clear example array for the entire lesson. This reduces cognitive load.</w:t>
      </w:r>
    </w:p>
    <w:p w14:paraId="51F43A6A"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2171DD56"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import numpy as np</w:t>
      </w:r>
    </w:p>
    <w:p w14:paraId="2844E424"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Our sample array for the lesson: a 3x4 matrix</w:t>
      </w:r>
    </w:p>
    <w:p w14:paraId="75F0FFE2"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arr = np.array([[1, 2, 3, 4],</w:t>
      </w:r>
    </w:p>
    <w:p w14:paraId="399573E4"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xml:space="preserve">                [5, 6, 7, 8],</w:t>
      </w:r>
    </w:p>
    <w:p w14:paraId="358BD628"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xml:space="preserve">                [9, 10, 11, 12]])</w:t>
      </w:r>
    </w:p>
    <w:p w14:paraId="50A39EB0"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print("Base Array:")</w:t>
      </w:r>
    </w:p>
    <w:p w14:paraId="300B9DD4"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print(arr)</w:t>
      </w:r>
    </w:p>
    <w:p w14:paraId="48B2AA54"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print("Shape:", arr.shape) # (3, 4)</w:t>
      </w:r>
    </w:p>
    <w:p w14:paraId="093D29F7"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650ECEA9" w14:textId="77777777" w:rsidR="0002066F" w:rsidRPr="0002066F" w:rsidRDefault="0002066F" w:rsidP="0002066F">
      <w:pPr>
        <w:pStyle w:val="Heading3"/>
        <w:bidi w:val="0"/>
        <w:rPr>
          <w:b w:val="0"/>
          <w:lang w:bidi="fa-IR"/>
        </w:rPr>
      </w:pPr>
      <w:r w:rsidRPr="0002066F">
        <w:rPr>
          <w:b w:val="0"/>
          <w:lang w:bidi="fa-IR"/>
        </w:rPr>
        <w:t>#### **Part 1: Accessing Single Elements (Indexing)**</w:t>
      </w:r>
    </w:p>
    <w:p w14:paraId="041B21BC" w14:textId="77777777" w:rsidR="0002066F" w:rsidRPr="0002066F" w:rsidRDefault="0002066F" w:rsidP="0002066F">
      <w:pPr>
        <w:bidi w:val="0"/>
        <w:rPr>
          <w:b w:val="0"/>
          <w:bCs/>
          <w:rtl/>
          <w:lang w:bidi="fa-IR"/>
        </w:rPr>
      </w:pPr>
    </w:p>
    <w:p w14:paraId="1FE9D1D6" w14:textId="77777777" w:rsidR="0002066F" w:rsidRPr="0002066F" w:rsidRDefault="0002066F" w:rsidP="0002066F">
      <w:pPr>
        <w:bidi w:val="0"/>
        <w:rPr>
          <w:b w:val="0"/>
          <w:bCs/>
          <w:lang w:bidi="fa-IR"/>
        </w:rPr>
      </w:pPr>
      <w:r w:rsidRPr="0002066F">
        <w:rPr>
          <w:b w:val="0"/>
          <w:bCs/>
          <w:lang w:bidi="fa-IR"/>
        </w:rPr>
        <w:t>**Concept:** Use `[row, column]` notation. **Indices start at 0.**</w:t>
      </w:r>
    </w:p>
    <w:p w14:paraId="3E02AE4C"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07E57DDE"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Get the element in the 1st row (index 0) and 3rd column (index 2)</w:t>
      </w:r>
    </w:p>
    <w:p w14:paraId="0A1A627A"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element = arr[0, 2]</w:t>
      </w:r>
    </w:p>
    <w:p w14:paraId="314097F8"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print("arr[0, 2] is:", element) # Output: 3</w:t>
      </w:r>
    </w:p>
    <w:p w14:paraId="6D4FC4DF"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Get the element in the last row and last column</w:t>
      </w:r>
    </w:p>
    <w:p w14:paraId="28409E77"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Use negative indices to count from the end (-1 is last)</w:t>
      </w:r>
    </w:p>
    <w:p w14:paraId="520C1405"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element = arr[-1, -1]</w:t>
      </w:r>
    </w:p>
    <w:p w14:paraId="3468E706"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print("arr[-1, -1] is:", element) # Output: 12</w:t>
      </w:r>
    </w:p>
    <w:p w14:paraId="3773978A"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0F5734D8" w14:textId="77777777" w:rsidR="0002066F" w:rsidRPr="0002066F" w:rsidRDefault="0002066F" w:rsidP="0002066F">
      <w:pPr>
        <w:pStyle w:val="Heading3"/>
        <w:bidi w:val="0"/>
        <w:rPr>
          <w:lang w:bidi="fa-IR"/>
        </w:rPr>
      </w:pPr>
      <w:r w:rsidRPr="0002066F">
        <w:rPr>
          <w:b w:val="0"/>
          <w:lang w:bidi="fa-IR"/>
        </w:rPr>
        <w:t>#### **Part 2: Accessing Entire Rows and Columns (Slicing)**</w:t>
      </w:r>
    </w:p>
    <w:p w14:paraId="6598A393" w14:textId="77777777" w:rsidR="0002066F" w:rsidRPr="0002066F" w:rsidRDefault="0002066F" w:rsidP="0002066F">
      <w:pPr>
        <w:bidi w:val="0"/>
        <w:rPr>
          <w:b w:val="0"/>
          <w:bCs/>
          <w:lang w:bidi="fa-IR"/>
        </w:rPr>
      </w:pPr>
      <w:r w:rsidRPr="0002066F">
        <w:rPr>
          <w:b w:val="0"/>
          <w:bCs/>
          <w:lang w:bidi="fa-IR"/>
        </w:rPr>
        <w:t>**Concept:** Use the `:` (colon) operator. `:` on its own means "everything on this axis".</w:t>
      </w:r>
    </w:p>
    <w:p w14:paraId="2BC81FD0" w14:textId="77777777" w:rsidR="0002066F" w:rsidRPr="0002066F" w:rsidRDefault="0002066F" w:rsidP="0002066F">
      <w:pPr>
        <w:bidi w:val="0"/>
        <w:rPr>
          <w:b w:val="0"/>
          <w:bCs/>
          <w:lang w:bidi="fa-IR"/>
        </w:rPr>
      </w:pPr>
      <w:r w:rsidRPr="0002066F">
        <w:rPr>
          <w:b w:val="0"/>
          <w:bCs/>
          <w:lang w:bidi="fa-IR"/>
        </w:rPr>
        <w:t>The syntax is `[row_start:row_stop:row_step, col_start:col_stop:col_step]`.</w:t>
      </w:r>
    </w:p>
    <w:p w14:paraId="3DDF2283" w14:textId="77777777" w:rsidR="0002066F" w:rsidRPr="0002066F" w:rsidRDefault="0002066F" w:rsidP="0002066F">
      <w:pPr>
        <w:bidi w:val="0"/>
        <w:rPr>
          <w:b w:val="0"/>
          <w:bCs/>
          <w:lang w:bidi="fa-IR"/>
        </w:rPr>
      </w:pPr>
      <w:r w:rsidRPr="0002066F">
        <w:rPr>
          <w:b w:val="0"/>
          <w:bCs/>
          <w:lang w:bidi="fa-IR"/>
        </w:rPr>
        <w:t>**A. Getting entire rows:**</w:t>
      </w:r>
    </w:p>
    <w:p w14:paraId="343BC94B"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74A60395"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Get the entire second row (index 1)</w:t>
      </w:r>
    </w:p>
    <w:p w14:paraId="1FE453F5"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row_1 = arr[1, :]  # "Row at index 1, all columns"</w:t>
      </w:r>
    </w:p>
    <w:p w14:paraId="157595FA"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print("Second row (arr[1, :]):", row_1) # Output: [5 6 7 8]</w:t>
      </w:r>
    </w:p>
    <w:p w14:paraId="45D166E3"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Get the entire last row</w:t>
      </w:r>
    </w:p>
    <w:p w14:paraId="0D64F72C"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last_row = arr[-1, :]</w:t>
      </w:r>
    </w:p>
    <w:p w14:paraId="756B0B41"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print("Last row (arr[-1, :]):", last_row) # Output: [ 9 10 11 12]</w:t>
      </w:r>
    </w:p>
    <w:p w14:paraId="269BA644"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6CAC589F" w14:textId="77777777" w:rsidR="0002066F" w:rsidRPr="0002066F" w:rsidRDefault="0002066F" w:rsidP="0002066F">
      <w:pPr>
        <w:pStyle w:val="Heading3"/>
        <w:bidi w:val="0"/>
        <w:rPr>
          <w:b w:val="0"/>
          <w:lang w:bidi="fa-IR"/>
        </w:rPr>
      </w:pPr>
      <w:r w:rsidRPr="0002066F">
        <w:rPr>
          <w:b w:val="0"/>
          <w:lang w:bidi="fa-IR"/>
        </w:rPr>
        <w:t>**B. Getting entire columns:**</w:t>
      </w:r>
    </w:p>
    <w:p w14:paraId="2AD0BA6F"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248CF2BE"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Get the entire second column (index 1)</w:t>
      </w:r>
    </w:p>
    <w:p w14:paraId="4E492243"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col_1 = arr[:, 1]  # "All rows, column at index 1"</w:t>
      </w:r>
    </w:p>
    <w:p w14:paraId="66B449DE"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lastRenderedPageBreak/>
        <w:t>print("Second column (arr[:, 1]):", col_1) # Output: [ 2  6 10]</w:t>
      </w:r>
    </w:p>
    <w:p w14:paraId="087BDBF0"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Get the entire last column</w:t>
      </w:r>
    </w:p>
    <w:p w14:paraId="12B14222"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last_col = arr[:, -1]</w:t>
      </w:r>
    </w:p>
    <w:p w14:paraId="3542D1D1"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print("Last column (arr[:, -1]):", last_col) # Output: [ 4  8 12]</w:t>
      </w:r>
    </w:p>
    <w:p w14:paraId="5F7812FE"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3F769B4D" w14:textId="77777777" w:rsidR="0002066F" w:rsidRPr="0002066F" w:rsidRDefault="0002066F" w:rsidP="0002066F">
      <w:pPr>
        <w:pStyle w:val="Heading2"/>
        <w:bidi w:val="0"/>
        <w:rPr>
          <w:b w:val="0"/>
          <w:lang w:bidi="fa-IR"/>
        </w:rPr>
      </w:pPr>
      <w:r w:rsidRPr="0002066F">
        <w:rPr>
          <w:b w:val="0"/>
          <w:lang w:bidi="fa-IR"/>
        </w:rPr>
        <w:t>#### **Part 3: Accessing Sub-arrays (Slicing with Start/Stop)**</w:t>
      </w:r>
    </w:p>
    <w:p w14:paraId="1B42E77F" w14:textId="77777777" w:rsidR="0002066F" w:rsidRPr="0002066F" w:rsidRDefault="0002066F" w:rsidP="0002066F">
      <w:pPr>
        <w:bidi w:val="0"/>
        <w:rPr>
          <w:b w:val="0"/>
          <w:bCs/>
          <w:lang w:bidi="fa-IR"/>
        </w:rPr>
      </w:pPr>
      <w:r w:rsidRPr="0002066F">
        <w:rPr>
          <w:b w:val="0"/>
          <w:bCs/>
          <w:lang w:bidi="fa-IR"/>
        </w:rPr>
        <w:t>**Concept:** You can grab a contiguous block of data using `start:stop`.</w:t>
      </w:r>
    </w:p>
    <w:p w14:paraId="51AA9942"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18C64BED"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Get the first two rows</w:t>
      </w:r>
    </w:p>
    <w:p w14:paraId="0A5B7980"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first_two_rows = arr[0:2, :] # "Rows from index 0 to 2 (exclusive), all columns"</w:t>
      </w:r>
    </w:p>
    <w:p w14:paraId="7250D207"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print("First two rows:\n", first_two_rows)</w:t>
      </w:r>
    </w:p>
    <w:p w14:paraId="21964F08"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Output:</w:t>
      </w:r>
    </w:p>
    <w:p w14:paraId="1E629C62"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[[1 2 3 4]</w:t>
      </w:r>
    </w:p>
    <w:p w14:paraId="4816111A"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[5 6 7 8]]</w:t>
      </w:r>
    </w:p>
    <w:p w14:paraId="7DA1529F"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Get the middle 2x2 block of the array</w:t>
      </w:r>
    </w:p>
    <w:p w14:paraId="30EB9C77"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Rows 1 to 3 (exclusive), Columns 1 to 3 (exclusive)</w:t>
      </w:r>
    </w:p>
    <w:p w14:paraId="59DE6110"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block = arr[1:3, 1:3]</w:t>
      </w:r>
    </w:p>
    <w:p w14:paraId="433E88DD"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print("Middle 2x2 block (arr[1:3, 1:3]):\n", block)</w:t>
      </w:r>
    </w:p>
    <w:p w14:paraId="51156F42"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Output:</w:t>
      </w:r>
    </w:p>
    <w:p w14:paraId="3E5A232C"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[[ 6  7]</w:t>
      </w:r>
    </w:p>
    <w:p w14:paraId="230433EA"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[10 11]]</w:t>
      </w:r>
    </w:p>
    <w:p w14:paraId="7348652E"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71FFCC63" w14:textId="77777777" w:rsidR="0002066F" w:rsidRPr="0002066F" w:rsidRDefault="0002066F" w:rsidP="0002066F">
      <w:pPr>
        <w:pStyle w:val="Heading3"/>
        <w:bidi w:val="0"/>
        <w:rPr>
          <w:b w:val="0"/>
          <w:lang w:bidi="fa-IR"/>
        </w:rPr>
      </w:pPr>
      <w:r w:rsidRPr="0002066F">
        <w:rPr>
          <w:b w:val="0"/>
          <w:lang w:bidi="fa-IR"/>
        </w:rPr>
        <w:t>#### **Part 4: The Power of Step (`::`)**</w:t>
      </w:r>
    </w:p>
    <w:p w14:paraId="221173DB" w14:textId="77777777" w:rsidR="0002066F" w:rsidRPr="0002066F" w:rsidRDefault="0002066F" w:rsidP="0002066F">
      <w:pPr>
        <w:bidi w:val="0"/>
        <w:rPr>
          <w:b w:val="0"/>
          <w:bCs/>
          <w:lang w:bidi="fa-IR"/>
        </w:rPr>
      </w:pPr>
      <w:r w:rsidRPr="0002066F">
        <w:rPr>
          <w:b w:val="0"/>
          <w:bCs/>
          <w:lang w:bidi="fa-IR"/>
        </w:rPr>
        <w:t>**Concept:** Use a third number to skip elements.</w:t>
      </w:r>
    </w:p>
    <w:p w14:paraId="2C6B35DF"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27FE7E82"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Get every other row (start at 0, stop at end, step by 2)</w:t>
      </w:r>
    </w:p>
    <w:p w14:paraId="69481A8A"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every_other_row = arr[::2, :]</w:t>
      </w:r>
    </w:p>
    <w:p w14:paraId="0E2F0DC2"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print("Every other row (arr[::2, :]):\n", every_other_row)</w:t>
      </w:r>
    </w:p>
    <w:p w14:paraId="3E2F74FD"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lastRenderedPageBreak/>
        <w:t># Output:</w:t>
      </w:r>
    </w:p>
    <w:p w14:paraId="3DA7D983"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[[ 1  2  3  4]</w:t>
      </w:r>
    </w:p>
    <w:p w14:paraId="6B505AFE"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[ 9 10 11 12]]</w:t>
      </w:r>
    </w:p>
    <w:p w14:paraId="481F3BE6"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Reverse the entire array</w:t>
      </w:r>
    </w:p>
    <w:p w14:paraId="7149CA35"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reversed_arr = arr[::-1, ::-1]</w:t>
      </w:r>
    </w:p>
    <w:p w14:paraId="36DF436C"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print("Reversed array (arr[::-1, ::-1]):\n", reversed_arr)</w:t>
      </w:r>
    </w:p>
    <w:p w14:paraId="2E2A5CEE"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Output:</w:t>
      </w:r>
    </w:p>
    <w:p w14:paraId="2A3BD002"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[[12 11 10  9]</w:t>
      </w:r>
    </w:p>
    <w:p w14:paraId="53A7A362"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[ 8  7  6  5]</w:t>
      </w:r>
    </w:p>
    <w:p w14:paraId="6133CB74"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[ 4  3  2  1]]</w:t>
      </w:r>
    </w:p>
    <w:p w14:paraId="1B110DB7"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6C2164CF" w14:textId="77777777" w:rsidR="0002066F" w:rsidRPr="0002066F" w:rsidRDefault="0002066F" w:rsidP="0002066F">
      <w:pPr>
        <w:pStyle w:val="Heading3"/>
        <w:bidi w:val="0"/>
        <w:rPr>
          <w:b w:val="0"/>
          <w:lang w:bidi="fa-IR"/>
        </w:rPr>
      </w:pPr>
      <w:r w:rsidRPr="0002066F">
        <w:rPr>
          <w:b w:val="0"/>
          <w:lang w:bidi="fa-IR"/>
        </w:rPr>
        <w:t>#### **Part 5: The Key Difference: Views vs. Copies**</w:t>
      </w:r>
    </w:p>
    <w:p w14:paraId="28A7BB6A" w14:textId="77777777" w:rsidR="0002066F" w:rsidRPr="0002066F" w:rsidRDefault="0002066F" w:rsidP="0002066F">
      <w:pPr>
        <w:bidi w:val="0"/>
        <w:rPr>
          <w:b w:val="0"/>
          <w:bCs/>
          <w:lang w:bidi="fa-IR"/>
        </w:rPr>
      </w:pPr>
      <w:r w:rsidRPr="0002066F">
        <w:rPr>
          <w:b w:val="0"/>
          <w:bCs/>
          <w:lang w:bidi="fa-IR"/>
        </w:rPr>
        <w:t>**CRITICAL CONCEPT:** Slicing a NumPy array returns a **view**, not a copy. This means the sliced array is a window into the original data. Modifying the view modifies the original array!</w:t>
      </w:r>
    </w:p>
    <w:p w14:paraId="7911A21A"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3484C2B8"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print("Original before change:")</w:t>
      </w:r>
    </w:p>
    <w:p w14:paraId="642EEFAC"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print(arr)</w:t>
      </w:r>
    </w:p>
    <w:p w14:paraId="57898228"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Create a view of the first row</w:t>
      </w:r>
    </w:p>
    <w:p w14:paraId="51530D6D"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first_row_view = arr[0, :]</w:t>
      </w:r>
    </w:p>
    <w:p w14:paraId="7A36E0B7"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print("\nView of first row:", first_row_view)</w:t>
      </w:r>
    </w:p>
    <w:p w14:paraId="11C72227"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Change the first element of the view</w:t>
      </w:r>
    </w:p>
    <w:p w14:paraId="1F75E0C7"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first_row_view[0] = 999</w:t>
      </w:r>
    </w:p>
    <w:p w14:paraId="232AC989"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print("\nOriginal after changing the view:")</w:t>
      </w:r>
    </w:p>
    <w:p w14:paraId="3B8242A5"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print(arr) # The original array has been changed!</w:t>
      </w:r>
    </w:p>
    <w:p w14:paraId="0F437E6C"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The top-left element is now 999!</w:t>
      </w:r>
    </w:p>
    <w:p w14:paraId="2B55BDD7"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1360BB52"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**Output:**</w:t>
      </w:r>
    </w:p>
    <w:p w14:paraId="00FF06F2"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52BA1056"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lastRenderedPageBreak/>
        <w:t>Original before change:</w:t>
      </w:r>
    </w:p>
    <w:p w14:paraId="47118357"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[[ 1  2  3  4]</w:t>
      </w:r>
    </w:p>
    <w:p w14:paraId="05E88C95"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xml:space="preserve"> [ 5  6  7  8]</w:t>
      </w:r>
    </w:p>
    <w:p w14:paraId="4565D9CA"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xml:space="preserve"> [ 9 10 11 12]]</w:t>
      </w:r>
    </w:p>
    <w:p w14:paraId="757A80E5"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View of first row: [1 2 3 4]</w:t>
      </w:r>
    </w:p>
    <w:p w14:paraId="2BAE07B8"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Original after changing the view:</w:t>
      </w:r>
    </w:p>
    <w:p w14:paraId="4E6AF67C"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[[999   2   3   4]  &lt;-- The original was modified!</w:t>
      </w:r>
    </w:p>
    <w:p w14:paraId="787EC850"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xml:space="preserve"> [  5   6   7   8]</w:t>
      </w:r>
    </w:p>
    <w:p w14:paraId="32D79A07"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 xml:space="preserve"> [  9  10  11  12]]</w:t>
      </w:r>
    </w:p>
    <w:p w14:paraId="143CC6DA"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341C0168" w14:textId="77777777" w:rsidR="0002066F" w:rsidRPr="0002066F" w:rsidRDefault="0002066F" w:rsidP="0002066F">
      <w:pPr>
        <w:pStyle w:val="Heading3"/>
        <w:bidi w:val="0"/>
        <w:rPr>
          <w:b w:val="0"/>
          <w:lang w:bidi="fa-IR"/>
        </w:rPr>
      </w:pPr>
      <w:r w:rsidRPr="0002066F">
        <w:rPr>
          <w:b w:val="0"/>
          <w:lang w:bidi="fa-IR"/>
        </w:rPr>
        <w:t>**How to get a copy (if you don't want to modify the original):**</w:t>
      </w:r>
    </w:p>
    <w:p w14:paraId="316EB625"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7F4E683A"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Use the .copy() method</w:t>
      </w:r>
    </w:p>
    <w:p w14:paraId="7E018183"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first_row_copy = arr[0, :].copy()</w:t>
      </w:r>
    </w:p>
    <w:p w14:paraId="1AD275F4"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first_row_copy[0] = 0 # This change will NOT affect the original `arr`</w:t>
      </w:r>
    </w:p>
    <w:p w14:paraId="1703D2C2"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3DC2BF88" w14:textId="77777777" w:rsidR="0002066F" w:rsidRPr="0002066F" w:rsidRDefault="0002066F" w:rsidP="0002066F">
      <w:pPr>
        <w:pStyle w:val="Heading3"/>
        <w:bidi w:val="0"/>
        <w:rPr>
          <w:b w:val="0"/>
          <w:lang w:bidi="fa-IR"/>
        </w:rPr>
      </w:pPr>
      <w:r w:rsidRPr="0002066F">
        <w:rPr>
          <w:b w:val="0"/>
          <w:lang w:bidi="fa-IR"/>
        </w:rPr>
        <w:t>### **In-Class Exercise: The Slicing Challenge**</w:t>
      </w:r>
    </w:p>
    <w:p w14:paraId="27D06B59" w14:textId="77777777" w:rsidR="0002066F" w:rsidRPr="0002066F" w:rsidRDefault="0002066F" w:rsidP="0002066F">
      <w:pPr>
        <w:bidi w:val="0"/>
        <w:rPr>
          <w:b w:val="0"/>
          <w:bCs/>
          <w:lang w:bidi="fa-IR"/>
        </w:rPr>
      </w:pPr>
      <w:r w:rsidRPr="0002066F">
        <w:rPr>
          <w:b w:val="0"/>
          <w:bCs/>
          <w:lang w:bidi="fa-IR"/>
        </w:rPr>
        <w:t>Given our original array `arr` (before we changed it!):</w:t>
      </w:r>
    </w:p>
    <w:p w14:paraId="01B30AD4" w14:textId="77777777" w:rsidR="0002066F" w:rsidRPr="0002066F" w:rsidRDefault="0002066F" w:rsidP="0002066F">
      <w:pPr>
        <w:bidi w:val="0"/>
        <w:rPr>
          <w:b w:val="0"/>
          <w:bCs/>
          <w:rtl/>
          <w:lang w:bidi="fa-IR"/>
        </w:rPr>
      </w:pPr>
      <w:r w:rsidRPr="0002066F">
        <w:rPr>
          <w:b w:val="0"/>
          <w:bCs/>
          <w:lang w:bidi="fa-IR"/>
        </w:rPr>
        <w:t>`[[ 1,  2,  3,  4], [ 5,  6,  7,  8], [ 9, 10, 11, 12]]`</w:t>
      </w:r>
    </w:p>
    <w:p w14:paraId="0F7EF4C5" w14:textId="77777777" w:rsidR="0002066F" w:rsidRPr="0002066F" w:rsidRDefault="0002066F" w:rsidP="0002066F">
      <w:pPr>
        <w:pStyle w:val="Heading3"/>
        <w:bidi w:val="0"/>
        <w:rPr>
          <w:b w:val="0"/>
          <w:lang w:bidi="fa-IR"/>
        </w:rPr>
      </w:pPr>
      <w:r w:rsidRPr="0002066F">
        <w:rPr>
          <w:b w:val="0"/>
          <w:lang w:bidi="fa-IR"/>
        </w:rPr>
        <w:t>**Using slicing, create the following arrays:**</w:t>
      </w:r>
    </w:p>
    <w:p w14:paraId="1480D2B4" w14:textId="77777777" w:rsidR="0002066F" w:rsidRPr="0002066F" w:rsidRDefault="0002066F" w:rsidP="0002066F">
      <w:pPr>
        <w:bidi w:val="0"/>
        <w:rPr>
          <w:b w:val="0"/>
          <w:bCs/>
          <w:rtl/>
          <w:lang w:bidi="fa-IR"/>
        </w:rPr>
      </w:pPr>
      <w:r w:rsidRPr="0002066F">
        <w:rPr>
          <w:b w:val="0"/>
          <w:bCs/>
          <w:lang w:bidi="fa-IR"/>
        </w:rPr>
        <w:t>1.  `[2, 3]`</w:t>
      </w:r>
    </w:p>
    <w:p w14:paraId="2D201284" w14:textId="77777777" w:rsidR="0002066F" w:rsidRPr="0002066F" w:rsidRDefault="0002066F" w:rsidP="0002066F">
      <w:pPr>
        <w:bidi w:val="0"/>
        <w:rPr>
          <w:b w:val="0"/>
          <w:bCs/>
          <w:rtl/>
          <w:lang w:bidi="fa-IR"/>
        </w:rPr>
      </w:pPr>
      <w:r w:rsidRPr="0002066F">
        <w:rPr>
          <w:b w:val="0"/>
          <w:bCs/>
          <w:lang w:bidi="fa-IR"/>
        </w:rPr>
        <w:t>2.  `[[5, 6], [9, 10]]`</w:t>
      </w:r>
    </w:p>
    <w:p w14:paraId="42732499" w14:textId="77777777" w:rsidR="0002066F" w:rsidRPr="0002066F" w:rsidRDefault="0002066F" w:rsidP="0002066F">
      <w:pPr>
        <w:bidi w:val="0"/>
        <w:rPr>
          <w:b w:val="0"/>
          <w:bCs/>
          <w:rtl/>
          <w:lang w:bidi="fa-IR"/>
        </w:rPr>
      </w:pPr>
      <w:r w:rsidRPr="0002066F">
        <w:rPr>
          <w:b w:val="0"/>
          <w:bCs/>
          <w:lang w:bidi="fa-IR"/>
        </w:rPr>
        <w:t>3.  `[8, 12]`</w:t>
      </w:r>
    </w:p>
    <w:p w14:paraId="564FE8D5" w14:textId="77777777" w:rsidR="0002066F" w:rsidRPr="0002066F" w:rsidRDefault="0002066F" w:rsidP="0002066F">
      <w:pPr>
        <w:bidi w:val="0"/>
        <w:rPr>
          <w:b w:val="0"/>
          <w:bCs/>
          <w:rtl/>
          <w:lang w:bidi="fa-IR"/>
        </w:rPr>
      </w:pPr>
      <w:r w:rsidRPr="0002066F">
        <w:rPr>
          <w:b w:val="0"/>
          <w:bCs/>
          <w:lang w:bidi="fa-IR"/>
        </w:rPr>
        <w:t>4.  `[[4], [8], [12]]`</w:t>
      </w:r>
    </w:p>
    <w:p w14:paraId="1959101E"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08CBFB56"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1. [2, 3] (First row, columns 1 and 2)</w:t>
      </w:r>
    </w:p>
    <w:p w14:paraId="1475BAB5"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print("1.", arr[0, 1:3])</w:t>
      </w:r>
    </w:p>
    <w:p w14:paraId="231ED46B"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2. [[5, 6], [9, 10]] (Rows 1 and 2, Columns 0 and 1)</w:t>
      </w:r>
    </w:p>
    <w:p w14:paraId="70C7CA62"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lastRenderedPageBreak/>
        <w:t>print("2.\n", arr[1:3, 0:2])</w:t>
      </w:r>
    </w:p>
    <w:p w14:paraId="53EEB51A"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3. [8, 12] (Last column, rows 1 and 2)</w:t>
      </w:r>
    </w:p>
    <w:p w14:paraId="07A68083"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print("3.", arr[1:3, -1])</w:t>
      </w:r>
    </w:p>
    <w:p w14:paraId="328F68DD"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4. [[4], [8], [12]] (All rows, last column, but keep it as a column)</w:t>
      </w:r>
    </w:p>
    <w:p w14:paraId="42B6B5A2"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The trick: using `[:, -1:]` instead of `[:, -1]` to keep the dimensions.</w:t>
      </w:r>
    </w:p>
    <w:p w14:paraId="7662EF66"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print("4.\n", arr[:, -1:])</w:t>
      </w:r>
    </w:p>
    <w:p w14:paraId="4C871D4E"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68900EF6" w14:textId="5D73E002" w:rsidR="00260768" w:rsidRDefault="0002066F" w:rsidP="0002066F">
      <w:pPr>
        <w:pStyle w:val="Heading2"/>
        <w:bidi w:val="0"/>
        <w:rPr>
          <w:lang w:bidi="fa-IR"/>
        </w:rPr>
      </w:pPr>
      <w:r w:rsidRPr="0002066F">
        <w:rPr>
          <w:lang w:bidi="fa-IR"/>
        </w:rPr>
        <w:t>Array Operations: The Math of AI</w:t>
      </w:r>
      <w:r>
        <w:rPr>
          <w:lang w:bidi="fa-IR"/>
        </w:rPr>
        <w:t>:</w:t>
      </w:r>
    </w:p>
    <w:p w14:paraId="6F2D373E" w14:textId="2799D9B2" w:rsidR="0002066F" w:rsidRDefault="0002066F" w:rsidP="0002066F">
      <w:pPr>
        <w:bidi w:val="0"/>
        <w:rPr>
          <w:b w:val="0"/>
          <w:bCs/>
          <w:lang w:bidi="fa-IR"/>
        </w:rPr>
      </w:pPr>
      <w:r w:rsidRPr="0002066F">
        <w:rPr>
          <w:b w:val="0"/>
          <w:bCs/>
          <w:lang w:bidi="fa-IR"/>
        </w:rPr>
        <w:t>np.sum(), np.mean(), np.max()</w:t>
      </w:r>
      <w:r w:rsidRPr="0002066F">
        <w:rPr>
          <w:b w:val="0"/>
          <w:bCs/>
          <w:lang w:bidi="fa-IR"/>
        </w:rPr>
        <w:t xml:space="preserve">, </w:t>
      </w:r>
      <w:r w:rsidRPr="0002066F">
        <w:rPr>
          <w:b w:val="0"/>
          <w:bCs/>
          <w:lang w:bidi="fa-IR"/>
        </w:rPr>
        <w:t>Element-wise Operations: +, -, *, /, **.</w:t>
      </w:r>
    </w:p>
    <w:p w14:paraId="12DE3914" w14:textId="77777777" w:rsidR="0002066F" w:rsidRPr="0002066F" w:rsidRDefault="0002066F" w:rsidP="0002066F">
      <w:pPr>
        <w:bidi w:val="0"/>
        <w:rPr>
          <w:b w:val="0"/>
          <w:bCs/>
          <w:lang w:bidi="fa-IR"/>
        </w:rPr>
      </w:pPr>
      <w:r w:rsidRPr="0002066F">
        <w:rPr>
          <w:b w:val="0"/>
          <w:bCs/>
          <w:lang w:bidi="fa-IR"/>
        </w:rPr>
        <w:t>Of course. This is the heart of NumPy's power for AI. Let's break it down with clear explanations and practical examples.</w:t>
      </w:r>
    </w:p>
    <w:p w14:paraId="482EE9F1" w14:textId="77777777" w:rsidR="0002066F" w:rsidRPr="0002066F" w:rsidRDefault="0002066F" w:rsidP="0002066F">
      <w:pPr>
        <w:pStyle w:val="Heading3"/>
        <w:bidi w:val="0"/>
        <w:rPr>
          <w:b w:val="0"/>
          <w:lang w:bidi="fa-IR"/>
        </w:rPr>
      </w:pPr>
      <w:r w:rsidRPr="0002066F">
        <w:rPr>
          <w:b w:val="0"/>
          <w:lang w:bidi="fa-IR"/>
        </w:rPr>
        <w:t>### **Module 4: NumPy Array Operations - The Math of AI**</w:t>
      </w:r>
    </w:p>
    <w:p w14:paraId="66F373CA" w14:textId="77777777" w:rsidR="0002066F" w:rsidRPr="0002066F" w:rsidRDefault="0002066F" w:rsidP="0002066F">
      <w:pPr>
        <w:bidi w:val="0"/>
        <w:rPr>
          <w:b w:val="0"/>
          <w:bCs/>
          <w:lang w:bidi="fa-IR"/>
        </w:rPr>
      </w:pPr>
      <w:r w:rsidRPr="0002066F">
        <w:rPr>
          <w:b w:val="0"/>
          <w:bCs/>
          <w:lang w:bidi="fa-IR"/>
        </w:rPr>
        <w:t>**Concept:** NumPy allows you to write mathematical expressions that operate on entire arrays at once. This is called **vectorization**. It replaces slow Python `for` loops with fast, pre-compiled C code.</w:t>
      </w:r>
    </w:p>
    <w:p w14:paraId="432E7349" w14:textId="77777777" w:rsidR="0002066F" w:rsidRPr="0002066F" w:rsidRDefault="0002066F" w:rsidP="0002066F">
      <w:pPr>
        <w:pStyle w:val="Heading3"/>
        <w:bidi w:val="0"/>
        <w:rPr>
          <w:b w:val="0"/>
          <w:lang w:bidi="fa-IR"/>
        </w:rPr>
      </w:pPr>
      <w:r w:rsidRPr="0002066F">
        <w:rPr>
          <w:b w:val="0"/>
          <w:lang w:bidi="fa-IR"/>
        </w:rPr>
        <w:t>**Teacher's Note:** Use a consistent, simple example for the first half.</w:t>
      </w:r>
    </w:p>
    <w:p w14:paraId="5367B917"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```python</w:t>
      </w:r>
    </w:p>
    <w:p w14:paraId="4D34956D"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import numpy as np</w:t>
      </w:r>
    </w:p>
    <w:p w14:paraId="755549EA"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 Our sample arrays</w:t>
      </w:r>
    </w:p>
    <w:p w14:paraId="6401959C"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a = np.array([1, 2, 3, 4])</w:t>
      </w:r>
    </w:p>
    <w:p w14:paraId="2BD56866"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b = np.array([5, 6, 7, 8])</w:t>
      </w:r>
    </w:p>
    <w:p w14:paraId="3512EC05"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print("a:", a)</w:t>
      </w:r>
    </w:p>
    <w:p w14:paraId="31F542ED" w14:textId="77777777" w:rsidR="0002066F" w:rsidRPr="0002066F" w:rsidRDefault="0002066F" w:rsidP="0002066F">
      <w:pPr>
        <w:shd w:val="clear" w:color="auto" w:fill="D9D9D9" w:themeFill="background1" w:themeFillShade="D9"/>
        <w:bidi w:val="0"/>
        <w:rPr>
          <w:b w:val="0"/>
          <w:bCs/>
          <w:lang w:bidi="fa-IR"/>
        </w:rPr>
      </w:pPr>
      <w:r w:rsidRPr="0002066F">
        <w:rPr>
          <w:b w:val="0"/>
          <w:bCs/>
          <w:lang w:bidi="fa-IR"/>
        </w:rPr>
        <w:t>print("b:", b)</w:t>
      </w:r>
    </w:p>
    <w:p w14:paraId="29154009" w14:textId="77777777" w:rsidR="0002066F" w:rsidRPr="0002066F" w:rsidRDefault="0002066F" w:rsidP="0002066F">
      <w:pPr>
        <w:shd w:val="clear" w:color="auto" w:fill="D9D9D9" w:themeFill="background1" w:themeFillShade="D9"/>
        <w:bidi w:val="0"/>
        <w:rPr>
          <w:b w:val="0"/>
          <w:bCs/>
          <w:rtl/>
          <w:lang w:bidi="fa-IR"/>
        </w:rPr>
      </w:pPr>
      <w:r w:rsidRPr="0002066F">
        <w:rPr>
          <w:b w:val="0"/>
          <w:bCs/>
          <w:lang w:bidi="fa-IR"/>
        </w:rPr>
        <w:t>```</w:t>
      </w:r>
    </w:p>
    <w:p w14:paraId="74B64AEC" w14:textId="77777777" w:rsidR="0002066F" w:rsidRPr="0002066F" w:rsidRDefault="0002066F" w:rsidP="00AD5994">
      <w:pPr>
        <w:pStyle w:val="Heading3"/>
        <w:bidi w:val="0"/>
        <w:rPr>
          <w:b w:val="0"/>
          <w:lang w:bidi="fa-IR"/>
        </w:rPr>
      </w:pPr>
      <w:r w:rsidRPr="0002066F">
        <w:rPr>
          <w:b w:val="0"/>
          <w:lang w:bidi="fa-IR"/>
        </w:rPr>
        <w:t>#### **Part 1: Element-wise Operations (`+`, `-`, `*`, `/`, `**`)**</w:t>
      </w:r>
    </w:p>
    <w:p w14:paraId="17302D7D" w14:textId="77777777" w:rsidR="0002066F" w:rsidRPr="0002066F" w:rsidRDefault="0002066F" w:rsidP="0002066F">
      <w:pPr>
        <w:bidi w:val="0"/>
        <w:rPr>
          <w:b w:val="0"/>
          <w:bCs/>
          <w:lang w:bidi="fa-IR"/>
        </w:rPr>
      </w:pPr>
      <w:r w:rsidRPr="0002066F">
        <w:rPr>
          <w:b w:val="0"/>
          <w:bCs/>
          <w:lang w:bidi="fa-IR"/>
        </w:rPr>
        <w:t>**Concept:** When you use a standard arithmetic operator between two arrays of the *same shape*, the operation is applied to each corresponding pair of elements.</w:t>
      </w:r>
    </w:p>
    <w:p w14:paraId="2E4DD97F" w14:textId="77777777" w:rsidR="0002066F" w:rsidRPr="0002066F" w:rsidRDefault="0002066F" w:rsidP="0002066F">
      <w:pPr>
        <w:bidi w:val="0"/>
        <w:rPr>
          <w:b w:val="0"/>
          <w:bCs/>
          <w:rtl/>
          <w:lang w:bidi="fa-IR"/>
        </w:rPr>
      </w:pPr>
    </w:p>
    <w:p w14:paraId="7B9DA2BE"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lastRenderedPageBreak/>
        <w:t>```python</w:t>
      </w:r>
    </w:p>
    <w:p w14:paraId="69794968"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Addition</w:t>
      </w:r>
    </w:p>
    <w:p w14:paraId="6D021AAE"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add_result = a + b # Equivalent to [1+5, 2+6, 3+7, 4+8]</w:t>
      </w:r>
    </w:p>
    <w:p w14:paraId="04C687BD"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print("a + b =", add_result) # Output: [ 6  8 10 12]</w:t>
      </w:r>
    </w:p>
    <w:p w14:paraId="1CD52174"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Subtraction</w:t>
      </w:r>
    </w:p>
    <w:p w14:paraId="377130BD"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sub_result = a - b</w:t>
      </w:r>
    </w:p>
    <w:p w14:paraId="0C679516"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print("a - b =", sub_result) # Output: [-4 -4 -4 -4]</w:t>
      </w:r>
    </w:p>
    <w:p w14:paraId="2FFDFA33"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Multiplication (THIS IS NOT MATRIX MULTIPLICATION)</w:t>
      </w:r>
    </w:p>
    <w:p w14:paraId="3D74462D"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mul_result = a * b # Equivalent to [1*5, 2*6, 3*7, 4*8]</w:t>
      </w:r>
    </w:p>
    <w:p w14:paraId="30B50969"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print("a * b =", mul_result) # Output: [ 5 12 21 32]</w:t>
      </w:r>
    </w:p>
    <w:p w14:paraId="4D2BA1DC"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Division</w:t>
      </w:r>
    </w:p>
    <w:p w14:paraId="1DED5342"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div_result = b / a # Equivalent to [5/1, 6/2, 7/3, 8/4]</w:t>
      </w:r>
    </w:p>
    <w:p w14:paraId="349FD8C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print("b / a =", div_result) # Output: [5.  3.  2.333...  2. ]</w:t>
      </w:r>
    </w:p>
    <w:p w14:paraId="25F3E994"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Exponentiation</w:t>
      </w:r>
    </w:p>
    <w:p w14:paraId="19548B0A"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exp_result = a ** 2 # Square every element in 'a'</w:t>
      </w:r>
    </w:p>
    <w:p w14:paraId="5B66C1EB"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print("a ** 2 =", exp_result) # Output: [ 1  4  9 16]</w:t>
      </w:r>
    </w:p>
    <w:p w14:paraId="3DE257CA"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Comparison (returns an array of Booleans)</w:t>
      </w:r>
    </w:p>
    <w:p w14:paraId="2F4EB0EF"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comp_result = a &gt; 2</w:t>
      </w:r>
    </w:p>
    <w:p w14:paraId="78E67E6A"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print("a &gt; 2 =", comp_result) # Output: [False False  True  True]</w:t>
      </w:r>
    </w:p>
    <w:p w14:paraId="3D8C8E30"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7241D458" w14:textId="77777777" w:rsidR="0002066F" w:rsidRPr="0002066F" w:rsidRDefault="0002066F" w:rsidP="0002066F">
      <w:pPr>
        <w:bidi w:val="0"/>
        <w:rPr>
          <w:b w:val="0"/>
          <w:bCs/>
          <w:lang w:bidi="fa-IR"/>
        </w:rPr>
      </w:pPr>
      <w:r w:rsidRPr="0002066F">
        <w:rPr>
          <w:b w:val="0"/>
          <w:bCs/>
          <w:lang w:bidi="fa-IR"/>
        </w:rPr>
        <w:t>**Why this matters for AI:** Think of `a` as a vector of predictions and `b` as a vector of true values. `(a - b)` is the error for each data point. `(a - b)**2` is the squared error. We will sum this later to calculate loss.</w:t>
      </w:r>
    </w:p>
    <w:p w14:paraId="2A2C5824" w14:textId="77777777" w:rsidR="0002066F" w:rsidRPr="0002066F" w:rsidRDefault="0002066F" w:rsidP="00AD5994">
      <w:pPr>
        <w:pStyle w:val="Heading3"/>
        <w:bidi w:val="0"/>
        <w:rPr>
          <w:b w:val="0"/>
          <w:lang w:bidi="fa-IR"/>
        </w:rPr>
      </w:pPr>
      <w:r w:rsidRPr="0002066F">
        <w:rPr>
          <w:b w:val="0"/>
          <w:lang w:bidi="fa-IR"/>
        </w:rPr>
        <w:t>#### **Part 2: Broadcasting (The Most Important Concept)**</w:t>
      </w:r>
    </w:p>
    <w:p w14:paraId="245E0E9E" w14:textId="77777777" w:rsidR="0002066F" w:rsidRPr="0002066F" w:rsidRDefault="0002066F" w:rsidP="0002066F">
      <w:pPr>
        <w:bidi w:val="0"/>
        <w:rPr>
          <w:b w:val="0"/>
          <w:bCs/>
          <w:lang w:bidi="fa-IR"/>
        </w:rPr>
      </w:pPr>
      <w:r w:rsidRPr="0002066F">
        <w:rPr>
          <w:b w:val="0"/>
          <w:bCs/>
          <w:lang w:bidi="fa-IR"/>
        </w:rPr>
        <w:t>**Concept:** How NumPy handles operations between arrays of **different shapes**. It logically "stretches" the smaller array to match the larger one, without actually copying data.</w:t>
      </w:r>
    </w:p>
    <w:p w14:paraId="52C51F25" w14:textId="77777777" w:rsidR="0002066F" w:rsidRPr="0002066F" w:rsidRDefault="0002066F" w:rsidP="0002066F">
      <w:pPr>
        <w:bidi w:val="0"/>
        <w:rPr>
          <w:b w:val="0"/>
          <w:bCs/>
          <w:lang w:bidi="fa-IR"/>
        </w:rPr>
      </w:pPr>
      <w:r w:rsidRPr="0002066F">
        <w:rPr>
          <w:b w:val="0"/>
          <w:bCs/>
          <w:lang w:bidi="fa-IR"/>
        </w:rPr>
        <w:t>**The Rules (Simplified):**</w:t>
      </w:r>
    </w:p>
    <w:p w14:paraId="6F48BAEF" w14:textId="77777777" w:rsidR="0002066F" w:rsidRPr="0002066F" w:rsidRDefault="0002066F" w:rsidP="0002066F">
      <w:pPr>
        <w:bidi w:val="0"/>
        <w:rPr>
          <w:b w:val="0"/>
          <w:bCs/>
          <w:lang w:bidi="fa-IR"/>
        </w:rPr>
      </w:pPr>
      <w:r w:rsidRPr="0002066F">
        <w:rPr>
          <w:b w:val="0"/>
          <w:bCs/>
          <w:lang w:bidi="fa-IR"/>
        </w:rPr>
        <w:t>1.  **Align the shapes from the right.**</w:t>
      </w:r>
    </w:p>
    <w:p w14:paraId="543863A0" w14:textId="77777777" w:rsidR="0002066F" w:rsidRPr="0002066F" w:rsidRDefault="0002066F" w:rsidP="0002066F">
      <w:pPr>
        <w:bidi w:val="0"/>
        <w:rPr>
          <w:b w:val="0"/>
          <w:bCs/>
          <w:lang w:bidi="fa-IR"/>
        </w:rPr>
      </w:pPr>
      <w:r w:rsidRPr="0002066F">
        <w:rPr>
          <w:b w:val="0"/>
          <w:bCs/>
          <w:lang w:bidi="fa-IR"/>
        </w:rPr>
        <w:t>2.  Dimensions are compatible if they are **equal, or one of them is 1.**</w:t>
      </w:r>
    </w:p>
    <w:p w14:paraId="1252D442" w14:textId="77777777" w:rsidR="0002066F" w:rsidRPr="0002066F" w:rsidRDefault="0002066F" w:rsidP="0002066F">
      <w:pPr>
        <w:bidi w:val="0"/>
        <w:rPr>
          <w:b w:val="0"/>
          <w:bCs/>
          <w:lang w:bidi="fa-IR"/>
        </w:rPr>
      </w:pPr>
      <w:r w:rsidRPr="0002066F">
        <w:rPr>
          <w:b w:val="0"/>
          <w:bCs/>
          <w:lang w:bidi="fa-IR"/>
        </w:rPr>
        <w:lastRenderedPageBreak/>
        <w:t>3.  The array with shape `1` in a dimension is "broadcast" to match the other array's size.</w:t>
      </w:r>
    </w:p>
    <w:p w14:paraId="04128E41" w14:textId="77777777" w:rsidR="0002066F" w:rsidRPr="0002066F" w:rsidRDefault="0002066F" w:rsidP="0002066F">
      <w:pPr>
        <w:bidi w:val="0"/>
        <w:rPr>
          <w:b w:val="0"/>
          <w:bCs/>
          <w:lang w:bidi="fa-IR"/>
        </w:rPr>
      </w:pPr>
      <w:r w:rsidRPr="0002066F">
        <w:rPr>
          <w:b w:val="0"/>
          <w:bCs/>
          <w:lang w:bidi="fa-IR"/>
        </w:rPr>
        <w:t>**Example 1: Array + Scalar (Adding a "bias")**</w:t>
      </w:r>
    </w:p>
    <w:p w14:paraId="56E8039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1DDDB51C"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The scalar '5' is logically stretched to [5, 5, 5, 5]</w:t>
      </w:r>
    </w:p>
    <w:p w14:paraId="5D79A812"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result = a + 5</w:t>
      </w:r>
    </w:p>
    <w:p w14:paraId="1F319D86"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print("a + 5 =", result) # Output: [6 7 8 9]</w:t>
      </w:r>
    </w:p>
    <w:p w14:paraId="4D74CF22"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153B20B3" w14:textId="77777777" w:rsidR="0002066F" w:rsidRPr="0002066F" w:rsidRDefault="0002066F" w:rsidP="0002066F">
      <w:pPr>
        <w:bidi w:val="0"/>
        <w:rPr>
          <w:b w:val="0"/>
          <w:bCs/>
          <w:lang w:bidi="fa-IR"/>
        </w:rPr>
      </w:pPr>
      <w:r w:rsidRPr="0002066F">
        <w:rPr>
          <w:b w:val="0"/>
          <w:bCs/>
          <w:lang w:bidi="fa-IR"/>
        </w:rPr>
        <w:t>*   **AI Context:** This is exactly how you add a bias term to every neuron's output in a layer.</w:t>
      </w:r>
    </w:p>
    <w:p w14:paraId="07C81BE9" w14:textId="77777777" w:rsidR="0002066F" w:rsidRPr="0002066F" w:rsidRDefault="0002066F" w:rsidP="0002066F">
      <w:pPr>
        <w:bidi w:val="0"/>
        <w:rPr>
          <w:b w:val="0"/>
          <w:bCs/>
          <w:lang w:bidi="fa-IR"/>
        </w:rPr>
      </w:pPr>
      <w:r w:rsidRPr="0002066F">
        <w:rPr>
          <w:b w:val="0"/>
          <w:bCs/>
          <w:lang w:bidi="fa-IR"/>
        </w:rPr>
        <w:t>**Example 2: Vector + Matrix (The Power Example)**</w:t>
      </w:r>
    </w:p>
    <w:p w14:paraId="22E37165"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0A81E89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matrix = np.array([[1, 2, 3],</w:t>
      </w:r>
    </w:p>
    <w:p w14:paraId="34C3B0FC"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xml:space="preserve">                   [4, 5, 6]]) # Shape: (2, 3)</w:t>
      </w:r>
    </w:p>
    <w:p w14:paraId="526970C3"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vector = np.array([10, 20, 30])   # Shape: (3,)</w:t>
      </w:r>
    </w:p>
    <w:p w14:paraId="56E1A45F"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How does it work?</w:t>
      </w:r>
    </w:p>
    <w:p w14:paraId="296BA914"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Step 1: Align shapes: (2,3) vs (3,) -&gt; (2,3) vs (1,3)</w:t>
      </w:r>
    </w:p>
    <w:p w14:paraId="2242329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Step 2: Broadcast vector: [10,20,30] -&gt; [[10,20,30], [10,20,30]]</w:t>
      </w:r>
    </w:p>
    <w:p w14:paraId="609AB765"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Step 3: Perform element-wise addition</w:t>
      </w:r>
    </w:p>
    <w:p w14:paraId="3A564AE7"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result = matrix + vector</w:t>
      </w:r>
    </w:p>
    <w:p w14:paraId="1B8450EB"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print("Matrix + Vector:\n", result)</w:t>
      </w:r>
    </w:p>
    <w:p w14:paraId="3E210869"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Output:</w:t>
      </w:r>
    </w:p>
    <w:p w14:paraId="144C7119"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 [[11 22 33]</w:t>
      </w:r>
    </w:p>
    <w:p w14:paraId="539B9476"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  [14 25 36]]</w:t>
      </w:r>
    </w:p>
    <w:p w14:paraId="129B5E8B"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62E6D9F7" w14:textId="77777777" w:rsidR="0002066F" w:rsidRPr="0002066F" w:rsidRDefault="0002066F" w:rsidP="0002066F">
      <w:pPr>
        <w:bidi w:val="0"/>
        <w:rPr>
          <w:b w:val="0"/>
          <w:bCs/>
          <w:lang w:bidi="fa-IR"/>
        </w:rPr>
      </w:pPr>
      <w:r w:rsidRPr="0002066F">
        <w:rPr>
          <w:b w:val="0"/>
          <w:bCs/>
          <w:lang w:bidi="fa-IR"/>
        </w:rPr>
        <w:t>**Example 3: A common mistake (Incompatible Shapes)**</w:t>
      </w:r>
    </w:p>
    <w:p w14:paraId="4D44B378"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5FA5DB28"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bad_vector = np.array([10, 20]) # Shape: (2,)</w:t>
      </w:r>
    </w:p>
    <w:p w14:paraId="78D5823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Try: (2,3) + (2,) -&gt; Aligned: (2,3) vs (2,1)?</w:t>
      </w:r>
    </w:p>
    <w:p w14:paraId="31F08AE3"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The rules fail. This will cause an error.</w:t>
      </w:r>
    </w:p>
    <w:p w14:paraId="740CEE5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lastRenderedPageBreak/>
        <w:t># result = matrix + bad_vector # ValueError: operands could not be broadcast together</w:t>
      </w:r>
    </w:p>
    <w:p w14:paraId="2F1FA10C"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136FBC34" w14:textId="77777777" w:rsidR="0002066F" w:rsidRPr="0002066F" w:rsidRDefault="0002066F" w:rsidP="0002066F">
      <w:pPr>
        <w:bidi w:val="0"/>
        <w:rPr>
          <w:b w:val="0"/>
          <w:bCs/>
          <w:lang w:bidi="fa-IR"/>
        </w:rPr>
      </w:pPr>
      <w:r w:rsidRPr="0002066F">
        <w:rPr>
          <w:b w:val="0"/>
          <w:bCs/>
          <w:lang w:bidi="fa-IR"/>
        </w:rPr>
        <w:t>**Why this matters for AI:** This is the magic that makes neural network code clean and efficient.</w:t>
      </w:r>
    </w:p>
    <w:p w14:paraId="4093DBC0"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03622BD2"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PyTorch/TensorFlow code will look like this:</w:t>
      </w:r>
    </w:p>
    <w:p w14:paraId="6837CD4F"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outputs = (inputs @ weights) + bias</w:t>
      </w:r>
    </w:p>
    <w:p w14:paraId="3FCC4E7A"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'inputs' is a matrix (batch_size, features)</w:t>
      </w:r>
    </w:p>
    <w:p w14:paraId="1BEB850D"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'weights' is a matrix (features, neurons)</w:t>
      </w:r>
    </w:p>
    <w:p w14:paraId="355BF853"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'bias' is a vector (neurons,)</w:t>
      </w:r>
    </w:p>
    <w:p w14:paraId="24524F43"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Broadcasting automatically adds the bias to every sample in the batch!</w:t>
      </w:r>
    </w:p>
    <w:p w14:paraId="04B77F48"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625DDE8B" w14:textId="5D93D9BB" w:rsidR="0002066F" w:rsidRPr="0002066F" w:rsidRDefault="0002066F" w:rsidP="00AD5994">
      <w:pPr>
        <w:pStyle w:val="Heading3"/>
        <w:bidi w:val="0"/>
        <w:rPr>
          <w:b w:val="0"/>
          <w:lang w:bidi="fa-IR"/>
        </w:rPr>
      </w:pPr>
      <w:r w:rsidRPr="0002066F">
        <w:rPr>
          <w:b w:val="0"/>
          <w:lang w:bidi="fa-IR"/>
        </w:rPr>
        <w:t>#### **Part 3: Reduction Operations (`np.sum()`, `np.mean()`, `np.max()`)**</w:t>
      </w:r>
    </w:p>
    <w:p w14:paraId="20A0D179" w14:textId="77777777" w:rsidR="0002066F" w:rsidRPr="0002066F" w:rsidRDefault="0002066F" w:rsidP="0002066F">
      <w:pPr>
        <w:bidi w:val="0"/>
        <w:rPr>
          <w:b w:val="0"/>
          <w:bCs/>
          <w:lang w:bidi="fa-IR"/>
        </w:rPr>
      </w:pPr>
      <w:r w:rsidRPr="0002066F">
        <w:rPr>
          <w:b w:val="0"/>
          <w:bCs/>
          <w:lang w:bidi="fa-IR"/>
        </w:rPr>
        <w:t>**Concept:** These operations "reduce" an array to a single value or a smaller array by collapsing one or more dimensions.</w:t>
      </w:r>
    </w:p>
    <w:p w14:paraId="50BC4B48" w14:textId="77777777" w:rsidR="0002066F" w:rsidRPr="0002066F" w:rsidRDefault="0002066F" w:rsidP="0002066F">
      <w:pPr>
        <w:bidi w:val="0"/>
        <w:rPr>
          <w:b w:val="0"/>
          <w:bCs/>
          <w:lang w:bidi="fa-IR"/>
        </w:rPr>
      </w:pPr>
      <w:r w:rsidRPr="0002066F">
        <w:rPr>
          <w:b w:val="0"/>
          <w:bCs/>
          <w:lang w:bidi="fa-IR"/>
        </w:rPr>
        <w:t>**Key parameter: `axis`**. This defines *which dimension to collapse*.</w:t>
      </w:r>
    </w:p>
    <w:p w14:paraId="62A0D8BA" w14:textId="77777777" w:rsidR="0002066F" w:rsidRPr="0002066F" w:rsidRDefault="0002066F" w:rsidP="0002066F">
      <w:pPr>
        <w:bidi w:val="0"/>
        <w:rPr>
          <w:b w:val="0"/>
          <w:bCs/>
          <w:lang w:bidi="fa-IR"/>
        </w:rPr>
      </w:pPr>
      <w:r w:rsidRPr="0002066F">
        <w:rPr>
          <w:b w:val="0"/>
          <w:bCs/>
          <w:lang w:bidi="fa-IR"/>
        </w:rPr>
        <w:t>*   `axis=0` -&gt; collapse rows (operate down the columns)</w:t>
      </w:r>
    </w:p>
    <w:p w14:paraId="4FA75407" w14:textId="77777777" w:rsidR="0002066F" w:rsidRPr="0002066F" w:rsidRDefault="0002066F" w:rsidP="0002066F">
      <w:pPr>
        <w:bidi w:val="0"/>
        <w:rPr>
          <w:b w:val="0"/>
          <w:bCs/>
          <w:lang w:bidi="fa-IR"/>
        </w:rPr>
      </w:pPr>
      <w:r w:rsidRPr="0002066F">
        <w:rPr>
          <w:b w:val="0"/>
          <w:bCs/>
          <w:lang w:bidi="fa-IR"/>
        </w:rPr>
        <w:t>*   `axis=1` -&gt; collapse columns (operate across the rows)</w:t>
      </w:r>
    </w:p>
    <w:p w14:paraId="3CFEF6CD"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1C4EF855"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matrix = np.array([[1, 2, 3],</w:t>
      </w:r>
    </w:p>
    <w:p w14:paraId="1C9990E6"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 xml:space="preserve">                   [4, 5, 6]])</w:t>
      </w:r>
    </w:p>
    <w:p w14:paraId="4A588DFD"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print("Matrix:\n", matrix)</w:t>
      </w:r>
    </w:p>
    <w:p w14:paraId="424BF2DC"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7409260E" w14:textId="77777777" w:rsidR="0002066F" w:rsidRPr="0002066F" w:rsidRDefault="0002066F" w:rsidP="00AD5994">
      <w:pPr>
        <w:pStyle w:val="Heading3"/>
        <w:bidi w:val="0"/>
        <w:rPr>
          <w:b w:val="0"/>
          <w:lang w:bidi="fa-IR"/>
        </w:rPr>
      </w:pPr>
      <w:r w:rsidRPr="0002066F">
        <w:rPr>
          <w:b w:val="0"/>
          <w:lang w:bidi="fa-IR"/>
        </w:rPr>
        <w:t>**A. `np.sum()` - Sum of elements**</w:t>
      </w:r>
    </w:p>
    <w:p w14:paraId="1E05D0AA"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6022BAAF"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total_sum = np.sum(matrix)      # Sum ALL elements</w:t>
      </w:r>
    </w:p>
    <w:p w14:paraId="2F60BCDE"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print("np.sum(matrix):", total_sum)          # Output: 21</w:t>
      </w:r>
    </w:p>
    <w:p w14:paraId="2D3A5CB4" w14:textId="77777777" w:rsidR="0002066F" w:rsidRPr="0002066F" w:rsidRDefault="0002066F" w:rsidP="00AD5994">
      <w:pPr>
        <w:shd w:val="clear" w:color="auto" w:fill="D9D9D9" w:themeFill="background1" w:themeFillShade="D9"/>
        <w:bidi w:val="0"/>
        <w:rPr>
          <w:b w:val="0"/>
          <w:bCs/>
          <w:rtl/>
          <w:lang w:bidi="fa-IR"/>
        </w:rPr>
      </w:pPr>
    </w:p>
    <w:p w14:paraId="330326E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sum_axis0 = np.sum(matrix, axis=0) # Sum down the rows (along axis 0)</w:t>
      </w:r>
    </w:p>
    <w:p w14:paraId="1AF75624"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Calculation: [1+4, 2+5, 3+6]</w:t>
      </w:r>
    </w:p>
    <w:p w14:paraId="1DB052BC"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print("Sum down columns (axis=0):", sum_axis0) # Output: [5 7 9]</w:t>
      </w:r>
    </w:p>
    <w:p w14:paraId="1062BDDB" w14:textId="77777777" w:rsidR="0002066F" w:rsidRPr="0002066F" w:rsidRDefault="0002066F" w:rsidP="00AD5994">
      <w:pPr>
        <w:shd w:val="clear" w:color="auto" w:fill="D9D9D9" w:themeFill="background1" w:themeFillShade="D9"/>
        <w:bidi w:val="0"/>
        <w:rPr>
          <w:b w:val="0"/>
          <w:bCs/>
          <w:rtl/>
          <w:lang w:bidi="fa-IR"/>
        </w:rPr>
      </w:pPr>
    </w:p>
    <w:p w14:paraId="371A3FF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sum_axis1 = np.sum(matrix, axis=1) # Sum across the columns (along axis 1)</w:t>
      </w:r>
    </w:p>
    <w:p w14:paraId="0513E209"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Calculation: [1+2+3, 4+5+6]</w:t>
      </w:r>
    </w:p>
    <w:p w14:paraId="66D332CF"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print("Sum across rows (axis=1):", sum_axis1)   # Output: [ 6 15]</w:t>
      </w:r>
    </w:p>
    <w:p w14:paraId="4F510A3D"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44FDA5FA" w14:textId="77777777" w:rsidR="0002066F" w:rsidRPr="0002066F" w:rsidRDefault="0002066F" w:rsidP="00AD5994">
      <w:pPr>
        <w:pStyle w:val="Heading3"/>
        <w:bidi w:val="0"/>
        <w:rPr>
          <w:b w:val="0"/>
          <w:lang w:bidi="fa-IR"/>
        </w:rPr>
      </w:pPr>
      <w:r w:rsidRPr="0002066F">
        <w:rPr>
          <w:b w:val="0"/>
          <w:lang w:bidi="fa-IR"/>
        </w:rPr>
        <w:t>**B. `np.mean()` - Average of elements**</w:t>
      </w:r>
    </w:p>
    <w:p w14:paraId="51D53C1D"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7C700BA2"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mean_axis0 = np.mean(matrix, axis=0)</w:t>
      </w:r>
    </w:p>
    <w:p w14:paraId="717B43A7"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Calculation: [(1+4)/2, (2+5)/2, (3+6)/2]</w:t>
      </w:r>
    </w:p>
    <w:p w14:paraId="20DF5CF9"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print("Mean down columns (axis=0):", mean_axis0) # Output: [2.5 3.5 4.5]</w:t>
      </w:r>
    </w:p>
    <w:p w14:paraId="33FE8750"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155FF06A" w14:textId="77777777" w:rsidR="0002066F" w:rsidRPr="0002066F" w:rsidRDefault="0002066F" w:rsidP="00AD5994">
      <w:pPr>
        <w:pStyle w:val="Heading3"/>
        <w:bidi w:val="0"/>
        <w:rPr>
          <w:b w:val="0"/>
          <w:lang w:bidi="fa-IR"/>
        </w:rPr>
      </w:pPr>
      <w:r w:rsidRPr="0002066F">
        <w:rPr>
          <w:b w:val="0"/>
          <w:lang w:bidi="fa-IR"/>
        </w:rPr>
        <w:t>**C. `np.max()` / `np.min()` - Maximum and Minimum values**</w:t>
      </w:r>
    </w:p>
    <w:p w14:paraId="1C96E289"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637D54F2"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max_axis1 = np.max(matrix, axis=1)</w:t>
      </w:r>
    </w:p>
    <w:p w14:paraId="5A30A413"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Calculation: [max(1,2,3), max(4,5,6)]</w:t>
      </w:r>
    </w:p>
    <w:p w14:paraId="171356C7"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print("Max across rows (axis=1):", max_axis1) # Output: [3 6]</w:t>
      </w:r>
    </w:p>
    <w:p w14:paraId="5BF4DD05"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513718B4" w14:textId="77777777" w:rsidR="0002066F" w:rsidRPr="0002066F" w:rsidRDefault="0002066F" w:rsidP="00AD5994">
      <w:pPr>
        <w:pStyle w:val="Heading3"/>
        <w:bidi w:val="0"/>
        <w:rPr>
          <w:b w:val="0"/>
          <w:lang w:bidi="fa-IR"/>
        </w:rPr>
      </w:pPr>
      <w:r w:rsidRPr="0002066F">
        <w:rPr>
          <w:b w:val="0"/>
          <w:lang w:bidi="fa-IR"/>
        </w:rPr>
        <w:t>**Why this matters for AI: Calculating Loss and Accuracy**</w:t>
      </w:r>
    </w:p>
    <w:p w14:paraId="49BB8AC8"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3AC7E8E2"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Simulate a simple Mean Squared Error Loss calculation</w:t>
      </w:r>
    </w:p>
    <w:p w14:paraId="223DF1DB"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predictions = np.array([2.5, 5.1, 8.0])</w:t>
      </w:r>
    </w:p>
    <w:p w14:paraId="3D742A89"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true_values = np.array([3.0, 5.0, 7.0])</w:t>
      </w:r>
    </w:p>
    <w:p w14:paraId="2C90AAA7" w14:textId="77777777" w:rsidR="0002066F" w:rsidRPr="0002066F" w:rsidRDefault="0002066F" w:rsidP="00AD5994">
      <w:pPr>
        <w:shd w:val="clear" w:color="auto" w:fill="D9D9D9" w:themeFill="background1" w:themeFillShade="D9"/>
        <w:bidi w:val="0"/>
        <w:rPr>
          <w:b w:val="0"/>
          <w:bCs/>
          <w:rtl/>
          <w:lang w:bidi="fa-IR"/>
        </w:rPr>
      </w:pPr>
    </w:p>
    <w:p w14:paraId="44EF9D30"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squared_errors = (predictions - true_values) ** 2 # Element-wise op + Broadcasting</w:t>
      </w:r>
    </w:p>
    <w:p w14:paraId="376E1015"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print("Squared Errors:", squared_errors) # [0.25, 0.01, 1.00]</w:t>
      </w:r>
    </w:p>
    <w:p w14:paraId="04CCB9BF"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1. Sum the errors</w:t>
      </w:r>
    </w:p>
    <w:p w14:paraId="3CFE8DA2"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sum_squared_errors = np.sum(squared_errors)</w:t>
      </w:r>
    </w:p>
    <w:p w14:paraId="0C8C510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2. Take the mean</w:t>
      </w:r>
    </w:p>
    <w:p w14:paraId="7E0C3BF9"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mse_loss = np.mean(squared_errors) # This is the same as sum_squared_errors / 3</w:t>
      </w:r>
    </w:p>
    <w:p w14:paraId="754BEC9C"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print("MSE Loss:", mse_loss) # Output: ~0.42</w:t>
      </w:r>
    </w:p>
    <w:p w14:paraId="7CC10844"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5141D8E4" w14:textId="77777777" w:rsidR="0002066F" w:rsidRPr="0002066F" w:rsidRDefault="0002066F" w:rsidP="0002066F">
      <w:pPr>
        <w:bidi w:val="0"/>
        <w:rPr>
          <w:b w:val="0"/>
          <w:bCs/>
          <w:lang w:bidi="fa-IR"/>
        </w:rPr>
      </w:pPr>
      <w:r w:rsidRPr="0002066F">
        <w:rPr>
          <w:b w:val="0"/>
          <w:bCs/>
          <w:lang w:bidi="fa-IR"/>
        </w:rPr>
        <w:t>### **In-Class Exercise: The AI Math Workout**</w:t>
      </w:r>
    </w:p>
    <w:p w14:paraId="081A10FE" w14:textId="77777777" w:rsidR="0002066F" w:rsidRPr="0002066F" w:rsidRDefault="0002066F" w:rsidP="0002066F">
      <w:pPr>
        <w:bidi w:val="0"/>
        <w:rPr>
          <w:b w:val="0"/>
          <w:bCs/>
          <w:lang w:bidi="fa-IR"/>
        </w:rPr>
      </w:pPr>
      <w:r w:rsidRPr="0002066F">
        <w:rPr>
          <w:b w:val="0"/>
          <w:bCs/>
          <w:lang w:bidi="fa-IR"/>
        </w:rPr>
        <w:t>1.  **Normalize Data:** Given a matrix `data = np.array([[10, 20], [30, 40]])`, subtract the mean of each column from its values. (Hint: use `axis=0` with `.mean()` and broadcasting).</w:t>
      </w:r>
    </w:p>
    <w:p w14:paraId="6B0AA14F" w14:textId="77777777" w:rsidR="0002066F" w:rsidRPr="0002066F" w:rsidRDefault="0002066F" w:rsidP="0002066F">
      <w:pPr>
        <w:bidi w:val="0"/>
        <w:rPr>
          <w:b w:val="0"/>
          <w:bCs/>
          <w:lang w:bidi="fa-IR"/>
        </w:rPr>
      </w:pPr>
      <w:r w:rsidRPr="0002066F">
        <w:rPr>
          <w:b w:val="0"/>
          <w:bCs/>
          <w:lang w:bidi="fa-IR"/>
        </w:rPr>
        <w:t>2.  **Activation Function:** Apply the ReLU activation function (returns the element if positive, else 0) to the array `z = np.array([[-2, 1], [0.5, -1]])`. (Hint: use `np.maximum`).</w:t>
      </w:r>
    </w:p>
    <w:p w14:paraId="11DB4704" w14:textId="77777777" w:rsidR="0002066F" w:rsidRPr="0002066F" w:rsidRDefault="0002066F" w:rsidP="0002066F">
      <w:pPr>
        <w:bidi w:val="0"/>
        <w:rPr>
          <w:b w:val="0"/>
          <w:bCs/>
          <w:lang w:bidi="fa-IR"/>
        </w:rPr>
      </w:pPr>
      <w:r w:rsidRPr="0002066F">
        <w:rPr>
          <w:b w:val="0"/>
          <w:bCs/>
          <w:lang w:bidi="fa-IR"/>
        </w:rPr>
        <w:t>3.  **Check Accuracy:** Given a vector of predictions `preds = np.array([1, 0, 1, 1])` and true labels `labels = np.array([1, 0, 0, 1])`, calculate the accuracy (fraction of correct predictions).</w:t>
      </w:r>
    </w:p>
    <w:p w14:paraId="5FE21224"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```python</w:t>
      </w:r>
    </w:p>
    <w:p w14:paraId="7EDEE9BB"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1. Normalize Data</w:t>
      </w:r>
    </w:p>
    <w:p w14:paraId="48B9B866"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data = np.array([[10, 20], [30, 40]])</w:t>
      </w:r>
    </w:p>
    <w:p w14:paraId="17E3F880"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col_means = np.mean(data, axis=0)</w:t>
      </w:r>
    </w:p>
    <w:p w14:paraId="1FC0F90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normalized_data = data - col_means # Broadcasting!</w:t>
      </w:r>
    </w:p>
    <w:p w14:paraId="491D5F2C"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print("Normalized:\n", normalized_data)</w:t>
      </w:r>
    </w:p>
    <w:p w14:paraId="4E6B5AD9"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2. ReLU Activation</w:t>
      </w:r>
    </w:p>
    <w:p w14:paraId="07890A02"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z = np.array([[-2, 1], [0.5, -1]])</w:t>
      </w:r>
    </w:p>
    <w:p w14:paraId="2F5193AB"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relu = np.maximum(0, z) # Element-wise maximum with 0</w:t>
      </w:r>
    </w:p>
    <w:p w14:paraId="679ACFA6"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print("ReLU:\n", relu)</w:t>
      </w:r>
    </w:p>
    <w:p w14:paraId="2A853F48"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 3. Accuracy</w:t>
      </w:r>
    </w:p>
    <w:p w14:paraId="54D97191"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preds = np.array([1, 0, 1, 1])</w:t>
      </w:r>
    </w:p>
    <w:p w14:paraId="34E69B4C"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labels = np.array([1, 0, 0, 1])</w:t>
      </w:r>
    </w:p>
    <w:p w14:paraId="0DE0815D"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lastRenderedPageBreak/>
        <w:t>accuracy = np.mean(preds == labels) # Compare, then take the mean of Booleans (True=1, False=0)</w:t>
      </w:r>
    </w:p>
    <w:p w14:paraId="78CF7C96" w14:textId="77777777" w:rsidR="0002066F" w:rsidRPr="0002066F" w:rsidRDefault="0002066F" w:rsidP="00AD5994">
      <w:pPr>
        <w:shd w:val="clear" w:color="auto" w:fill="D9D9D9" w:themeFill="background1" w:themeFillShade="D9"/>
        <w:bidi w:val="0"/>
        <w:rPr>
          <w:b w:val="0"/>
          <w:bCs/>
          <w:lang w:bidi="fa-IR"/>
        </w:rPr>
      </w:pPr>
      <w:r w:rsidRPr="0002066F">
        <w:rPr>
          <w:b w:val="0"/>
          <w:bCs/>
          <w:lang w:bidi="fa-IR"/>
        </w:rPr>
        <w:t>print("Accuracy:", accuracy)</w:t>
      </w:r>
    </w:p>
    <w:p w14:paraId="4AEB8259" w14:textId="77777777" w:rsidR="0002066F" w:rsidRPr="0002066F" w:rsidRDefault="0002066F" w:rsidP="00AD5994">
      <w:pPr>
        <w:shd w:val="clear" w:color="auto" w:fill="D9D9D9" w:themeFill="background1" w:themeFillShade="D9"/>
        <w:bidi w:val="0"/>
        <w:rPr>
          <w:b w:val="0"/>
          <w:bCs/>
          <w:rtl/>
          <w:lang w:bidi="fa-IR"/>
        </w:rPr>
      </w:pPr>
      <w:r w:rsidRPr="0002066F">
        <w:rPr>
          <w:b w:val="0"/>
          <w:bCs/>
          <w:lang w:bidi="fa-IR"/>
        </w:rPr>
        <w:t>```</w:t>
      </w:r>
    </w:p>
    <w:p w14:paraId="23B1FD39" w14:textId="080F9AD9" w:rsidR="0002066F" w:rsidRPr="0002066F" w:rsidRDefault="0002066F" w:rsidP="0002066F">
      <w:pPr>
        <w:bidi w:val="0"/>
        <w:rPr>
          <w:rFonts w:hint="cs"/>
          <w:b w:val="0"/>
          <w:bCs/>
          <w:lang w:bidi="fa-IR"/>
        </w:rPr>
      </w:pPr>
    </w:p>
    <w:sectPr w:rsidR="0002066F" w:rsidRPr="0002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B1"/>
    <w:rsid w:val="0002066F"/>
    <w:rsid w:val="000425B1"/>
    <w:rsid w:val="000D35A1"/>
    <w:rsid w:val="00157456"/>
    <w:rsid w:val="00260768"/>
    <w:rsid w:val="0048455D"/>
    <w:rsid w:val="004F3543"/>
    <w:rsid w:val="005D61AE"/>
    <w:rsid w:val="00621A45"/>
    <w:rsid w:val="006C31F9"/>
    <w:rsid w:val="0089150E"/>
    <w:rsid w:val="00AD0822"/>
    <w:rsid w:val="00AD5994"/>
    <w:rsid w:val="00BB01A3"/>
    <w:rsid w:val="00FA026D"/>
    <w:rsid w:val="00FF25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67B5"/>
  <w15:chartTrackingRefBased/>
  <w15:docId w15:val="{15118BF3-A072-4008-B5A1-16FC0766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RANSansWeb(FaNum) Light"/>
        <w:b/>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D"/>
    <w:pPr>
      <w:bidi/>
    </w:pPr>
  </w:style>
  <w:style w:type="paragraph" w:styleId="Heading1">
    <w:name w:val="heading 1"/>
    <w:basedOn w:val="Normal"/>
    <w:next w:val="Normal"/>
    <w:link w:val="Heading1Char"/>
    <w:uiPriority w:val="9"/>
    <w:qFormat/>
    <w:rsid w:val="00FA026D"/>
    <w:pPr>
      <w:outlineLvl w:val="0"/>
    </w:pPr>
    <w:rPr>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paragraph" w:styleId="Heading4">
    <w:name w:val="heading 4"/>
    <w:basedOn w:val="Normal"/>
    <w:next w:val="Normal"/>
    <w:link w:val="Heading4Char"/>
    <w:uiPriority w:val="9"/>
    <w:unhideWhenUsed/>
    <w:qFormat/>
    <w:rsid w:val="00FF255A"/>
    <w:pPr>
      <w:keepNext/>
      <w:keepLines/>
      <w:bidi w:val="0"/>
      <w:spacing w:before="40" w:after="0"/>
      <w:outlineLvl w:val="3"/>
    </w:pPr>
    <w:rPr>
      <w:rFonts w:asciiTheme="minorBidi" w:eastAsiaTheme="majorEastAsia" w:hAnsiTheme="minorBidi" w:cstheme="minorBidi"/>
      <w:b w:val="0"/>
      <w:bCs/>
      <w:i/>
      <w:iCs/>
      <w:sz w:val="32"/>
      <w:szCs w:val="44"/>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6D"/>
    <w:rPr>
      <w:rFonts w:ascii="IRANSansWeb(FaNum) Light" w:hAnsi="IRANSansWeb(FaNum) Light" w:cs="IRANSansWeb(FaNum) Light"/>
      <w:sz w:val="40"/>
      <w:szCs w:val="40"/>
      <w:lang w:bidi="fa-IR"/>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table" w:styleId="TableGrid">
    <w:name w:val="Table Grid"/>
    <w:basedOn w:val="TableNormal"/>
    <w:uiPriority w:val="39"/>
    <w:rsid w:val="0089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F255A"/>
    <w:rPr>
      <w:rFonts w:asciiTheme="minorBidi" w:eastAsiaTheme="majorEastAsia" w:hAnsiTheme="minorBidi" w:cstheme="minorBidi"/>
      <w:b w:val="0"/>
      <w:bCs/>
      <w:i/>
      <w:iCs/>
      <w:sz w:val="32"/>
      <w:szCs w:val="4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books.dotx</Template>
  <TotalTime>87</TotalTime>
  <Pages>1</Pages>
  <Words>16153</Words>
  <Characters>92078</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4</cp:revision>
  <dcterms:created xsi:type="dcterms:W3CDTF">2025-09-03T07:16:00Z</dcterms:created>
  <dcterms:modified xsi:type="dcterms:W3CDTF">2025-09-03T08:43:00Z</dcterms:modified>
</cp:coreProperties>
</file>